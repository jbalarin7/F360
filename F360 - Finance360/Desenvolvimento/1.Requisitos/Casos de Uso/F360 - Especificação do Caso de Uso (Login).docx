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AC87D64" w14:textId="1F6DB6C5" w:rsidR="0069452F" w:rsidRDefault="0069452F" w:rsidP="00C57F6A">
      <w:pPr>
        <w:jc w:val="center"/>
        <w:rPr>
          <w:noProof/>
          <w:lang w:val="pt-PT" w:eastAsia="pt-PT"/>
        </w:rPr>
      </w:pPr>
    </w:p>
    <w:p w14:paraId="37AA2CA6" w14:textId="77777777" w:rsidR="001442FD" w:rsidRDefault="001442FD" w:rsidP="00C57F6A">
      <w:pPr>
        <w:jc w:val="center"/>
        <w:rPr>
          <w:noProof/>
          <w:lang w:val="pt-PT" w:eastAsia="pt-PT"/>
        </w:rPr>
      </w:pPr>
    </w:p>
    <w:p w14:paraId="510125BB" w14:textId="77777777" w:rsidR="001442FD" w:rsidRDefault="001442FD" w:rsidP="00C57F6A">
      <w:pPr>
        <w:jc w:val="center"/>
        <w:rPr>
          <w:noProof/>
          <w:lang w:val="pt-PT" w:eastAsia="pt-PT"/>
        </w:rPr>
      </w:pPr>
    </w:p>
    <w:p w14:paraId="16E192C7" w14:textId="77777777" w:rsidR="001442FD" w:rsidRDefault="001442FD" w:rsidP="00C57F6A">
      <w:pPr>
        <w:jc w:val="center"/>
        <w:rPr>
          <w:noProof/>
          <w:lang w:val="pt-PT" w:eastAsia="pt-PT"/>
        </w:rPr>
      </w:pPr>
    </w:p>
    <w:p w14:paraId="38E3F75C" w14:textId="77777777" w:rsidR="001442FD" w:rsidRDefault="001442FD" w:rsidP="00C57F6A">
      <w:pPr>
        <w:jc w:val="center"/>
        <w:rPr>
          <w:noProof/>
          <w:lang w:val="pt-PT" w:eastAsia="pt-PT"/>
        </w:rPr>
      </w:pPr>
    </w:p>
    <w:p w14:paraId="254EB00E" w14:textId="77777777" w:rsidR="001442FD" w:rsidRDefault="001442FD" w:rsidP="00C57F6A">
      <w:pPr>
        <w:jc w:val="center"/>
        <w:rPr>
          <w:noProof/>
          <w:lang w:val="pt-PT" w:eastAsia="pt-PT"/>
        </w:rPr>
      </w:pPr>
    </w:p>
    <w:p w14:paraId="55D5E2B9" w14:textId="77777777" w:rsidR="001442FD" w:rsidRDefault="001442FD" w:rsidP="00C57F6A">
      <w:pPr>
        <w:jc w:val="center"/>
        <w:rPr>
          <w:noProof/>
          <w:lang w:val="pt-PT" w:eastAsia="pt-PT"/>
        </w:rPr>
      </w:pPr>
    </w:p>
    <w:p w14:paraId="6B326256" w14:textId="77777777" w:rsidR="001442FD" w:rsidRDefault="001442FD" w:rsidP="00C57F6A">
      <w:pPr>
        <w:jc w:val="center"/>
        <w:rPr>
          <w:noProof/>
          <w:lang w:val="pt-PT" w:eastAsia="pt-PT"/>
        </w:rPr>
      </w:pPr>
    </w:p>
    <w:p w14:paraId="44FB1D5A" w14:textId="77777777" w:rsidR="001442FD" w:rsidRDefault="001442FD" w:rsidP="00C57F6A">
      <w:pPr>
        <w:jc w:val="center"/>
        <w:rPr>
          <w:noProof/>
          <w:lang w:val="pt-PT" w:eastAsia="pt-PT"/>
        </w:rPr>
      </w:pPr>
    </w:p>
    <w:p w14:paraId="0DC4340A" w14:textId="77777777" w:rsidR="001442FD" w:rsidRDefault="001442FD" w:rsidP="00C57F6A">
      <w:pPr>
        <w:jc w:val="center"/>
      </w:pPr>
    </w:p>
    <w:p w14:paraId="487F1788" w14:textId="77777777" w:rsidR="0069452F" w:rsidRPr="00A20D4F" w:rsidRDefault="0069452F" w:rsidP="0069452F"/>
    <w:p w14:paraId="4EB68AB5" w14:textId="77777777" w:rsidR="0069452F" w:rsidRPr="00A20D4F" w:rsidRDefault="0069452F" w:rsidP="0069452F"/>
    <w:p w14:paraId="4BF41479" w14:textId="77777777" w:rsidR="0069452F" w:rsidRPr="00A20D4F" w:rsidRDefault="0069452F" w:rsidP="0069452F"/>
    <w:p w14:paraId="6DC2542D" w14:textId="77777777" w:rsidR="0069452F" w:rsidRPr="00A20D4F" w:rsidRDefault="0069452F" w:rsidP="0069452F"/>
    <w:p w14:paraId="5324239B" w14:textId="77777777" w:rsidR="0069452F" w:rsidRPr="00A20D4F" w:rsidRDefault="0069452F" w:rsidP="0069452F"/>
    <w:p w14:paraId="2C76C275" w14:textId="77777777" w:rsidR="0069452F" w:rsidRPr="00A20D4F" w:rsidRDefault="0069452F" w:rsidP="0069452F"/>
    <w:p w14:paraId="630ED17A" w14:textId="77777777" w:rsidR="0069452F" w:rsidRPr="00A20D4F" w:rsidRDefault="0069452F" w:rsidP="0069452F"/>
    <w:p w14:paraId="4A872064" w14:textId="77777777" w:rsidR="0069452F" w:rsidRPr="00A20D4F" w:rsidRDefault="0069452F" w:rsidP="0069452F"/>
    <w:p w14:paraId="3CF28BD2" w14:textId="77777777" w:rsidR="0069452F" w:rsidRPr="00A20D4F" w:rsidRDefault="0069452F" w:rsidP="0069452F"/>
    <w:p w14:paraId="3FEADBEB" w14:textId="77777777" w:rsidR="0069452F" w:rsidRPr="00A20D4F" w:rsidRDefault="0069452F" w:rsidP="0069452F"/>
    <w:p w14:paraId="30039E0A" w14:textId="77777777" w:rsidR="0069452F" w:rsidRPr="00A20D4F" w:rsidRDefault="0069452F" w:rsidP="0069452F"/>
    <w:p w14:paraId="15D2AD0B" w14:textId="77777777" w:rsidR="0069452F" w:rsidRPr="00A20D4F" w:rsidRDefault="0069452F" w:rsidP="0069452F"/>
    <w:p w14:paraId="4E453671" w14:textId="77777777" w:rsidR="0069452F" w:rsidRPr="00A20D4F" w:rsidRDefault="0069452F" w:rsidP="0069452F"/>
    <w:p w14:paraId="504676C6" w14:textId="77777777" w:rsidR="0069452F" w:rsidRPr="00A20D4F" w:rsidRDefault="0069452F" w:rsidP="0069452F"/>
    <w:p w14:paraId="3A476F15" w14:textId="77777777" w:rsidR="0069452F" w:rsidRPr="00A20D4F" w:rsidRDefault="0069452F" w:rsidP="0069452F"/>
    <w:p w14:paraId="617D5AB5" w14:textId="77777777" w:rsidR="0069452F" w:rsidRPr="00A20D4F" w:rsidRDefault="0069452F" w:rsidP="0069452F"/>
    <w:p w14:paraId="210DC90B" w14:textId="77777777" w:rsidR="0069452F" w:rsidRDefault="0069452F" w:rsidP="0069452F"/>
    <w:p w14:paraId="29C00E40" w14:textId="77777777"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9135AA" wp14:editId="6BC4B9C2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B19DC59CC8C24875A83D5D398AEA2176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2F8E7DB" w14:textId="466D6998" w:rsidR="0069452F" w:rsidRPr="0037364C" w:rsidRDefault="00C448F4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 xml:space="preserve">UC00 </w:t>
                                </w:r>
                                <w:r w:rsidR="00C57F6A"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-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 xml:space="preserve"> Login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9135A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B19DC59CC8C24875A83D5D398AEA2176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22F8E7DB" w14:textId="466D6998" w:rsidR="0069452F" w:rsidRPr="0037364C" w:rsidRDefault="00C448F4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 xml:space="preserve">UC00 </w:t>
                          </w:r>
                          <w:r w:rsidR="00C57F6A">
                            <w:rPr>
                              <w:rFonts w:ascii="Segoe UI" w:hAnsi="Segoe UI" w:cs="Segoe UI"/>
                              <w:color w:val="C00000"/>
                            </w:rPr>
                            <w:t>-</w:t>
                          </w: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 xml:space="preserve"> Login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47EF7542" w14:textId="77777777" w:rsidR="0069452F" w:rsidRPr="00264EFB" w:rsidRDefault="0069452F" w:rsidP="0069452F"/>
    <w:p w14:paraId="48722DCF" w14:textId="77777777" w:rsidR="0069452F" w:rsidRPr="00264EFB" w:rsidRDefault="0069452F" w:rsidP="0069452F"/>
    <w:p w14:paraId="5F5426F4" w14:textId="77777777"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17431B" wp14:editId="187657ED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04D5869" w14:textId="041BB605" w:rsidR="0069452F" w:rsidRPr="0037364C" w:rsidRDefault="0069452F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C448F4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1.0</w:t>
                                </w:r>
                              </w:p>
                            </w:sdtContent>
                          </w:sdt>
                          <w:p w14:paraId="424599BF" w14:textId="77777777" w:rsidR="0069452F" w:rsidRPr="0037364C" w:rsidRDefault="0069452F" w:rsidP="0069452F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032819EB" w14:textId="77777777" w:rsidR="0069452F" w:rsidRPr="0037364C" w:rsidRDefault="0069452F" w:rsidP="0069452F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7431B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Re9gEAANE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504D5869" w14:textId="041BB605" w:rsidR="0069452F" w:rsidRPr="0037364C" w:rsidRDefault="0069452F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C448F4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1.0</w:t>
                          </w:r>
                        </w:p>
                      </w:sdtContent>
                    </w:sdt>
                    <w:p w14:paraId="424599BF" w14:textId="77777777" w:rsidR="0069452F" w:rsidRPr="0037364C" w:rsidRDefault="0069452F" w:rsidP="0069452F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14:paraId="032819EB" w14:textId="77777777" w:rsidR="0069452F" w:rsidRPr="0037364C" w:rsidRDefault="0069452F" w:rsidP="0069452F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6746CB" w14:textId="77777777" w:rsidR="0069452F" w:rsidRPr="00264EFB" w:rsidRDefault="0069452F" w:rsidP="0069452F"/>
    <w:p w14:paraId="27139FA8" w14:textId="77777777" w:rsidR="0069452F" w:rsidRPr="00264EFB" w:rsidRDefault="0069452F" w:rsidP="0069452F"/>
    <w:p w14:paraId="36E0B591" w14:textId="77777777" w:rsidR="0069452F" w:rsidRPr="00264EFB" w:rsidRDefault="0069452F" w:rsidP="0069452F"/>
    <w:p w14:paraId="65A244BB" w14:textId="77777777" w:rsidR="0069452F" w:rsidRPr="00264EFB" w:rsidRDefault="0069452F" w:rsidP="0069452F"/>
    <w:p w14:paraId="1D339799" w14:textId="77777777" w:rsidR="0069452F" w:rsidRPr="00264EFB" w:rsidRDefault="0069452F" w:rsidP="0069452F"/>
    <w:p w14:paraId="5F4B7E01" w14:textId="77777777" w:rsidR="0069452F" w:rsidRPr="00264EFB" w:rsidRDefault="0069452F" w:rsidP="0069452F"/>
    <w:p w14:paraId="6E2DD9C2" w14:textId="77777777" w:rsidR="0069452F" w:rsidRPr="00264EFB" w:rsidRDefault="0069452F" w:rsidP="0069452F"/>
    <w:p w14:paraId="7007C8CE" w14:textId="77777777" w:rsidR="0069452F" w:rsidRPr="00264EFB" w:rsidRDefault="0069452F" w:rsidP="0069452F"/>
    <w:p w14:paraId="75AF853D" w14:textId="77777777" w:rsidR="0069452F" w:rsidRPr="00264EFB" w:rsidRDefault="0069452F" w:rsidP="0069452F"/>
    <w:p w14:paraId="69975F7B" w14:textId="77777777" w:rsidR="0069452F" w:rsidRPr="00264EFB" w:rsidRDefault="0069452F" w:rsidP="0069452F"/>
    <w:p w14:paraId="6F36E84B" w14:textId="77777777" w:rsidR="0069452F" w:rsidRPr="00264EFB" w:rsidRDefault="0069452F" w:rsidP="0069452F"/>
    <w:p w14:paraId="287A73B1" w14:textId="77777777" w:rsidR="0069452F" w:rsidRPr="00264EFB" w:rsidRDefault="0069452F" w:rsidP="0069452F"/>
    <w:p w14:paraId="7CB51D3F" w14:textId="77777777" w:rsidR="0069452F" w:rsidRPr="00264EFB" w:rsidRDefault="0069452F" w:rsidP="0069452F"/>
    <w:p w14:paraId="4B2FF2D2" w14:textId="77777777" w:rsidR="0069452F" w:rsidRPr="00264EFB" w:rsidRDefault="0069452F" w:rsidP="0069452F"/>
    <w:p w14:paraId="098342BA" w14:textId="77777777" w:rsidR="0069452F" w:rsidRPr="00264EFB" w:rsidRDefault="0069452F" w:rsidP="0069452F"/>
    <w:p w14:paraId="0BA38448" w14:textId="77777777" w:rsidR="0069452F" w:rsidRPr="00264EFB" w:rsidRDefault="0069452F" w:rsidP="0069452F"/>
    <w:p w14:paraId="1B16862A" w14:textId="77777777" w:rsidR="0069452F" w:rsidRPr="00264EFB" w:rsidRDefault="0069452F" w:rsidP="0069452F"/>
    <w:p w14:paraId="4A25C216" w14:textId="77777777" w:rsidR="0069452F" w:rsidRDefault="0069452F" w:rsidP="0069452F">
      <w:pPr>
        <w:tabs>
          <w:tab w:val="left" w:pos="3700"/>
        </w:tabs>
      </w:pPr>
      <w:r>
        <w:tab/>
      </w:r>
    </w:p>
    <w:p w14:paraId="2593B51D" w14:textId="77777777" w:rsidR="0069452F" w:rsidRPr="00264EFB" w:rsidRDefault="0069452F" w:rsidP="0069452F">
      <w:pPr>
        <w:tabs>
          <w:tab w:val="left" w:pos="3700"/>
        </w:tabs>
        <w:sectPr w:rsidR="0069452F" w:rsidRPr="00264EFB">
          <w:headerReference w:type="first" r:id="rId7"/>
          <w:footerReference w:type="first" r:id="rId8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17CEFB" wp14:editId="1F6C2949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Content>
                              <w:p w14:paraId="54F7115C" w14:textId="4447E9A9" w:rsidR="0069452F" w:rsidRPr="00264EFB" w:rsidRDefault="00C448F4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F360</w:t>
                                </w:r>
                                <w:r w:rsidR="0069452F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–</w:t>
                                </w:r>
                                <w:r w:rsidR="0069452F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Finance 360</w:t>
                                </w:r>
                              </w:p>
                            </w:sdtContent>
                          </w:sdt>
                          <w:p w14:paraId="2561C95F" w14:textId="77777777" w:rsidR="0069452F" w:rsidRDefault="0069452F" w:rsidP="0069452F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17CEFB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Content>
                        <w:p w14:paraId="54F7115C" w14:textId="4447E9A9" w:rsidR="0069452F" w:rsidRPr="00264EFB" w:rsidRDefault="00C448F4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F360</w:t>
                          </w:r>
                          <w:r w:rsidR="0069452F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–</w:t>
                          </w:r>
                          <w:r w:rsidR="0069452F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Finance 360</w:t>
                          </w:r>
                        </w:p>
                      </w:sdtContent>
                    </w:sdt>
                    <w:p w14:paraId="2561C95F" w14:textId="77777777" w:rsidR="0069452F" w:rsidRDefault="0069452F" w:rsidP="0069452F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2E97DB53" w14:textId="77777777" w:rsidR="00FB4266" w:rsidRDefault="00375F64" w:rsidP="007E6CB5">
      <w:pPr>
        <w:pStyle w:val="EPP-Titulo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9452F" w14:paraId="19C8DFEA" w14:textId="77777777" w:rsidTr="00C448F4">
        <w:trPr>
          <w:trHeight w:val="241"/>
        </w:trPr>
        <w:tc>
          <w:tcPr>
            <w:tcW w:w="1550" w:type="dxa"/>
            <w:shd w:val="clear" w:color="auto" w:fill="C00000"/>
          </w:tcPr>
          <w:p w14:paraId="12C5C510" w14:textId="77777777"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4825BC59" w14:textId="77777777"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6AB76B63" w14:textId="77777777"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199F92A1" w14:textId="77777777"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9452F" w:rsidRPr="00C448F4" w14:paraId="0DAA61AF" w14:textId="77777777" w:rsidTr="00C448F4">
        <w:trPr>
          <w:trHeight w:val="241"/>
        </w:trPr>
        <w:tc>
          <w:tcPr>
            <w:tcW w:w="1550" w:type="dxa"/>
          </w:tcPr>
          <w:p w14:paraId="4A42DB0A" w14:textId="68C1B098" w:rsidR="0069452F" w:rsidRPr="00C448F4" w:rsidRDefault="00C448F4" w:rsidP="00C448F4">
            <w:r w:rsidRPr="00C448F4">
              <w:t>11/12/2024</w:t>
            </w:r>
          </w:p>
          <w:p w14:paraId="01D9EFF8" w14:textId="77777777" w:rsidR="0069452F" w:rsidRPr="00C448F4" w:rsidRDefault="0069452F" w:rsidP="00C448F4"/>
        </w:tc>
        <w:tc>
          <w:tcPr>
            <w:tcW w:w="1080" w:type="dxa"/>
          </w:tcPr>
          <w:p w14:paraId="20D7AEB3" w14:textId="0FBEA544" w:rsidR="0069452F" w:rsidRPr="00C448F4" w:rsidRDefault="00C448F4" w:rsidP="00C448F4">
            <w:pPr>
              <w:jc w:val="center"/>
            </w:pPr>
            <w:r w:rsidRPr="00C448F4">
              <w:t>1.0</w:t>
            </w:r>
          </w:p>
        </w:tc>
        <w:tc>
          <w:tcPr>
            <w:tcW w:w="4680" w:type="dxa"/>
          </w:tcPr>
          <w:p w14:paraId="0D55C5F3" w14:textId="169731E2" w:rsidR="0069452F" w:rsidRPr="00C448F4" w:rsidRDefault="00C448F4" w:rsidP="00C448F4">
            <w:r>
              <w:t>Primeira versão</w:t>
            </w:r>
            <w:r w:rsidR="006D59E5">
              <w:t xml:space="preserve"> </w:t>
            </w:r>
            <w:r>
              <w:t>da documentação referente ao sistema de login.</w:t>
            </w:r>
          </w:p>
        </w:tc>
        <w:tc>
          <w:tcPr>
            <w:tcW w:w="2410" w:type="dxa"/>
          </w:tcPr>
          <w:p w14:paraId="2E97B93F" w14:textId="10E38839" w:rsidR="0069452F" w:rsidRPr="00C448F4" w:rsidRDefault="00C448F4" w:rsidP="00C448F4">
            <w:r w:rsidRPr="00C448F4">
              <w:t>Gustavo Silva Guimarães de Brito</w:t>
            </w:r>
          </w:p>
        </w:tc>
      </w:tr>
      <w:tr w:rsidR="0069452F" w14:paraId="5C3DFEB7" w14:textId="77777777" w:rsidTr="00C448F4">
        <w:trPr>
          <w:trHeight w:val="241"/>
        </w:trPr>
        <w:tc>
          <w:tcPr>
            <w:tcW w:w="1550" w:type="dxa"/>
          </w:tcPr>
          <w:p w14:paraId="5C72281A" w14:textId="77777777" w:rsidR="0069452F" w:rsidRDefault="0069452F" w:rsidP="00BF5EBE">
            <w:pPr>
              <w:jc w:val="left"/>
            </w:pPr>
          </w:p>
        </w:tc>
        <w:tc>
          <w:tcPr>
            <w:tcW w:w="1080" w:type="dxa"/>
          </w:tcPr>
          <w:p w14:paraId="227949C2" w14:textId="77777777" w:rsidR="0069452F" w:rsidRDefault="0069452F" w:rsidP="00BF5EBE">
            <w:pPr>
              <w:jc w:val="left"/>
            </w:pPr>
          </w:p>
        </w:tc>
        <w:tc>
          <w:tcPr>
            <w:tcW w:w="4680" w:type="dxa"/>
          </w:tcPr>
          <w:p w14:paraId="220F68ED" w14:textId="77777777" w:rsidR="0069452F" w:rsidRDefault="0069452F" w:rsidP="00BF5EBE">
            <w:pPr>
              <w:jc w:val="left"/>
            </w:pPr>
          </w:p>
        </w:tc>
        <w:tc>
          <w:tcPr>
            <w:tcW w:w="2410" w:type="dxa"/>
          </w:tcPr>
          <w:p w14:paraId="44391095" w14:textId="77777777" w:rsidR="0069452F" w:rsidRDefault="0069452F" w:rsidP="00BF5EBE">
            <w:pPr>
              <w:jc w:val="left"/>
            </w:pPr>
          </w:p>
        </w:tc>
      </w:tr>
      <w:tr w:rsidR="0069452F" w14:paraId="33D0D0AA" w14:textId="77777777" w:rsidTr="00C448F4">
        <w:trPr>
          <w:trHeight w:val="241"/>
        </w:trPr>
        <w:tc>
          <w:tcPr>
            <w:tcW w:w="1550" w:type="dxa"/>
          </w:tcPr>
          <w:p w14:paraId="5161A379" w14:textId="77777777" w:rsidR="0069452F" w:rsidRDefault="0069452F" w:rsidP="00BF5EBE">
            <w:pPr>
              <w:jc w:val="left"/>
            </w:pPr>
          </w:p>
        </w:tc>
        <w:tc>
          <w:tcPr>
            <w:tcW w:w="1080" w:type="dxa"/>
          </w:tcPr>
          <w:p w14:paraId="29C92F80" w14:textId="77777777" w:rsidR="0069452F" w:rsidRDefault="0069452F" w:rsidP="00BF5EBE">
            <w:pPr>
              <w:jc w:val="left"/>
            </w:pPr>
          </w:p>
        </w:tc>
        <w:tc>
          <w:tcPr>
            <w:tcW w:w="4680" w:type="dxa"/>
          </w:tcPr>
          <w:p w14:paraId="26301379" w14:textId="77777777" w:rsidR="0069452F" w:rsidRDefault="0069452F" w:rsidP="00BF5EBE">
            <w:pPr>
              <w:jc w:val="left"/>
            </w:pPr>
          </w:p>
        </w:tc>
        <w:tc>
          <w:tcPr>
            <w:tcW w:w="2410" w:type="dxa"/>
          </w:tcPr>
          <w:p w14:paraId="1D67D7DC" w14:textId="77777777" w:rsidR="0069452F" w:rsidRDefault="0069452F" w:rsidP="00BF5EBE">
            <w:pPr>
              <w:jc w:val="left"/>
            </w:pPr>
          </w:p>
        </w:tc>
      </w:tr>
    </w:tbl>
    <w:p w14:paraId="6CE1D702" w14:textId="77777777" w:rsidR="00FB4266" w:rsidRDefault="00FB4266"/>
    <w:p w14:paraId="2F024BFB" w14:textId="77777777" w:rsidR="00FB4266" w:rsidRDefault="00375F64">
      <w:pPr>
        <w:pStyle w:val="Ttulo"/>
        <w:jc w:val="center"/>
      </w:pPr>
      <w:r>
        <w:br w:type="page"/>
      </w:r>
      <w:r>
        <w:lastRenderedPageBreak/>
        <w:t>SUMÁRIO</w:t>
      </w:r>
    </w:p>
    <w:p w14:paraId="0629B786" w14:textId="77777777" w:rsidR="008E52A1" w:rsidRDefault="00375F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8661421" w:history="1">
        <w:r w:rsidR="008E52A1" w:rsidRPr="00922641">
          <w:rPr>
            <w:rStyle w:val="Hyperlink"/>
          </w:rPr>
          <w:t>1. Objetivo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_Toc488661421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09725345" w14:textId="77777777" w:rsidR="008E52A1" w:rsidRDefault="008E52A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2" w:history="1">
        <w:r w:rsidRPr="00922641">
          <w:rPr>
            <w:rStyle w:val="Hyperlink"/>
          </w:rPr>
          <w:t>2. Atores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_Toc488661422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1F12B67" w14:textId="77777777" w:rsidR="008E52A1" w:rsidRDefault="008E52A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3" w:history="1">
        <w:r w:rsidRPr="00922641">
          <w:rPr>
            <w:rStyle w:val="Hyperlink"/>
          </w:rPr>
          <w:t>3. PRÉ-CONDIÇÕES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_Toc488661423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C1ABDC6" w14:textId="77777777" w:rsidR="008E52A1" w:rsidRDefault="008E52A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4" w:history="1">
        <w:r w:rsidRPr="00922641">
          <w:rPr>
            <w:rStyle w:val="Hyperlink"/>
          </w:rPr>
          <w:t>4. Fluxo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_Toc488661424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8EF26FA" w14:textId="77777777" w:rsidR="008E52A1" w:rsidRDefault="008E52A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5" w:history="1">
        <w:r w:rsidRPr="00922641">
          <w:rPr>
            <w:rStyle w:val="Hyperlink"/>
          </w:rPr>
          <w:t>5. Fluxos Alternativos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_Toc488661425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9B731B2" w14:textId="77777777" w:rsidR="008E52A1" w:rsidRDefault="008E52A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6" w:history="1">
        <w:r w:rsidRPr="00922641">
          <w:rPr>
            <w:rStyle w:val="Hyperlink"/>
          </w:rPr>
          <w:t>6. Regras de Negócio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_Toc488661426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3FA2A38" w14:textId="77777777" w:rsidR="00FB4266" w:rsidRDefault="00375F64">
      <w:pPr>
        <w:spacing w:before="120" w:after="120"/>
      </w:pPr>
      <w:r>
        <w:fldChar w:fldCharType="end"/>
      </w:r>
      <w:r>
        <w:t xml:space="preserve"> </w:t>
      </w:r>
    </w:p>
    <w:p w14:paraId="4F3274CB" w14:textId="77777777" w:rsidR="00FB4266" w:rsidRDefault="00375F64">
      <w:pPr>
        <w:pStyle w:val="Ttulo"/>
        <w:rPr>
          <w:rFonts w:eastAsia="Arial Unicode MS"/>
        </w:rPr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14:paraId="5DB77067" w14:textId="053E1557" w:rsidR="00FB4266" w:rsidRDefault="00C448F4" w:rsidP="005C2EBC">
      <w:pPr>
        <w:pStyle w:val="EPP-Titulo"/>
        <w:rPr>
          <w:sz w:val="20"/>
        </w:rPr>
      </w:pPr>
      <w:r>
        <w:lastRenderedPageBreak/>
        <w:t>Login</w:t>
      </w:r>
    </w:p>
    <w:p w14:paraId="61600565" w14:textId="77777777" w:rsidR="00FB4266" w:rsidRDefault="00E54AD6" w:rsidP="005C2EBC">
      <w:pPr>
        <w:pStyle w:val="EPP-Seonivel1"/>
      </w:pPr>
      <w:bookmarkStart w:id="225" w:name="_Toc488661421"/>
      <w:r>
        <w:t>Objetivo</w:t>
      </w:r>
      <w:bookmarkEnd w:id="225"/>
    </w:p>
    <w:p w14:paraId="3001FDFC" w14:textId="6E7E43A3" w:rsidR="00E54AD6" w:rsidRPr="00C448F4" w:rsidRDefault="00C448F4" w:rsidP="00C448F4">
      <w:r w:rsidRPr="00C448F4">
        <w:t>Permitir que o usuário realize o cadastro de um portfólio de investimentos, possibilitando a visualização detalha dos ativos cadastrados, além de permitir a edição e exclusão de investimentos de forma prática e intuitiva.</w:t>
      </w:r>
    </w:p>
    <w:p w14:paraId="57796ABC" w14:textId="77777777" w:rsidR="0049456B" w:rsidRPr="0049456B" w:rsidRDefault="0049456B" w:rsidP="007E6CB5">
      <w:pPr>
        <w:pStyle w:val="EPP-Seonivel1"/>
      </w:pPr>
      <w:bookmarkStart w:id="226" w:name="_Toc488661422"/>
      <w:r w:rsidRPr="0049456B">
        <w:t>Atores</w:t>
      </w:r>
      <w:bookmarkEnd w:id="226"/>
    </w:p>
    <w:p w14:paraId="6800A55B" w14:textId="278EA813" w:rsidR="0049456B" w:rsidRPr="001442FD" w:rsidRDefault="000F3D02" w:rsidP="001442FD">
      <w:r w:rsidRPr="001442FD">
        <w:t xml:space="preserve">. </w:t>
      </w:r>
      <w:r w:rsidR="001442FD" w:rsidRPr="001442FD">
        <w:t>Qualquer tipo de usuário que possui investimentos</w:t>
      </w:r>
      <w:r w:rsidR="001442FD">
        <w:t xml:space="preserve"> ou que tenham realizado o breve cadastro</w:t>
      </w:r>
      <w:r w:rsidR="001442FD" w:rsidRPr="001442FD">
        <w:t>;</w:t>
      </w:r>
    </w:p>
    <w:p w14:paraId="7BD485F2" w14:textId="77777777" w:rsidR="00FB4266" w:rsidRDefault="0049456B" w:rsidP="007E6CB5">
      <w:pPr>
        <w:pStyle w:val="EPP-Seonivel1"/>
      </w:pPr>
      <w:bookmarkStart w:id="227" w:name="_Toc488661423"/>
      <w:r>
        <w:t>PRÉ-CONDIÇÕES</w:t>
      </w:r>
      <w:bookmarkEnd w:id="227"/>
    </w:p>
    <w:p w14:paraId="2EAE08D0" w14:textId="20C1CFF6" w:rsidR="001636B5" w:rsidRPr="001442FD" w:rsidRDefault="001442FD" w:rsidP="001442FD">
      <w:r w:rsidRPr="001442FD">
        <w:t>. Ter um e-mail e senha previamente cadastrados em nosso sistema.</w:t>
      </w:r>
    </w:p>
    <w:p w14:paraId="4055427F" w14:textId="492F9D0D" w:rsidR="0049456B" w:rsidRPr="0049456B" w:rsidRDefault="00375F64" w:rsidP="007E6CB5">
      <w:pPr>
        <w:pStyle w:val="Ttulo1"/>
      </w:pPr>
      <w:bookmarkStart w:id="228" w:name="_Toc488661424"/>
      <w:r>
        <w:t>Fluxo Básico</w:t>
      </w:r>
      <w:bookmarkEnd w:id="22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5"/>
        <w:gridCol w:w="4813"/>
      </w:tblGrid>
      <w:tr w:rsidR="008D76B2" w:rsidRPr="008D76B2" w14:paraId="63259F82" w14:textId="77777777" w:rsidTr="008D76B2">
        <w:tc>
          <w:tcPr>
            <w:tcW w:w="9778" w:type="dxa"/>
            <w:gridSpan w:val="2"/>
            <w:shd w:val="clear" w:color="auto" w:fill="BFBFBF" w:themeFill="background1" w:themeFillShade="BF"/>
          </w:tcPr>
          <w:p w14:paraId="21E4D755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Fluxo Principal</w:t>
            </w:r>
          </w:p>
        </w:tc>
      </w:tr>
      <w:tr w:rsidR="008D76B2" w:rsidRPr="008D76B2" w14:paraId="31F952EC" w14:textId="77777777" w:rsidTr="008D76B2">
        <w:tc>
          <w:tcPr>
            <w:tcW w:w="4889" w:type="dxa"/>
            <w:shd w:val="clear" w:color="auto" w:fill="BFBFBF" w:themeFill="background1" w:themeFillShade="BF"/>
          </w:tcPr>
          <w:p w14:paraId="356530F1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Ator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14:paraId="06136AEA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Sistema</w:t>
            </w:r>
          </w:p>
        </w:tc>
      </w:tr>
      <w:tr w:rsidR="008D76B2" w14:paraId="1ACC7DAF" w14:textId="77777777" w:rsidTr="008D76B2">
        <w:tc>
          <w:tcPr>
            <w:tcW w:w="4889" w:type="dxa"/>
          </w:tcPr>
          <w:p w14:paraId="44EEFF40" w14:textId="635674A0" w:rsidR="008D76B2" w:rsidRPr="00C448F4" w:rsidRDefault="008D76B2" w:rsidP="00C448F4">
            <w:r w:rsidRPr="00C448F4">
              <w:t xml:space="preserve">1. </w:t>
            </w:r>
            <w:r w:rsidR="00C448F4" w:rsidRPr="00C448F4">
              <w:t>Ator insere as informações de login e acessa a página de portfólio.</w:t>
            </w:r>
          </w:p>
        </w:tc>
        <w:tc>
          <w:tcPr>
            <w:tcW w:w="4889" w:type="dxa"/>
          </w:tcPr>
          <w:p w14:paraId="1FC31A16" w14:textId="2BFC629C" w:rsidR="008D76B2" w:rsidRPr="006D59E5" w:rsidRDefault="008D76B2" w:rsidP="006D59E5">
            <w:r w:rsidRPr="006D59E5">
              <w:t xml:space="preserve">2. Sistema verifica as informações de acordo com as </w:t>
            </w:r>
            <w:r w:rsidR="006D59E5" w:rsidRPr="006D59E5">
              <w:t>diretrizes de login e senha, caso esteja correto, redireciona para a página de portfólio; se não, vai para o [FA01]</w:t>
            </w:r>
            <w:r w:rsidRPr="006D59E5">
              <w:t>];</w:t>
            </w:r>
          </w:p>
        </w:tc>
      </w:tr>
      <w:tr w:rsidR="008D76B2" w14:paraId="545043FE" w14:textId="77777777" w:rsidTr="008D76B2">
        <w:tc>
          <w:tcPr>
            <w:tcW w:w="4889" w:type="dxa"/>
          </w:tcPr>
          <w:p w14:paraId="31FE6530" w14:textId="63E756EC" w:rsidR="008D76B2" w:rsidRPr="008D76B2" w:rsidRDefault="008D76B2" w:rsidP="008D76B2">
            <w:pPr>
              <w:rPr>
                <w:i/>
                <w:color w:val="2E74B5" w:themeColor="accent1" w:themeShade="BF"/>
                <w:lang w:eastAsia="en-US"/>
              </w:rPr>
            </w:pPr>
            <w:r w:rsidRPr="001442FD">
              <w:t>3. A</w:t>
            </w:r>
            <w:r w:rsidRPr="0000332C">
              <w:t xml:space="preserve">tor visualiza </w:t>
            </w:r>
            <w:r w:rsidR="001442FD" w:rsidRPr="0000332C">
              <w:t>a página de portfólio e todos os seus investimentos (se previamente inserido</w:t>
            </w:r>
            <w:r w:rsidR="0000332C">
              <w:t>).</w:t>
            </w:r>
          </w:p>
        </w:tc>
        <w:tc>
          <w:tcPr>
            <w:tcW w:w="4889" w:type="dxa"/>
          </w:tcPr>
          <w:p w14:paraId="077CA846" w14:textId="77777777" w:rsidR="008D76B2" w:rsidRPr="008D76B2" w:rsidRDefault="008D76B2" w:rsidP="008D76B2">
            <w:pPr>
              <w:rPr>
                <w:i/>
                <w:color w:val="2E74B5" w:themeColor="accent1" w:themeShade="BF"/>
                <w:lang w:eastAsia="en-US"/>
              </w:rPr>
            </w:pPr>
          </w:p>
        </w:tc>
      </w:tr>
      <w:tr w:rsidR="008D76B2" w14:paraId="5789F624" w14:textId="77777777" w:rsidTr="008D76B2">
        <w:tc>
          <w:tcPr>
            <w:tcW w:w="4889" w:type="dxa"/>
          </w:tcPr>
          <w:p w14:paraId="264D5AD1" w14:textId="77777777" w:rsidR="008D76B2" w:rsidRDefault="008D76B2" w:rsidP="008D76B2">
            <w:pPr>
              <w:rPr>
                <w:lang w:eastAsia="en-US"/>
              </w:rPr>
            </w:pPr>
          </w:p>
        </w:tc>
        <w:tc>
          <w:tcPr>
            <w:tcW w:w="4889" w:type="dxa"/>
          </w:tcPr>
          <w:p w14:paraId="00A1BADA" w14:textId="77777777" w:rsidR="008D76B2" w:rsidRDefault="008D76B2" w:rsidP="008D76B2">
            <w:pPr>
              <w:rPr>
                <w:lang w:eastAsia="en-US"/>
              </w:rPr>
            </w:pPr>
          </w:p>
        </w:tc>
      </w:tr>
    </w:tbl>
    <w:p w14:paraId="6F39B253" w14:textId="484FE12C" w:rsidR="008202EF" w:rsidRDefault="00375F64" w:rsidP="007E6CB5">
      <w:pPr>
        <w:pStyle w:val="Ttulo1"/>
      </w:pPr>
      <w:bookmarkStart w:id="229" w:name="_Toc488661425"/>
      <w:r>
        <w:t>Fluxos Alternativos</w:t>
      </w:r>
      <w:bookmarkEnd w:id="229"/>
    </w:p>
    <w:p w14:paraId="608C9F9E" w14:textId="51926E71" w:rsidR="00FB4266" w:rsidRPr="006D59E5" w:rsidRDefault="00E54AD6" w:rsidP="006D59E5">
      <w:r w:rsidRPr="006D59E5">
        <w:t>FA0</w:t>
      </w:r>
      <w:r w:rsidR="00E3101F" w:rsidRPr="006D59E5">
        <w:t xml:space="preserve">1 - O sistema retorna uma mensagem avisando que não é possível efetuar </w:t>
      </w:r>
      <w:r w:rsidR="006D59E5" w:rsidRPr="006D59E5">
        <w:t xml:space="preserve">o login </w:t>
      </w:r>
      <w:r w:rsidR="00E3101F" w:rsidRPr="006D59E5">
        <w:t>pois o</w:t>
      </w:r>
      <w:r w:rsidR="006D59E5" w:rsidRPr="006D59E5">
        <w:t xml:space="preserve"> e-mail ou senha foram digitados errado.</w:t>
      </w:r>
      <w:r w:rsidR="001E0869" w:rsidRPr="006D59E5">
        <w:t>]</w:t>
      </w:r>
    </w:p>
    <w:p w14:paraId="61D35BB9" w14:textId="7C3A6E45" w:rsidR="00185D0C" w:rsidRDefault="00E3101F" w:rsidP="007E6CB5">
      <w:pPr>
        <w:pStyle w:val="Ttulo1"/>
      </w:pPr>
      <w:bookmarkStart w:id="230" w:name="_Toc488661426"/>
      <w:r>
        <w:t>Regras de Negócio</w:t>
      </w:r>
      <w:bookmarkEnd w:id="230"/>
    </w:p>
    <w:p w14:paraId="296C97FC" w14:textId="77777777" w:rsidR="006D59E5" w:rsidRDefault="006D59E5" w:rsidP="006D59E5">
      <w:pPr>
        <w:rPr>
          <w:lang w:eastAsia="en-US"/>
        </w:rPr>
      </w:pPr>
    </w:p>
    <w:p w14:paraId="5A92DF3F" w14:textId="68F755BF" w:rsidR="006D59E5" w:rsidRPr="006D59E5" w:rsidRDefault="006D59E5" w:rsidP="006D59E5">
      <w:pPr>
        <w:rPr>
          <w:lang w:eastAsia="en-US"/>
        </w:rPr>
      </w:pPr>
      <w:r>
        <w:rPr>
          <w:lang w:eastAsia="en-US"/>
        </w:rPr>
        <w:t>Não possui regras de negócio.</w:t>
      </w:r>
    </w:p>
    <w:sectPr w:rsidR="006D59E5" w:rsidRPr="006D59E5">
      <w:headerReference w:type="default" r:id="rId9"/>
      <w:footerReference w:type="default" r:id="rId10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53D2D3" w14:textId="77777777" w:rsidR="00CF6CA9" w:rsidRDefault="00CF6CA9">
      <w:r>
        <w:separator/>
      </w:r>
    </w:p>
  </w:endnote>
  <w:endnote w:type="continuationSeparator" w:id="0">
    <w:p w14:paraId="28093179" w14:textId="77777777" w:rsidR="00CF6CA9" w:rsidRDefault="00CF6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11E46" w14:textId="77777777" w:rsidR="0069452F" w:rsidRDefault="0069452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9452F" w14:paraId="72322581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20B31B41" w14:textId="77777777" w:rsidR="0069452F" w:rsidRDefault="0069452F">
          <w:pPr>
            <w:pStyle w:val="Rodap"/>
          </w:pPr>
          <w:r>
            <w:t>Politec Ltda.</w:t>
          </w:r>
        </w:p>
        <w:p w14:paraId="12294C75" w14:textId="77777777" w:rsidR="0069452F" w:rsidRDefault="0069452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5566CEB0" w14:textId="77777777" w:rsidR="0069452F" w:rsidRDefault="0069452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41419E4" w14:textId="77777777" w:rsidR="0069452F" w:rsidRDefault="0069452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5C2EBC">
              <w:rPr>
                <w:noProof/>
              </w:rPr>
              <w:t>4</w:t>
            </w:r>
          </w:fldSimple>
        </w:p>
      </w:tc>
    </w:tr>
  </w:tbl>
  <w:p w14:paraId="08D5B25D" w14:textId="77777777" w:rsidR="0069452F" w:rsidRDefault="0069452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A022E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17CFF19A" w14:textId="77777777">
      <w:trPr>
        <w:cantSplit/>
      </w:trPr>
      <w:tc>
        <w:tcPr>
          <w:tcW w:w="6300" w:type="dxa"/>
        </w:tcPr>
        <w:p w14:paraId="71126225" w14:textId="2E39C3AB" w:rsidR="00FB4266" w:rsidRDefault="00000000" w:rsidP="007E6CB5">
          <w:pPr>
            <w:pStyle w:val="EPP-Cabealho"/>
          </w:pPr>
          <w:sdt>
            <w:sdtPr>
              <w:alias w:val="Gestor"/>
              <w:tag w:val=""/>
              <w:id w:val="-183205528"/>
              <w:placeholder>
                <w:docPart w:val="39955D8CB84D47BA97BE6E80798087C0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C448F4">
                <w:t>F360 – Finance 360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placeholder>
                <w:docPart w:val="593A6B3686DD4EB78F5FA667A2332C0A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C448F4">
                <w:t>Versão 1.0</w:t>
              </w:r>
            </w:sdtContent>
          </w:sdt>
        </w:p>
      </w:tc>
      <w:tc>
        <w:tcPr>
          <w:tcW w:w="1705" w:type="dxa"/>
          <w:vAlign w:val="center"/>
        </w:tcPr>
        <w:p w14:paraId="694C1190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264A9F59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03368"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B03368">
            <w:rPr>
              <w:noProof/>
            </w:rPr>
            <w:t>5</w:t>
          </w:r>
          <w:r w:rsidR="00841EC0">
            <w:rPr>
              <w:noProof/>
            </w:rPr>
            <w:fldChar w:fldCharType="end"/>
          </w:r>
        </w:p>
      </w:tc>
    </w:tr>
  </w:tbl>
  <w:p w14:paraId="1F745360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C448F4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E9B48C" w14:textId="77777777" w:rsidR="00CF6CA9" w:rsidRDefault="00CF6CA9">
      <w:r>
        <w:separator/>
      </w:r>
    </w:p>
  </w:footnote>
  <w:footnote w:type="continuationSeparator" w:id="0">
    <w:p w14:paraId="5A0C1181" w14:textId="77777777" w:rsidR="00CF6CA9" w:rsidRDefault="00CF6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9452F" w14:paraId="5B36087D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14EA16D1" w14:textId="77777777" w:rsidR="0069452F" w:rsidRDefault="0069452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7379FED4" w14:textId="77777777" w:rsidR="0069452F" w:rsidRDefault="0069452F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2A31FFFB" w14:textId="77777777" w:rsidR="0069452F" w:rsidRDefault="0069452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4C3EDED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795457795" r:id="rId2"/>
            </w:object>
          </w:r>
        </w:p>
      </w:tc>
    </w:tr>
  </w:tbl>
  <w:p w14:paraId="42F0881D" w14:textId="77777777" w:rsidR="0069452F" w:rsidRDefault="0069452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1838125A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6A3FD3FA" w14:textId="77777777" w:rsidR="00FB4266" w:rsidRDefault="00375F64" w:rsidP="007E6CB5">
          <w:pPr>
            <w:pStyle w:val="EPP-Cabealho"/>
            <w:rPr>
              <w:b/>
              <w:bCs/>
            </w:rPr>
          </w:pPr>
          <w:r>
            <w:t>&lt;Marca do Cliente&gt;</w:t>
          </w:r>
        </w:p>
      </w:tc>
      <w:sdt>
        <w:sdtPr>
          <w:rPr>
            <w:bCs/>
          </w:rPr>
          <w:alias w:val="Título"/>
          <w:tag w:val=""/>
          <w:id w:val="-1432506946"/>
          <w:placeholder>
            <w:docPart w:val="F1C31E788987471CAA5A57F8AD182E7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2DB3FC9B" w14:textId="2AA65B5F" w:rsidR="00FB4266" w:rsidRDefault="00C448F4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UC00 - Login</w:t>
              </w:r>
            </w:p>
          </w:tc>
        </w:sdtContent>
      </w:sdt>
      <w:tc>
        <w:tcPr>
          <w:tcW w:w="1440" w:type="dxa"/>
          <w:vAlign w:val="center"/>
        </w:tcPr>
        <w:p w14:paraId="6CEE9787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3A24C75C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1211"/>
        </w:tabs>
        <w:ind w:left="1211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1593"/>
        </w:tabs>
        <w:ind w:left="1593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961186475">
    <w:abstractNumId w:val="4"/>
  </w:num>
  <w:num w:numId="2" w16cid:durableId="1326326238">
    <w:abstractNumId w:val="5"/>
  </w:num>
  <w:num w:numId="3" w16cid:durableId="536506228">
    <w:abstractNumId w:val="5"/>
  </w:num>
  <w:num w:numId="4" w16cid:durableId="1623684723">
    <w:abstractNumId w:val="5"/>
  </w:num>
  <w:num w:numId="5" w16cid:durableId="1450708286">
    <w:abstractNumId w:val="5"/>
  </w:num>
  <w:num w:numId="6" w16cid:durableId="1958831781">
    <w:abstractNumId w:val="2"/>
  </w:num>
  <w:num w:numId="7" w16cid:durableId="728765784">
    <w:abstractNumId w:val="5"/>
  </w:num>
  <w:num w:numId="8" w16cid:durableId="1091899648">
    <w:abstractNumId w:val="5"/>
  </w:num>
  <w:num w:numId="9" w16cid:durableId="424375623">
    <w:abstractNumId w:val="0"/>
  </w:num>
  <w:num w:numId="10" w16cid:durableId="29234855">
    <w:abstractNumId w:val="1"/>
  </w:num>
  <w:num w:numId="11" w16cid:durableId="1511137106">
    <w:abstractNumId w:val="3"/>
  </w:num>
  <w:num w:numId="12" w16cid:durableId="341208193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8F4"/>
    <w:rsid w:val="0000332C"/>
    <w:rsid w:val="0000781E"/>
    <w:rsid w:val="000C77A8"/>
    <w:rsid w:val="000F3D02"/>
    <w:rsid w:val="00124BC4"/>
    <w:rsid w:val="001442FD"/>
    <w:rsid w:val="001636B5"/>
    <w:rsid w:val="00185D0C"/>
    <w:rsid w:val="001C4FD5"/>
    <w:rsid w:val="001E0869"/>
    <w:rsid w:val="00204F30"/>
    <w:rsid w:val="00254122"/>
    <w:rsid w:val="002E5F2C"/>
    <w:rsid w:val="00366AC2"/>
    <w:rsid w:val="00375F64"/>
    <w:rsid w:val="00442A5D"/>
    <w:rsid w:val="00453FD0"/>
    <w:rsid w:val="0049456B"/>
    <w:rsid w:val="00580EC3"/>
    <w:rsid w:val="005C2EBC"/>
    <w:rsid w:val="00636D67"/>
    <w:rsid w:val="00651E57"/>
    <w:rsid w:val="0069452F"/>
    <w:rsid w:val="006D59E5"/>
    <w:rsid w:val="00752EC9"/>
    <w:rsid w:val="007839CF"/>
    <w:rsid w:val="007B08CE"/>
    <w:rsid w:val="007C4737"/>
    <w:rsid w:val="007E6CB5"/>
    <w:rsid w:val="008202EF"/>
    <w:rsid w:val="0082433C"/>
    <w:rsid w:val="00824D94"/>
    <w:rsid w:val="00841EC0"/>
    <w:rsid w:val="008D76B2"/>
    <w:rsid w:val="008E52A1"/>
    <w:rsid w:val="008F4446"/>
    <w:rsid w:val="00924C78"/>
    <w:rsid w:val="009A6367"/>
    <w:rsid w:val="009B0E25"/>
    <w:rsid w:val="00A47243"/>
    <w:rsid w:val="00AA73B9"/>
    <w:rsid w:val="00AC5BC3"/>
    <w:rsid w:val="00B03368"/>
    <w:rsid w:val="00B05291"/>
    <w:rsid w:val="00B5102A"/>
    <w:rsid w:val="00BB664B"/>
    <w:rsid w:val="00BD0C39"/>
    <w:rsid w:val="00C16EDA"/>
    <w:rsid w:val="00C36863"/>
    <w:rsid w:val="00C448F4"/>
    <w:rsid w:val="00C57F6A"/>
    <w:rsid w:val="00CA3792"/>
    <w:rsid w:val="00CF6CA9"/>
    <w:rsid w:val="00D3374F"/>
    <w:rsid w:val="00D60B3D"/>
    <w:rsid w:val="00E3101F"/>
    <w:rsid w:val="00E54AD6"/>
    <w:rsid w:val="00E700C7"/>
    <w:rsid w:val="00E74320"/>
    <w:rsid w:val="00E85C1E"/>
    <w:rsid w:val="00EA5759"/>
    <w:rsid w:val="00F16672"/>
    <w:rsid w:val="00F16A27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9A4EBA3"/>
  <w15:docId w15:val="{F117E30E-41CD-4842-9247-4AAF55A4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8D7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8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wnloads\F360%20-%20Especifica&#231;&#227;o%20de%20Caso%20de%20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19DC59CC8C24875A83D5D398AEA21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7CB2DB-6E8C-4ADC-AAE2-B9B7F3994EFC}"/>
      </w:docPartPr>
      <w:docPartBody>
        <w:p w:rsidR="00000000" w:rsidRDefault="00000000">
          <w:pPr>
            <w:pStyle w:val="B19DC59CC8C24875A83D5D398AEA2176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F1C31E788987471CAA5A57F8AD182E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4A2290-4EF2-4F5E-B36C-FD50A8F3690F}"/>
      </w:docPartPr>
      <w:docPartBody>
        <w:p w:rsidR="00000000" w:rsidRDefault="00000000">
          <w:pPr>
            <w:pStyle w:val="F1C31E788987471CAA5A57F8AD182E72"/>
          </w:pPr>
          <w:r w:rsidRPr="00FE5ACF">
            <w:rPr>
              <w:rStyle w:val="TextodoEspaoReservado"/>
            </w:rPr>
            <w:t>[Título]</w:t>
          </w:r>
        </w:p>
      </w:docPartBody>
    </w:docPart>
    <w:docPart>
      <w:docPartPr>
        <w:name w:val="39955D8CB84D47BA97BE6E80798087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09DD09-9D9C-4FCA-9496-C94198C4467E}"/>
      </w:docPartPr>
      <w:docPartBody>
        <w:p w:rsidR="00000000" w:rsidRDefault="00000000">
          <w:pPr>
            <w:pStyle w:val="39955D8CB84D47BA97BE6E80798087C0"/>
          </w:pPr>
          <w:r w:rsidRPr="00FE5ACF">
            <w:rPr>
              <w:rStyle w:val="TextodoEspaoReservado"/>
            </w:rPr>
            <w:t>[Gestor]</w:t>
          </w:r>
        </w:p>
      </w:docPartBody>
    </w:docPart>
    <w:docPart>
      <w:docPartPr>
        <w:name w:val="593A6B3686DD4EB78F5FA667A2332C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34C60F-00AC-4422-8F28-BE6B7A3C7DE9}"/>
      </w:docPartPr>
      <w:docPartBody>
        <w:p w:rsidR="00000000" w:rsidRDefault="00000000">
          <w:pPr>
            <w:pStyle w:val="593A6B3686DD4EB78F5FA667A2332C0A"/>
          </w:pPr>
          <w:r w:rsidRPr="00FE5ACF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59"/>
    <w:rsid w:val="00335459"/>
    <w:rsid w:val="008F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B19DC59CC8C24875A83D5D398AEA2176">
    <w:name w:val="B19DC59CC8C24875A83D5D398AEA2176"/>
  </w:style>
  <w:style w:type="paragraph" w:customStyle="1" w:styleId="F1C31E788987471CAA5A57F8AD182E72">
    <w:name w:val="F1C31E788987471CAA5A57F8AD182E72"/>
  </w:style>
  <w:style w:type="paragraph" w:customStyle="1" w:styleId="39955D8CB84D47BA97BE6E80798087C0">
    <w:name w:val="39955D8CB84D47BA97BE6E80798087C0"/>
  </w:style>
  <w:style w:type="paragraph" w:customStyle="1" w:styleId="593A6B3686DD4EB78F5FA667A2332C0A">
    <w:name w:val="593A6B3686DD4EB78F5FA667A2332C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F360 - Especificação de Caso de Uso</Template>
  <TotalTime>44</TotalTime>
  <Pages>4</Pages>
  <Words>276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&lt;Nr&gt;-&lt;Nome do Caso de Uso&gt;</vt:lpstr>
    </vt:vector>
  </TitlesOfParts>
  <Manager>F360 – Finance 360</Manager>
  <Company/>
  <LinksUpToDate>false</LinksUpToDate>
  <CharactersWithSpaces>1769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UC00 - Login</dc:title>
  <dc:subject>Versão 1.0</dc:subject>
  <dc:creator>Lenovo</dc:creator>
  <cp:lastModifiedBy>Lethicia Klinke</cp:lastModifiedBy>
  <cp:revision>1</cp:revision>
  <cp:lastPrinted>2005-05-05T18:34:00Z</cp:lastPrinted>
  <dcterms:created xsi:type="dcterms:W3CDTF">2024-12-11T23:45:00Z</dcterms:created>
  <dcterms:modified xsi:type="dcterms:W3CDTF">2024-12-12T00:30:00Z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