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:rsidR="00422BCD" w:rsidRPr="004B1997" w:rsidRDefault="00F931DC" w:rsidP="00422BCD">
      <w:pPr>
        <w:pStyle w:val="EPP-Seonivel1"/>
        <w:numPr>
          <w:ilvl w:val="0"/>
          <w:numId w:val="0"/>
        </w:numPr>
        <w:ind w:left="432"/>
        <w:rPr>
          <w:lang w:val="pt-PT"/>
        </w:rPr>
      </w:pPr>
      <w:r>
        <w:t>UC04</w:t>
      </w:r>
      <w:r w:rsidR="00422BCD">
        <w:t xml:space="preserve"> – </w:t>
      </w:r>
      <w:r>
        <w:t>cadastrar ativos</w:t>
      </w:r>
    </w:p>
    <w:p w:rsidR="004B1997" w:rsidRDefault="004B1997" w:rsidP="004B1997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:rsidR="00422BCD" w:rsidRPr="00422BCD" w:rsidRDefault="00422BCD" w:rsidP="00422BCD">
      <w:pPr>
        <w:ind w:firstLine="432"/>
      </w:pPr>
      <w:r w:rsidRPr="00422BCD">
        <w:t>História número 1</w:t>
      </w:r>
      <w:r>
        <w:t>.</w:t>
      </w:r>
    </w:p>
    <w:p w:rsidR="00AF2C6E" w:rsidRDefault="00AF2C6E" w:rsidP="00AF2C6E">
      <w:pPr>
        <w:pStyle w:val="EPP-Seonivel1"/>
      </w:pPr>
      <w:r>
        <w:t xml:space="preserve">estimativa: </w:t>
      </w:r>
    </w:p>
    <w:p w:rsidR="00422BCD" w:rsidRPr="00422BCD" w:rsidRDefault="00F931DC" w:rsidP="00422BCD">
      <w:pPr>
        <w:ind w:firstLine="432"/>
      </w:pPr>
      <w:r>
        <w:t>18</w:t>
      </w:r>
      <w:r w:rsidR="00422BCD">
        <w:t xml:space="preserve"> Horas para desenvolvimento e </w:t>
      </w:r>
      <w:r w:rsidR="003210D2">
        <w:t xml:space="preserve">realização de </w:t>
      </w:r>
      <w:r w:rsidR="00422BCD">
        <w:t>testes do caso de uso</w:t>
      </w:r>
      <w:r w:rsidR="003210D2">
        <w:t>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:rsidR="00422BCD" w:rsidRDefault="00422BCD" w:rsidP="00422BCD">
      <w:pPr>
        <w:pStyle w:val="EPP-Seonivel1"/>
        <w:numPr>
          <w:ilvl w:val="0"/>
          <w:numId w:val="0"/>
        </w:numPr>
        <w:ind w:left="432" w:hanging="432"/>
      </w:pPr>
      <w:r w:rsidRPr="00186641">
        <w:rPr>
          <w:rStyle w:val="EPP-TextoNormalCarcter"/>
          <w:b w:val="0"/>
          <w:bCs/>
          <w:caps w:val="0"/>
          <w:sz w:val="20"/>
          <w:szCs w:val="16"/>
        </w:rPr>
        <w:t xml:space="preserve">Como um usuário, quero 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poder 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>cadastrar, editar e excluir um ativo de uma empressa da minha</w:t>
      </w:r>
      <w:r w:rsidR="00F47B28">
        <w:rPr>
          <w:rStyle w:val="EPP-TextoNormalCarcter"/>
          <w:b w:val="0"/>
          <w:bCs/>
          <w:caps w:val="0"/>
          <w:sz w:val="20"/>
          <w:szCs w:val="16"/>
        </w:rPr>
        <w:t xml:space="preserve"> conta </w:t>
      </w:r>
      <w:r w:rsidR="00F931DC">
        <w:rPr>
          <w:rStyle w:val="EPP-TextoNormalCarcter"/>
          <w:b w:val="0"/>
          <w:bCs/>
          <w:caps w:val="0"/>
          <w:sz w:val="20"/>
          <w:szCs w:val="16"/>
        </w:rPr>
        <w:t>para poder  gerenciar e vizualizar meus investimentos</w:t>
      </w:r>
      <w:r>
        <w:rPr>
          <w:rStyle w:val="EPP-TextoNormalCarcter"/>
          <w:b w:val="0"/>
          <w:bCs/>
          <w:caps w:val="0"/>
          <w:sz w:val="20"/>
          <w:szCs w:val="16"/>
        </w:rPr>
        <w:t>.</w:t>
      </w:r>
    </w:p>
    <w:p w:rsidR="00016CF6" w:rsidRDefault="004B1997" w:rsidP="00016CF6">
      <w:pPr>
        <w:pStyle w:val="EPP-Seonivel1"/>
      </w:pPr>
      <w:bookmarkStart w:id="1" w:name="_Toc464633895"/>
      <w:r>
        <w:t>TESTES DE ACEITAÇÃO</w:t>
      </w:r>
      <w:bookmarkEnd w:id="1"/>
    </w:p>
    <w:p w:rsidR="00016CF6" w:rsidRPr="003210D2" w:rsidRDefault="00016CF6" w:rsidP="003210D2">
      <w:r w:rsidRPr="00016CF6">
        <w:rPr>
          <w:b/>
        </w:rPr>
        <w:t>Pré-condição</w:t>
      </w:r>
      <w:r>
        <w:t xml:space="preserve">: </w:t>
      </w:r>
      <w:r w:rsidR="003210D2" w:rsidRPr="003210D2">
        <w:t xml:space="preserve">O usuário deve estar </w:t>
      </w:r>
      <w:proofErr w:type="spellStart"/>
      <w:r w:rsidR="003210D2" w:rsidRPr="003210D2">
        <w:t>logado</w:t>
      </w:r>
      <w:proofErr w:type="spellEnd"/>
      <w:r w:rsidR="003210D2" w:rsidRPr="003210D2">
        <w:t xml:space="preserve"> no Sistema.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/>
      </w:tblPr>
      <w:tblGrid>
        <w:gridCol w:w="1101"/>
        <w:gridCol w:w="3787"/>
        <w:gridCol w:w="2445"/>
        <w:gridCol w:w="2445"/>
      </w:tblGrid>
      <w:tr w:rsidR="00016CF6" w:rsidRPr="00016CF6" w:rsidTr="00016CF6">
        <w:tc>
          <w:tcPr>
            <w:tcW w:w="1101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10D2" w:rsidTr="00624231">
        <w:tc>
          <w:tcPr>
            <w:tcW w:w="1101" w:type="dxa"/>
          </w:tcPr>
          <w:p w:rsidR="003210D2" w:rsidRPr="003210D2" w:rsidRDefault="003210D2" w:rsidP="003210D2">
            <w:r w:rsidRPr="003210D2">
              <w:t>01</w:t>
            </w:r>
          </w:p>
        </w:tc>
        <w:tc>
          <w:tcPr>
            <w:tcW w:w="3787" w:type="dxa"/>
            <w:vAlign w:val="bottom"/>
          </w:tcPr>
          <w:p w:rsidR="003210D2" w:rsidRPr="003210D2" w:rsidRDefault="00F931DC" w:rsidP="00F47B28">
            <w:r>
              <w:t>Cadastrar ativos</w:t>
            </w:r>
            <w:r w:rsidR="003210D2" w:rsidRPr="003210D2">
              <w:t xml:space="preserve"> </w:t>
            </w:r>
          </w:p>
        </w:tc>
        <w:tc>
          <w:tcPr>
            <w:tcW w:w="2445" w:type="dxa"/>
            <w:vAlign w:val="bottom"/>
          </w:tcPr>
          <w:p w:rsidR="003210D2" w:rsidRPr="003210D2" w:rsidRDefault="00742870" w:rsidP="00F47B28">
            <w:pPr>
              <w:jc w:val="left"/>
            </w:pPr>
            <w:r>
              <w:t xml:space="preserve">Nome, valor, </w:t>
            </w:r>
            <w:proofErr w:type="gramStart"/>
            <w:r>
              <w:t>quantidade</w:t>
            </w:r>
            <w:proofErr w:type="gramEnd"/>
          </w:p>
        </w:tc>
        <w:tc>
          <w:tcPr>
            <w:tcW w:w="2445" w:type="dxa"/>
            <w:vAlign w:val="bottom"/>
          </w:tcPr>
          <w:p w:rsidR="003210D2" w:rsidRPr="003210D2" w:rsidRDefault="00742870" w:rsidP="003210D2">
            <w:r>
              <w:t>Ativo cadastrado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02</w:t>
            </w:r>
          </w:p>
        </w:tc>
        <w:tc>
          <w:tcPr>
            <w:tcW w:w="3787" w:type="dxa"/>
            <w:vAlign w:val="bottom"/>
          </w:tcPr>
          <w:p w:rsidR="003210D2" w:rsidRPr="003210D2" w:rsidRDefault="00742870" w:rsidP="003210D2">
            <w:r>
              <w:t>Editar ativos</w:t>
            </w:r>
          </w:p>
        </w:tc>
        <w:tc>
          <w:tcPr>
            <w:tcW w:w="2445" w:type="dxa"/>
            <w:vAlign w:val="bottom"/>
          </w:tcPr>
          <w:p w:rsidR="003210D2" w:rsidRPr="003210D2" w:rsidRDefault="00742870" w:rsidP="003210D2">
            <w:r>
              <w:t>Nome e/ou valor e/ou quantidade</w:t>
            </w:r>
          </w:p>
        </w:tc>
        <w:tc>
          <w:tcPr>
            <w:tcW w:w="2445" w:type="dxa"/>
            <w:vAlign w:val="bottom"/>
          </w:tcPr>
          <w:p w:rsidR="003210D2" w:rsidRPr="003210D2" w:rsidRDefault="00742870" w:rsidP="003210D2">
            <w:r>
              <w:t>Ativo atualizado</w:t>
            </w:r>
          </w:p>
        </w:tc>
      </w:tr>
      <w:tr w:rsidR="003210D2" w:rsidTr="00866D27">
        <w:tc>
          <w:tcPr>
            <w:tcW w:w="1101" w:type="dxa"/>
          </w:tcPr>
          <w:p w:rsidR="003210D2" w:rsidRPr="003210D2" w:rsidRDefault="003210D2" w:rsidP="003210D2">
            <w:r w:rsidRPr="003210D2">
              <w:t>03</w:t>
            </w:r>
          </w:p>
        </w:tc>
        <w:tc>
          <w:tcPr>
            <w:tcW w:w="3787" w:type="dxa"/>
            <w:vAlign w:val="bottom"/>
          </w:tcPr>
          <w:p w:rsidR="003210D2" w:rsidRPr="003210D2" w:rsidRDefault="00F931DC" w:rsidP="003210D2">
            <w:r>
              <w:t>Excluir ativo</w:t>
            </w:r>
          </w:p>
        </w:tc>
        <w:tc>
          <w:tcPr>
            <w:tcW w:w="2445" w:type="dxa"/>
            <w:vAlign w:val="bottom"/>
          </w:tcPr>
          <w:p w:rsidR="003210D2" w:rsidRPr="003210D2" w:rsidRDefault="00F931DC" w:rsidP="003210D2">
            <w:r>
              <w:t>N</w:t>
            </w:r>
            <w:r w:rsidR="00065F07">
              <w:t>enhuma</w:t>
            </w:r>
          </w:p>
        </w:tc>
        <w:tc>
          <w:tcPr>
            <w:tcW w:w="2445" w:type="dxa"/>
            <w:vAlign w:val="bottom"/>
          </w:tcPr>
          <w:p w:rsidR="003210D2" w:rsidRPr="003210D2" w:rsidRDefault="00742870" w:rsidP="003210D2">
            <w:r w:rsidRPr="00742870">
              <w:t>Ativo excluído com sucesso.</w:t>
            </w:r>
          </w:p>
        </w:tc>
      </w:tr>
      <w:tr w:rsidR="00742870" w:rsidTr="00866D27">
        <w:tc>
          <w:tcPr>
            <w:tcW w:w="1101" w:type="dxa"/>
          </w:tcPr>
          <w:p w:rsidR="00742870" w:rsidRPr="003210D2" w:rsidRDefault="00742870" w:rsidP="003210D2">
            <w:r>
              <w:t>04</w:t>
            </w:r>
          </w:p>
        </w:tc>
        <w:tc>
          <w:tcPr>
            <w:tcW w:w="3787" w:type="dxa"/>
            <w:vAlign w:val="bottom"/>
          </w:tcPr>
          <w:p w:rsidR="00742870" w:rsidRDefault="00742870" w:rsidP="003210D2">
            <w:r>
              <w:t>Excluir ativo inexistente</w:t>
            </w:r>
          </w:p>
        </w:tc>
        <w:tc>
          <w:tcPr>
            <w:tcW w:w="2445" w:type="dxa"/>
            <w:vAlign w:val="bottom"/>
          </w:tcPr>
          <w:p w:rsidR="00742870" w:rsidRDefault="00742870" w:rsidP="003210D2">
            <w:r>
              <w:t>Nenhuma</w:t>
            </w:r>
          </w:p>
        </w:tc>
        <w:tc>
          <w:tcPr>
            <w:tcW w:w="2445" w:type="dxa"/>
            <w:vAlign w:val="bottom"/>
          </w:tcPr>
          <w:p w:rsidR="00742870" w:rsidRPr="00742870" w:rsidRDefault="00742870" w:rsidP="003210D2">
            <w:r w:rsidRPr="00742870">
              <w:t>Ativo não encontrado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="00065F07">
        <w:rPr>
          <w:i w:val="0"/>
          <w:iCs/>
          <w:color w:val="auto"/>
        </w:rPr>
        <w:t>F360 - finance</w:t>
      </w:r>
      <w:r w:rsidRPr="007F2F98">
        <w:rPr>
          <w:i w:val="0"/>
          <w:iCs/>
          <w:color w:val="auto"/>
        </w:rPr>
        <w:t>\Desenvolvimento\</w:t>
      </w:r>
      <w:proofErr w:type="gramStart"/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</w:t>
      </w:r>
      <w:proofErr w:type="gramEnd"/>
      <w:r w:rsidRPr="007F2F98">
        <w:rPr>
          <w:i w:val="0"/>
          <w:iCs/>
          <w:color w:val="auto"/>
        </w:rPr>
        <w:t>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 w:rsidR="00065F07">
        <w:rPr>
          <w:i w:val="0"/>
          <w:iCs/>
          <w:color w:val="auto"/>
        </w:rPr>
        <w:t>/F360</w:t>
      </w:r>
    </w:p>
    <w:p w:rsidR="0033170C" w:rsidRDefault="0033170C" w:rsidP="003210D2">
      <w:pPr>
        <w:pStyle w:val="EPP-Comentario"/>
      </w:pPr>
    </w:p>
    <w:sectPr w:rsidR="0033170C" w:rsidSect="00E3695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384" w:rsidRDefault="00850384">
      <w:r>
        <w:separator/>
      </w:r>
    </w:p>
  </w:endnote>
  <w:endnote w:type="continuationSeparator" w:id="0">
    <w:p w:rsidR="00850384" w:rsidRDefault="00850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E3695A" w:rsidP="00065F07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065F07">
                <w:t>F360</w:t>
              </w:r>
              <w:r w:rsidR="0069452F">
                <w:t xml:space="preserve"> </w:t>
              </w:r>
              <w:r w:rsidR="00065F07">
                <w:t>–</w:t>
              </w:r>
              <w:r w:rsidR="0069452F">
                <w:t xml:space="preserve"> </w:t>
              </w:r>
              <w:r w:rsidR="00065F07">
                <w:t>Finance360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E3695A" w:rsidP="007E6CB5">
          <w:pPr>
            <w:pStyle w:val="EPP-Cabealho"/>
          </w:pPr>
          <w:r>
            <w:fldChar w:fldCharType="begin"/>
          </w:r>
          <w:r w:rsidR="00375F64"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 w:rsidR="00E3695A">
            <w:fldChar w:fldCharType="begin"/>
          </w:r>
          <w:r>
            <w:instrText xml:space="preserve"> PAGE </w:instrText>
          </w:r>
          <w:r w:rsidR="00E3695A">
            <w:fldChar w:fldCharType="separate"/>
          </w:r>
          <w:r w:rsidR="00742870">
            <w:rPr>
              <w:noProof/>
            </w:rPr>
            <w:t>1</w:t>
          </w:r>
          <w:r w:rsidR="00E3695A">
            <w:fldChar w:fldCharType="end"/>
          </w:r>
          <w:r>
            <w:t xml:space="preserve"> de </w:t>
          </w:r>
          <w:r w:rsidR="00E3695A">
            <w:fldChar w:fldCharType="begin"/>
          </w:r>
          <w:r w:rsidR="00841EC0">
            <w:instrText xml:space="preserve"> NUMPAGES </w:instrText>
          </w:r>
          <w:r w:rsidR="00E3695A">
            <w:fldChar w:fldCharType="separate"/>
          </w:r>
          <w:r w:rsidR="00742870">
            <w:rPr>
              <w:noProof/>
            </w:rPr>
            <w:t>1</w:t>
          </w:r>
          <w:r w:rsidR="00E3695A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384" w:rsidRDefault="00850384">
      <w:r>
        <w:separator/>
      </w:r>
    </w:p>
  </w:footnote>
  <w:footnote w:type="continuationSeparator" w:id="0">
    <w:p w:rsidR="00850384" w:rsidRDefault="008503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65F07" w:rsidRPr="00065F07" w:rsidRDefault="00065F07" w:rsidP="00065F07">
          <w:pPr>
            <w:pStyle w:val="EPP-Cabealho"/>
          </w:pPr>
          <w:r>
            <w:t>F360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01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UC01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22BCD"/>
    <w:rsid w:val="0000781E"/>
    <w:rsid w:val="00016CF6"/>
    <w:rsid w:val="00065F07"/>
    <w:rsid w:val="00096D0C"/>
    <w:rsid w:val="000C77A8"/>
    <w:rsid w:val="00141BB7"/>
    <w:rsid w:val="00153EE8"/>
    <w:rsid w:val="001636B5"/>
    <w:rsid w:val="00185D0C"/>
    <w:rsid w:val="001E0869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80EC3"/>
    <w:rsid w:val="005C2EBC"/>
    <w:rsid w:val="00636D67"/>
    <w:rsid w:val="00651E57"/>
    <w:rsid w:val="0069452F"/>
    <w:rsid w:val="006A0A78"/>
    <w:rsid w:val="00742870"/>
    <w:rsid w:val="007839CF"/>
    <w:rsid w:val="007C4737"/>
    <w:rsid w:val="007E1532"/>
    <w:rsid w:val="007E6CB5"/>
    <w:rsid w:val="008202EF"/>
    <w:rsid w:val="0082433C"/>
    <w:rsid w:val="00824D94"/>
    <w:rsid w:val="00841EC0"/>
    <w:rsid w:val="00850384"/>
    <w:rsid w:val="00864E3C"/>
    <w:rsid w:val="009A6367"/>
    <w:rsid w:val="009B0E25"/>
    <w:rsid w:val="00AA73B9"/>
    <w:rsid w:val="00AC5BC3"/>
    <w:rsid w:val="00AF2C6E"/>
    <w:rsid w:val="00B210BA"/>
    <w:rsid w:val="00B5102A"/>
    <w:rsid w:val="00B96177"/>
    <w:rsid w:val="00BA0484"/>
    <w:rsid w:val="00BB664B"/>
    <w:rsid w:val="00C16EDA"/>
    <w:rsid w:val="00C36863"/>
    <w:rsid w:val="00C57F6A"/>
    <w:rsid w:val="00D31631"/>
    <w:rsid w:val="00D3374F"/>
    <w:rsid w:val="00D60B3D"/>
    <w:rsid w:val="00E3695A"/>
    <w:rsid w:val="00E700C7"/>
    <w:rsid w:val="00E74320"/>
    <w:rsid w:val="00E85C1E"/>
    <w:rsid w:val="00EA5759"/>
    <w:rsid w:val="00F1779C"/>
    <w:rsid w:val="00F47B28"/>
    <w:rsid w:val="00F86AAC"/>
    <w:rsid w:val="00F931DC"/>
    <w:rsid w:val="00FB4266"/>
    <w:rsid w:val="00FD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3695A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rsid w:val="00E3695A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rsid w:val="00E3695A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rsid w:val="00E3695A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rsid w:val="00E3695A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rsid w:val="00E3695A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rsid w:val="00E3695A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rsid w:val="00E3695A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rsid w:val="00E3695A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rsid w:val="00E3695A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3695A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3695A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E3695A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3695A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3695A"/>
    <w:rPr>
      <w:color w:val="0000FF"/>
      <w:u w:val="single"/>
    </w:rPr>
  </w:style>
  <w:style w:type="paragraph" w:styleId="Lista">
    <w:name w:val="List"/>
    <w:basedOn w:val="Normal"/>
    <w:semiHidden/>
    <w:rsid w:val="00E3695A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E3695A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rsid w:val="00E3695A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3695A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3695A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3695A"/>
    <w:rPr>
      <w:sz w:val="16"/>
      <w:szCs w:val="16"/>
    </w:rPr>
  </w:style>
  <w:style w:type="paragraph" w:styleId="Textodecomentrio">
    <w:name w:val="annotation text"/>
    <w:basedOn w:val="Normal"/>
    <w:semiHidden/>
    <w:rsid w:val="00E3695A"/>
  </w:style>
  <w:style w:type="paragraph" w:customStyle="1" w:styleId="Instruo">
    <w:name w:val="Instrução"/>
    <w:basedOn w:val="Normal"/>
    <w:next w:val="Normal"/>
    <w:link w:val="InstruoCarcter"/>
    <w:rsid w:val="00E3695A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3695A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E3695A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E3695A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E3695A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E3695A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E3695A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E3695A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E3695A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E3695A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E3695A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</Template>
  <TotalTime>1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&lt;01&gt;-&lt;Historia de Usuario UC01&gt;</vt:lpstr>
    </vt:vector>
  </TitlesOfParts>
  <Manager>F360 – Finance360</Manager>
  <Company/>
  <LinksUpToDate>false</LinksUpToDate>
  <CharactersWithSpaces>881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&lt;01&gt;-&lt;Historia de Usuario UC01&gt;</dc:title>
  <dc:subject>Versão &lt;1.0&gt;</dc:subject>
  <dc:creator>Pedro Lemos Flores do Prado</dc:creator>
  <cp:lastModifiedBy>lcastro</cp:lastModifiedBy>
  <cp:revision>2</cp:revision>
  <cp:lastPrinted>2005-05-05T18:34:00Z</cp:lastPrinted>
  <dcterms:created xsi:type="dcterms:W3CDTF">2024-12-11T19:18:00Z</dcterms:created>
  <dcterms:modified xsi:type="dcterms:W3CDTF">2024-12-11T19:18:00Z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