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BCDC563" w14:textId="77777777" w:rsidR="006A25C4" w:rsidRDefault="006F3CDE" w:rsidP="006F3CDE">
      <w:pPr>
        <w:jc w:val="center"/>
      </w:pPr>
      <w:r>
        <w:rPr>
          <w:noProof/>
        </w:rPr>
        <w:drawing>
          <wp:inline distT="0" distB="0" distL="0" distR="0" wp14:anchorId="7E2A5827" wp14:editId="3984BDF0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A2933" w14:textId="77777777" w:rsidR="006A25C4" w:rsidRPr="00A20D4F" w:rsidRDefault="006A25C4" w:rsidP="006A25C4"/>
    <w:p w14:paraId="36AB793F" w14:textId="77777777" w:rsidR="006A25C4" w:rsidRPr="00A20D4F" w:rsidRDefault="006A25C4" w:rsidP="006A25C4"/>
    <w:p w14:paraId="6B573921" w14:textId="77777777" w:rsidR="006A25C4" w:rsidRPr="00A20D4F" w:rsidRDefault="006A25C4" w:rsidP="006A25C4"/>
    <w:p w14:paraId="0C379FA0" w14:textId="77777777" w:rsidR="006A25C4" w:rsidRPr="00A20D4F" w:rsidRDefault="006A25C4" w:rsidP="006A25C4"/>
    <w:p w14:paraId="4CF381AF" w14:textId="77777777" w:rsidR="006A25C4" w:rsidRPr="00A20D4F" w:rsidRDefault="006A25C4" w:rsidP="006A25C4"/>
    <w:p w14:paraId="34C2F822" w14:textId="77777777" w:rsidR="006A25C4" w:rsidRPr="00A20D4F" w:rsidRDefault="006A25C4" w:rsidP="006A25C4"/>
    <w:p w14:paraId="36B5F6DC" w14:textId="77777777" w:rsidR="006A25C4" w:rsidRPr="00A20D4F" w:rsidRDefault="006A25C4" w:rsidP="006A25C4"/>
    <w:p w14:paraId="7DCC2CD6" w14:textId="77777777" w:rsidR="006A25C4" w:rsidRPr="00A20D4F" w:rsidRDefault="006A25C4" w:rsidP="006A25C4"/>
    <w:p w14:paraId="1CE1028F" w14:textId="77777777" w:rsidR="006A25C4" w:rsidRPr="00A20D4F" w:rsidRDefault="006A25C4" w:rsidP="006A25C4"/>
    <w:p w14:paraId="7F2BE251" w14:textId="77777777" w:rsidR="006A25C4" w:rsidRPr="00A20D4F" w:rsidRDefault="006A25C4" w:rsidP="006A25C4"/>
    <w:p w14:paraId="51962A5F" w14:textId="77777777" w:rsidR="006A25C4" w:rsidRPr="00A20D4F" w:rsidRDefault="006A25C4" w:rsidP="006A25C4"/>
    <w:p w14:paraId="08E45C8D" w14:textId="77777777" w:rsidR="006A25C4" w:rsidRPr="00A20D4F" w:rsidRDefault="006A25C4" w:rsidP="006A25C4"/>
    <w:p w14:paraId="3BBF3F20" w14:textId="77777777" w:rsidR="006A25C4" w:rsidRPr="00A20D4F" w:rsidRDefault="006A25C4" w:rsidP="006A25C4"/>
    <w:p w14:paraId="32E5876B" w14:textId="77777777" w:rsidR="006A25C4" w:rsidRPr="00A20D4F" w:rsidRDefault="006A25C4" w:rsidP="006A25C4"/>
    <w:p w14:paraId="2A88D0B7" w14:textId="77777777" w:rsidR="006A25C4" w:rsidRPr="00A20D4F" w:rsidRDefault="006A25C4" w:rsidP="006A25C4"/>
    <w:p w14:paraId="5DBBC2D6" w14:textId="77777777" w:rsidR="006A25C4" w:rsidRPr="00A20D4F" w:rsidRDefault="006A25C4" w:rsidP="006A25C4"/>
    <w:p w14:paraId="072E7B17" w14:textId="77777777" w:rsidR="006A25C4" w:rsidRDefault="006A25C4" w:rsidP="006A25C4"/>
    <w:p w14:paraId="0E5D067C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777E13" wp14:editId="672C693B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075FAB0861E34D068D00636B1051986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15E9B80" w14:textId="77777777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777E1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075FAB0861E34D068D00636B10519868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415E9B80" w14:textId="77777777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1CE89B5" w14:textId="77777777" w:rsidR="006A25C4" w:rsidRPr="00264EFB" w:rsidRDefault="006A25C4" w:rsidP="006A25C4"/>
    <w:p w14:paraId="0B85A33F" w14:textId="77777777" w:rsidR="006A25C4" w:rsidRPr="00264EFB" w:rsidRDefault="006A25C4" w:rsidP="006A25C4"/>
    <w:p w14:paraId="20D46E19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CDDD78" wp14:editId="4DB600B0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980A0D0" w14:textId="00FB1AA7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226156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1.0</w:t>
                                </w:r>
                              </w:p>
                            </w:sdtContent>
                          </w:sdt>
                          <w:p w14:paraId="26A60509" w14:textId="77777777"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4A1BE9F5" w14:textId="77777777" w:rsidR="006A25C4" w:rsidRPr="0037364C" w:rsidRDefault="006A25C4" w:rsidP="006A25C4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DDD78"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0980A0D0" w14:textId="00FB1AA7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226156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1.0</w:t>
                          </w:r>
                        </w:p>
                      </w:sdtContent>
                    </w:sdt>
                    <w:p w14:paraId="26A60509" w14:textId="77777777"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4A1BE9F5" w14:textId="77777777"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907021" w14:textId="77777777" w:rsidR="006A25C4" w:rsidRPr="00264EFB" w:rsidRDefault="006A25C4" w:rsidP="006A25C4"/>
    <w:p w14:paraId="102A5A90" w14:textId="77777777" w:rsidR="006A25C4" w:rsidRPr="00264EFB" w:rsidRDefault="006A25C4" w:rsidP="006A25C4"/>
    <w:p w14:paraId="43E0FF1C" w14:textId="77777777" w:rsidR="006A25C4" w:rsidRPr="00264EFB" w:rsidRDefault="006A25C4" w:rsidP="006A25C4"/>
    <w:p w14:paraId="29A7A2E0" w14:textId="77777777" w:rsidR="006A25C4" w:rsidRPr="00264EFB" w:rsidRDefault="006A25C4" w:rsidP="006A25C4"/>
    <w:p w14:paraId="1F202CB7" w14:textId="77777777" w:rsidR="006A25C4" w:rsidRPr="00264EFB" w:rsidRDefault="006A25C4" w:rsidP="006A25C4"/>
    <w:p w14:paraId="30602AF1" w14:textId="77777777" w:rsidR="006A25C4" w:rsidRPr="00264EFB" w:rsidRDefault="006A25C4" w:rsidP="006A25C4">
      <w:r>
        <w:tab/>
      </w:r>
    </w:p>
    <w:p w14:paraId="745C3DCF" w14:textId="77777777" w:rsidR="006A25C4" w:rsidRPr="00264EFB" w:rsidRDefault="006A25C4" w:rsidP="006A25C4"/>
    <w:p w14:paraId="11BC1B5F" w14:textId="77777777" w:rsidR="006A25C4" w:rsidRPr="00264EFB" w:rsidRDefault="006A25C4" w:rsidP="006A25C4"/>
    <w:p w14:paraId="7872D803" w14:textId="77777777" w:rsidR="006A25C4" w:rsidRPr="00264EFB" w:rsidRDefault="006A25C4" w:rsidP="006A25C4"/>
    <w:p w14:paraId="68D5D663" w14:textId="77777777" w:rsidR="006A25C4" w:rsidRPr="00264EFB" w:rsidRDefault="006A25C4" w:rsidP="006A25C4"/>
    <w:p w14:paraId="6E8E71FF" w14:textId="77777777" w:rsidR="006A25C4" w:rsidRPr="00264EFB" w:rsidRDefault="006A25C4" w:rsidP="006A25C4"/>
    <w:p w14:paraId="69B84243" w14:textId="77777777" w:rsidR="006A25C4" w:rsidRPr="00264EFB" w:rsidRDefault="006A25C4" w:rsidP="006A25C4"/>
    <w:p w14:paraId="5CD303A4" w14:textId="77777777" w:rsidR="006A25C4" w:rsidRPr="00264EFB" w:rsidRDefault="006A25C4" w:rsidP="006A25C4"/>
    <w:p w14:paraId="263F9BB9" w14:textId="77777777" w:rsidR="006A25C4" w:rsidRPr="00264EFB" w:rsidRDefault="006A25C4" w:rsidP="006A25C4"/>
    <w:p w14:paraId="7145C652" w14:textId="77777777" w:rsidR="006A25C4" w:rsidRPr="00264EFB" w:rsidRDefault="006A25C4" w:rsidP="006A25C4"/>
    <w:p w14:paraId="1CD627E2" w14:textId="77777777" w:rsidR="006A25C4" w:rsidRPr="00264EFB" w:rsidRDefault="006A25C4" w:rsidP="006A25C4"/>
    <w:p w14:paraId="5EC4D8C0" w14:textId="77777777" w:rsidR="006A25C4" w:rsidRPr="00264EFB" w:rsidRDefault="006A25C4" w:rsidP="006A25C4"/>
    <w:p w14:paraId="40BC1AD0" w14:textId="77777777" w:rsidR="006A25C4" w:rsidRDefault="006A25C4" w:rsidP="006A25C4">
      <w:pPr>
        <w:tabs>
          <w:tab w:val="left" w:pos="3700"/>
        </w:tabs>
      </w:pPr>
      <w:r>
        <w:tab/>
      </w:r>
    </w:p>
    <w:p w14:paraId="26E4A6AF" w14:textId="77777777" w:rsidR="006A25C4" w:rsidRDefault="006A25C4" w:rsidP="006A25C4">
      <w:pPr>
        <w:tabs>
          <w:tab w:val="left" w:pos="37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452D56" wp14:editId="2AE92E6F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Content>
                              <w:p w14:paraId="7BC21703" w14:textId="7A5DC5FD" w:rsidR="006A25C4" w:rsidRPr="00264EFB" w:rsidRDefault="00226156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F360</w:t>
                                </w:r>
                                <w:r w:rsidR="006A25C4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–</w:t>
                                </w:r>
                                <w:r w:rsidR="006A25C4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Finance360</w:t>
                                </w:r>
                              </w:p>
                            </w:sdtContent>
                          </w:sdt>
                          <w:p w14:paraId="5FF9D961" w14:textId="77777777" w:rsidR="006A25C4" w:rsidRDefault="006A25C4" w:rsidP="006A25C4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52D56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Content>
                        <w:p w14:paraId="7BC21703" w14:textId="7A5DC5FD" w:rsidR="006A25C4" w:rsidRPr="00264EFB" w:rsidRDefault="00226156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F360</w:t>
                          </w:r>
                          <w:r w:rsidR="006A25C4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–</w:t>
                          </w:r>
                          <w:r w:rsidR="006A25C4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Finance360</w:t>
                          </w:r>
                        </w:p>
                      </w:sdtContent>
                    </w:sdt>
                    <w:p w14:paraId="5FF9D961" w14:textId="77777777" w:rsidR="006A25C4" w:rsidRDefault="006A25C4" w:rsidP="006A25C4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41C3F767" w14:textId="77777777" w:rsidR="00FC6AE1" w:rsidRDefault="00FC6AE1" w:rsidP="006A25C4">
      <w:pPr>
        <w:tabs>
          <w:tab w:val="left" w:pos="3700"/>
        </w:tabs>
      </w:pPr>
    </w:p>
    <w:p w14:paraId="0B5D67F8" w14:textId="77777777" w:rsidR="00FC6AE1" w:rsidRPr="00264EFB" w:rsidRDefault="00FC6AE1" w:rsidP="006A25C4">
      <w:pPr>
        <w:tabs>
          <w:tab w:val="left" w:pos="3700"/>
        </w:tabs>
        <w:sectPr w:rsidR="00FC6AE1" w:rsidRPr="00264EFB">
          <w:headerReference w:type="first" r:id="rId9"/>
          <w:footerReference w:type="first" r:id="rId10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14:paraId="196A56BC" w14:textId="77777777" w:rsidR="00CA1C0D" w:rsidRDefault="00E14F8E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14:paraId="4AC7C17C" w14:textId="77777777" w:rsidTr="00EC38D2">
        <w:trPr>
          <w:trHeight w:val="284"/>
        </w:trPr>
        <w:tc>
          <w:tcPr>
            <w:tcW w:w="1550" w:type="dxa"/>
            <w:shd w:val="clear" w:color="auto" w:fill="C00000"/>
          </w:tcPr>
          <w:p w14:paraId="1F8E2245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2AC57ED8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759FECC6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134B4CA3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14:paraId="1F159F9F" w14:textId="77777777" w:rsidTr="00EC38D2">
        <w:trPr>
          <w:trHeight w:val="284"/>
        </w:trPr>
        <w:tc>
          <w:tcPr>
            <w:tcW w:w="1550" w:type="dxa"/>
          </w:tcPr>
          <w:p w14:paraId="6C569BB2" w14:textId="02CE29B1" w:rsidR="006A25C4" w:rsidRPr="00AB66FD" w:rsidRDefault="00226156" w:rsidP="00EC38D2">
            <w:pPr>
              <w:pStyle w:val="Instruo"/>
            </w:pPr>
            <w:r>
              <w:t>11/09/2024</w:t>
            </w:r>
          </w:p>
          <w:p w14:paraId="519FD9D9" w14:textId="77777777" w:rsidR="006A25C4" w:rsidRPr="00AB66FD" w:rsidRDefault="006A25C4" w:rsidP="00EC38D2">
            <w:pPr>
              <w:pStyle w:val="Instruo"/>
            </w:pPr>
          </w:p>
        </w:tc>
        <w:tc>
          <w:tcPr>
            <w:tcW w:w="1080" w:type="dxa"/>
          </w:tcPr>
          <w:p w14:paraId="7C75401B" w14:textId="093F214F" w:rsidR="006A25C4" w:rsidRPr="00AB66FD" w:rsidRDefault="00226156" w:rsidP="00EC38D2">
            <w:pPr>
              <w:pStyle w:val="Instruo"/>
            </w:pPr>
            <w:r>
              <w:t>1.0</w:t>
            </w:r>
          </w:p>
        </w:tc>
        <w:tc>
          <w:tcPr>
            <w:tcW w:w="4680" w:type="dxa"/>
          </w:tcPr>
          <w:p w14:paraId="392949B0" w14:textId="4EE777CD" w:rsidR="006A25C4" w:rsidRPr="00AB66FD" w:rsidRDefault="00226156" w:rsidP="00EC38D2">
            <w:pPr>
              <w:pStyle w:val="Instruo"/>
            </w:pPr>
            <w:r>
              <w:t>Criação do documento</w:t>
            </w:r>
          </w:p>
        </w:tc>
        <w:tc>
          <w:tcPr>
            <w:tcW w:w="2410" w:type="dxa"/>
          </w:tcPr>
          <w:p w14:paraId="7FFCC4C4" w14:textId="72D46564" w:rsidR="006A25C4" w:rsidRPr="00AB66FD" w:rsidRDefault="00226156" w:rsidP="00EC38D2">
            <w:pPr>
              <w:pStyle w:val="Instruo"/>
            </w:pPr>
            <w:r>
              <w:t>Juliano Vasques Balarin</w:t>
            </w:r>
          </w:p>
        </w:tc>
      </w:tr>
    </w:tbl>
    <w:p w14:paraId="1C1D921D" w14:textId="77777777" w:rsidR="00CA1C0D" w:rsidRDefault="00CA1C0D"/>
    <w:p w14:paraId="357B11E4" w14:textId="77777777" w:rsidR="00CA1C0D" w:rsidRDefault="00E14F8E">
      <w:pPr>
        <w:pStyle w:val="Ttulo"/>
        <w:jc w:val="center"/>
      </w:pPr>
      <w:r>
        <w:br w:type="page"/>
      </w:r>
      <w:r>
        <w:lastRenderedPageBreak/>
        <w:t>SUMÁRIO</w:t>
      </w:r>
    </w:p>
    <w:p w14:paraId="4D6A29E0" w14:textId="77777777" w:rsidR="00B31999" w:rsidRDefault="00E14F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1559909" w:history="1">
        <w:r w:rsidR="00B31999" w:rsidRPr="00233068">
          <w:rPr>
            <w:rStyle w:val="Hyperlink"/>
          </w:rPr>
          <w:t>1. Introdução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_Toc41559909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7CD54C3D" w14:textId="77777777" w:rsidR="00B31999" w:rsidRDefault="00B3199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0" w:history="1">
        <w:r w:rsidRPr="00233068">
          <w:rPr>
            <w:rStyle w:val="Hyperlink"/>
            <w:lang w:val="pt-PT"/>
          </w:rPr>
          <w:t>1.1. Resumo do Negócio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DDAC682" w14:textId="77777777" w:rsidR="00B31999" w:rsidRDefault="00B3199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1" w:history="1">
        <w:r w:rsidRPr="00233068">
          <w:rPr>
            <w:rStyle w:val="Hyperlink"/>
            <w:lang w:val="pt-PT"/>
          </w:rPr>
          <w:t>1.2. Objetivo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CFE36ED" w14:textId="77777777" w:rsidR="00B31999" w:rsidRDefault="00B3199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2" w:history="1">
        <w:r w:rsidRPr="00233068">
          <w:rPr>
            <w:rStyle w:val="Hyperlink"/>
            <w:lang w:val="pt-PT"/>
          </w:rPr>
          <w:t>1.3. Glossário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F8E09CC" w14:textId="77777777" w:rsidR="00B31999" w:rsidRDefault="00B3199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3" w:history="1">
        <w:r w:rsidRPr="00233068">
          <w:rPr>
            <w:rStyle w:val="Hyperlink"/>
            <w:lang w:val="pt-PT"/>
          </w:rPr>
          <w:t>1.4. 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71ABFEF" w14:textId="77777777" w:rsidR="00B31999" w:rsidRDefault="00B3199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4" w:history="1">
        <w:r w:rsidRPr="00233068">
          <w:rPr>
            <w:rStyle w:val="Hyperlink"/>
          </w:rPr>
          <w:t>2. Problema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8421229" w14:textId="77777777" w:rsidR="00B31999" w:rsidRDefault="00B3199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5" w:history="1">
        <w:r w:rsidRPr="00233068">
          <w:rPr>
            <w:rStyle w:val="Hyperlink"/>
            <w:lang w:val="pt-PT"/>
          </w:rPr>
          <w:t>3. Usuários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9BF7CAC" w14:textId="77777777" w:rsidR="00B31999" w:rsidRDefault="00B3199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6" w:history="1">
        <w:r w:rsidRPr="00233068">
          <w:rPr>
            <w:rStyle w:val="Hyperlink"/>
            <w:lang w:val="pt-PT"/>
          </w:rPr>
          <w:t>4. Restrições Impostas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21E9ACB" w14:textId="77777777" w:rsidR="00B31999" w:rsidRDefault="00B3199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7" w:history="1">
        <w:r w:rsidRPr="00233068">
          <w:rPr>
            <w:rStyle w:val="Hyperlink"/>
            <w:lang w:val="pt-PT"/>
          </w:rPr>
          <w:t>5. Riscos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B251C16" w14:textId="77777777" w:rsidR="00B31999" w:rsidRDefault="00B3199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8" w:history="1">
        <w:r w:rsidRPr="00233068">
          <w:rPr>
            <w:rStyle w:val="Hyperlink"/>
            <w:lang w:val="pt-PT"/>
          </w:rPr>
          <w:t>6. Requisitos de Documentação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9B356A2" w14:textId="77777777"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14:paraId="400F38C7" w14:textId="77777777" w:rsidR="00CA1C0D" w:rsidRDefault="00E14F8E">
      <w:pPr>
        <w:pStyle w:val="Ttulo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4155990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Introdução</w:t>
      </w:r>
      <w:bookmarkEnd w:id="13"/>
    </w:p>
    <w:p w14:paraId="01A9B3C3" w14:textId="2A2967C1" w:rsidR="00226156" w:rsidRPr="00FC6AE1" w:rsidRDefault="00152A9F" w:rsidP="00226156">
      <w:pPr>
        <w:pStyle w:val="Ttulo2"/>
        <w:rPr>
          <w:lang w:val="pt-PT"/>
        </w:rPr>
      </w:pPr>
      <w:bookmarkStart w:id="14" w:name="_Toc41559910"/>
      <w:r>
        <w:rPr>
          <w:lang w:val="pt-PT"/>
        </w:rPr>
        <w:t>Resumo do Negócio</w:t>
      </w:r>
      <w:bookmarkEnd w:id="14"/>
    </w:p>
    <w:p w14:paraId="55AF2862" w14:textId="242B7F9F" w:rsidR="00226156" w:rsidRPr="00226156" w:rsidRDefault="00226156" w:rsidP="00226156">
      <w:pPr>
        <w:rPr>
          <w:lang w:val="pt-PT"/>
        </w:rPr>
      </w:pPr>
      <w:r>
        <w:rPr>
          <w:lang w:val="pt-PT"/>
        </w:rPr>
        <w:t>Não se aplica.</w:t>
      </w:r>
    </w:p>
    <w:p w14:paraId="2C78FC58" w14:textId="1A41E51C" w:rsidR="00226156" w:rsidRPr="00FC6AE1" w:rsidRDefault="008535C4" w:rsidP="00226156">
      <w:pPr>
        <w:pStyle w:val="Ttulo2"/>
        <w:rPr>
          <w:lang w:val="pt-PT"/>
        </w:rPr>
      </w:pPr>
      <w:bookmarkStart w:id="15" w:name="_Toc41559911"/>
      <w:r>
        <w:rPr>
          <w:lang w:val="pt-PT"/>
        </w:rPr>
        <w:t>Objetivo do Sistema</w:t>
      </w:r>
      <w:bookmarkEnd w:id="15"/>
    </w:p>
    <w:p w14:paraId="0F8E5411" w14:textId="38DB7AEB" w:rsidR="00226156" w:rsidRPr="00226156" w:rsidRDefault="00226156" w:rsidP="00226156">
      <w:pPr>
        <w:rPr>
          <w:lang w:val="pt-PT"/>
        </w:rPr>
      </w:pPr>
      <w:r>
        <w:rPr>
          <w:lang w:val="pt-PT"/>
        </w:rPr>
        <w:t>O objeto do sistema é fornecer recursos necessários para gestão das finanças pessoais dos usuários, incluindo acompanhamento de receitas, despesas, ativos e passivos. Adicionalmente, o sistema visa possibilitar o acompanhamento em tempo real do valor de ativos móveis.</w:t>
      </w:r>
    </w:p>
    <w:p w14:paraId="3B6257EA" w14:textId="77777777" w:rsidR="00152A9F" w:rsidRDefault="00152A9F" w:rsidP="00152A9F">
      <w:pPr>
        <w:pStyle w:val="Ttulo2"/>
        <w:rPr>
          <w:lang w:val="pt-PT"/>
        </w:rPr>
      </w:pPr>
      <w:bookmarkStart w:id="16" w:name="_Toc41559912"/>
      <w:r>
        <w:rPr>
          <w:lang w:val="pt-PT"/>
        </w:rPr>
        <w:t>Glossário</w:t>
      </w:r>
      <w:bookmarkEnd w:id="16"/>
    </w:p>
    <w:p w14:paraId="4DE6A949" w14:textId="3D53BFA5" w:rsidR="00226156" w:rsidRPr="00226156" w:rsidRDefault="00226156" w:rsidP="00226156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>UI – User Interface (Interface do Usuário)</w:t>
      </w:r>
    </w:p>
    <w:p w14:paraId="3A051B8D" w14:textId="77777777" w:rsidR="00152A9F" w:rsidRDefault="00152A9F" w:rsidP="00152A9F">
      <w:pPr>
        <w:pStyle w:val="Ttulo2"/>
        <w:rPr>
          <w:lang w:val="pt-PT"/>
        </w:rPr>
      </w:pPr>
      <w:bookmarkStart w:id="17" w:name="_Toc41559913"/>
      <w:r>
        <w:rPr>
          <w:lang w:val="pt-PT"/>
        </w:rPr>
        <w:t>Referências</w:t>
      </w:r>
      <w:bookmarkEnd w:id="17"/>
    </w:p>
    <w:p w14:paraId="1D91778F" w14:textId="76CE4E58" w:rsidR="00FC6AE1" w:rsidRPr="00226156" w:rsidRDefault="00FC6AE1" w:rsidP="00FC6AE1">
      <w:pPr>
        <w:rPr>
          <w:lang w:val="pt-PT"/>
        </w:rPr>
      </w:pPr>
      <w:r>
        <w:rPr>
          <w:lang w:val="pt-PT"/>
        </w:rPr>
        <w:t>Não se aplica.</w:t>
      </w:r>
    </w:p>
    <w:p w14:paraId="70FEBC33" w14:textId="597BB38D" w:rsidR="00152A9F" w:rsidRDefault="00152A9F" w:rsidP="00152A9F">
      <w:pPr>
        <w:pStyle w:val="Instruo"/>
        <w:rPr>
          <w:lang w:val="pt-PT"/>
        </w:rPr>
      </w:pPr>
    </w:p>
    <w:p w14:paraId="7786D168" w14:textId="77777777" w:rsidR="0091283D" w:rsidRDefault="0091283D" w:rsidP="0091283D">
      <w:pPr>
        <w:rPr>
          <w:lang w:val="pt-PT"/>
        </w:rPr>
      </w:pPr>
    </w:p>
    <w:p w14:paraId="0A1C7DBE" w14:textId="77777777" w:rsidR="0091283D" w:rsidRPr="0091283D" w:rsidRDefault="0091283D" w:rsidP="0091283D">
      <w:pPr>
        <w:rPr>
          <w:lang w:val="pt-PT"/>
        </w:rPr>
      </w:pPr>
    </w:p>
    <w:p w14:paraId="0210985A" w14:textId="77777777" w:rsidR="00152A9F" w:rsidRPr="00264EFB" w:rsidRDefault="00152A9F" w:rsidP="00152A9F">
      <w:pPr>
        <w:tabs>
          <w:tab w:val="left" w:pos="3700"/>
        </w:tabs>
        <w:sectPr w:rsidR="00152A9F" w:rsidRPr="00264EFB">
          <w:headerReference w:type="first" r:id="rId11"/>
          <w:footerReference w:type="first" r:id="rId12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14:paraId="51B15C42" w14:textId="77777777" w:rsidR="00CA1C0D" w:rsidRDefault="00E14F8E">
      <w:pPr>
        <w:pStyle w:val="Ttulo1"/>
      </w:pPr>
      <w:bookmarkStart w:id="18" w:name="_Toc41559914"/>
      <w:r>
        <w:lastRenderedPageBreak/>
        <w:t>Problema</w:t>
      </w:r>
      <w:bookmarkEnd w:id="18"/>
    </w:p>
    <w:p w14:paraId="0B2025D0" w14:textId="77777777" w:rsidR="00184C3A" w:rsidRDefault="00184C3A" w:rsidP="00184C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91"/>
        <w:gridCol w:w="2104"/>
        <w:gridCol w:w="3853"/>
        <w:gridCol w:w="5580"/>
      </w:tblGrid>
      <w:tr w:rsidR="00480DDC" w:rsidRPr="0091283D" w14:paraId="10CF8C6A" w14:textId="77777777" w:rsidTr="00FC6AE1">
        <w:tc>
          <w:tcPr>
            <w:tcW w:w="3591" w:type="dxa"/>
            <w:shd w:val="pct5" w:color="auto" w:fill="auto"/>
          </w:tcPr>
          <w:p w14:paraId="6B574C84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Problema</w:t>
            </w:r>
          </w:p>
        </w:tc>
        <w:tc>
          <w:tcPr>
            <w:tcW w:w="2104" w:type="dxa"/>
            <w:shd w:val="pct5" w:color="auto" w:fill="auto"/>
          </w:tcPr>
          <w:p w14:paraId="0F1F4763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Afetados</w:t>
            </w:r>
          </w:p>
        </w:tc>
        <w:tc>
          <w:tcPr>
            <w:tcW w:w="3853" w:type="dxa"/>
            <w:shd w:val="pct5" w:color="auto" w:fill="auto"/>
          </w:tcPr>
          <w:p w14:paraId="3E0255F1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Impacto</w:t>
            </w:r>
          </w:p>
        </w:tc>
        <w:tc>
          <w:tcPr>
            <w:tcW w:w="5580" w:type="dxa"/>
            <w:shd w:val="pct5" w:color="auto" w:fill="auto"/>
          </w:tcPr>
          <w:p w14:paraId="7AA7C222" w14:textId="77777777" w:rsidR="00184C3A" w:rsidRPr="0091283D" w:rsidRDefault="00152A9F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Necessidades</w:t>
            </w:r>
            <w:r w:rsidR="0095017F" w:rsidRPr="0091283D">
              <w:rPr>
                <w:b/>
                <w:bCs/>
                <w:lang w:val="pt-PT"/>
              </w:rPr>
              <w:t xml:space="preserve"> (Escopo)</w:t>
            </w:r>
          </w:p>
        </w:tc>
      </w:tr>
      <w:tr w:rsidR="00480DDC" w14:paraId="5BC61AA7" w14:textId="77777777" w:rsidTr="00FC6AE1">
        <w:tc>
          <w:tcPr>
            <w:tcW w:w="3591" w:type="dxa"/>
            <w:vAlign w:val="center"/>
          </w:tcPr>
          <w:p w14:paraId="2A496A93" w14:textId="50AAD03D" w:rsidR="00226156" w:rsidRPr="00226156" w:rsidRDefault="00226156" w:rsidP="00FC6AE1">
            <w:pPr>
              <w:jc w:val="left"/>
            </w:pPr>
            <w:r>
              <w:t>O registro de finanças pessoais</w:t>
            </w:r>
            <w:r w:rsidR="00FC6AE1">
              <w:t xml:space="preserve"> é demorado e difícil de ser feito.</w:t>
            </w:r>
          </w:p>
        </w:tc>
        <w:tc>
          <w:tcPr>
            <w:tcW w:w="2104" w:type="dxa"/>
            <w:vAlign w:val="center"/>
          </w:tcPr>
          <w:p w14:paraId="659C7B0C" w14:textId="0609BBC9" w:rsidR="00226156" w:rsidRPr="00226156" w:rsidRDefault="00226156" w:rsidP="00FC6AE1">
            <w:pPr>
              <w:pStyle w:val="PargrafodaLista"/>
              <w:numPr>
                <w:ilvl w:val="0"/>
                <w:numId w:val="13"/>
              </w:numPr>
              <w:jc w:val="left"/>
            </w:pPr>
            <w:r>
              <w:t>Usuários Pessoa Física</w:t>
            </w:r>
          </w:p>
        </w:tc>
        <w:tc>
          <w:tcPr>
            <w:tcW w:w="3853" w:type="dxa"/>
            <w:vAlign w:val="center"/>
          </w:tcPr>
          <w:p w14:paraId="6DBD3D82" w14:textId="77777777" w:rsidR="00FC6AE1" w:rsidRDefault="00226156" w:rsidP="00FC6AE1">
            <w:pPr>
              <w:pStyle w:val="PargrafodaLista"/>
              <w:numPr>
                <w:ilvl w:val="0"/>
                <w:numId w:val="14"/>
              </w:numPr>
              <w:jc w:val="left"/>
            </w:pPr>
            <w:r>
              <w:t>Demora no registro e acompanhamento das finanças pessoais.</w:t>
            </w:r>
          </w:p>
          <w:p w14:paraId="4AAF8800" w14:textId="77777777" w:rsidR="00FC6AE1" w:rsidRDefault="00FC6AE1" w:rsidP="00FC6AE1">
            <w:pPr>
              <w:pStyle w:val="PargrafodaLista"/>
              <w:numPr>
                <w:ilvl w:val="0"/>
                <w:numId w:val="14"/>
              </w:numPr>
              <w:jc w:val="left"/>
            </w:pPr>
            <w:r>
              <w:t>Falta de dados para análise das finanças pessoais.</w:t>
            </w:r>
          </w:p>
          <w:p w14:paraId="2AFFB0B0" w14:textId="5486B62C" w:rsidR="00FC6AE1" w:rsidRPr="00226156" w:rsidRDefault="00FC6AE1" w:rsidP="00FC6AE1">
            <w:pPr>
              <w:pStyle w:val="PargrafodaLista"/>
              <w:numPr>
                <w:ilvl w:val="0"/>
                <w:numId w:val="14"/>
              </w:numPr>
              <w:jc w:val="left"/>
            </w:pPr>
            <w:r>
              <w:t>Falta de planejamento financeiro.</w:t>
            </w:r>
          </w:p>
        </w:tc>
        <w:tc>
          <w:tcPr>
            <w:tcW w:w="5580" w:type="dxa"/>
            <w:vAlign w:val="center"/>
          </w:tcPr>
          <w:p w14:paraId="2E4E0A04" w14:textId="098B7308" w:rsidR="00480DDC" w:rsidRPr="00480DDC" w:rsidRDefault="00226156" w:rsidP="00FC6AE1">
            <w:pPr>
              <w:jc w:val="left"/>
            </w:pPr>
            <w:r>
              <w:t>Como um usuário, eu quero cadastrar minhas despesas, receitas, ativos e passivos em um único sistema.</w:t>
            </w:r>
          </w:p>
          <w:p w14:paraId="02E30F14" w14:textId="77777777" w:rsidR="00184C3A" w:rsidRDefault="00184C3A" w:rsidP="00FC6AE1">
            <w:pPr>
              <w:jc w:val="left"/>
            </w:pPr>
          </w:p>
        </w:tc>
      </w:tr>
      <w:tr w:rsidR="00FC6AE1" w14:paraId="28AE9B5B" w14:textId="77777777" w:rsidTr="00FC6AE1">
        <w:tc>
          <w:tcPr>
            <w:tcW w:w="3591" w:type="dxa"/>
            <w:vAlign w:val="center"/>
          </w:tcPr>
          <w:p w14:paraId="59F94ED6" w14:textId="77777777" w:rsidR="00FC6AE1" w:rsidRDefault="00FC6AE1" w:rsidP="00FC6AE1">
            <w:pPr>
              <w:pStyle w:val="Instruo"/>
            </w:pPr>
          </w:p>
          <w:p w14:paraId="4C52543D" w14:textId="4CE4A772" w:rsidR="00FC6AE1" w:rsidRDefault="00FC6AE1" w:rsidP="00FC6AE1">
            <w:pPr>
              <w:jc w:val="left"/>
            </w:pPr>
            <w:r>
              <w:t>A análise das finanças pessoais é demorada.</w:t>
            </w:r>
          </w:p>
          <w:p w14:paraId="0D76829A" w14:textId="77777777" w:rsidR="00FC6AE1" w:rsidRPr="0095017F" w:rsidRDefault="00FC6AE1" w:rsidP="00FC6AE1">
            <w:pPr>
              <w:jc w:val="left"/>
            </w:pPr>
          </w:p>
        </w:tc>
        <w:tc>
          <w:tcPr>
            <w:tcW w:w="2104" w:type="dxa"/>
            <w:vAlign w:val="center"/>
          </w:tcPr>
          <w:p w14:paraId="167D0AA4" w14:textId="199EA81A" w:rsidR="00FC6AE1" w:rsidRDefault="00FC6AE1" w:rsidP="00FC6AE1">
            <w:pPr>
              <w:pStyle w:val="PargrafodaLista"/>
              <w:numPr>
                <w:ilvl w:val="0"/>
                <w:numId w:val="15"/>
              </w:numPr>
              <w:jc w:val="left"/>
            </w:pPr>
            <w:r>
              <w:t>Usuários Pessoa Física.</w:t>
            </w:r>
          </w:p>
        </w:tc>
        <w:tc>
          <w:tcPr>
            <w:tcW w:w="3853" w:type="dxa"/>
            <w:vAlign w:val="center"/>
          </w:tcPr>
          <w:p w14:paraId="438DB144" w14:textId="77777777" w:rsidR="00FC6AE1" w:rsidRDefault="00FC6AE1" w:rsidP="00FC6AE1">
            <w:pPr>
              <w:pStyle w:val="Instruo"/>
              <w:numPr>
                <w:ilvl w:val="0"/>
                <w:numId w:val="16"/>
              </w:numPr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 análise das finanças não é fácil de ser feita pelos usuários.</w:t>
            </w:r>
          </w:p>
          <w:p w14:paraId="7CD83729" w14:textId="32EF8BBD" w:rsidR="00FC6AE1" w:rsidRDefault="00FC6AE1" w:rsidP="00FC6AE1">
            <w:pPr>
              <w:pStyle w:val="PargrafodaLista"/>
              <w:numPr>
                <w:ilvl w:val="0"/>
                <w:numId w:val="16"/>
              </w:numPr>
            </w:pPr>
            <w:r>
              <w:t>Aumento dos gastos.</w:t>
            </w:r>
          </w:p>
          <w:p w14:paraId="04053893" w14:textId="6E767388" w:rsidR="00FC6AE1" w:rsidRDefault="00FC6AE1" w:rsidP="00FC6AE1">
            <w:pPr>
              <w:pStyle w:val="PargrafodaLista"/>
              <w:numPr>
                <w:ilvl w:val="0"/>
                <w:numId w:val="16"/>
              </w:numPr>
            </w:pPr>
            <w:r>
              <w:t>Gestão ineficiente de recursos.</w:t>
            </w:r>
          </w:p>
          <w:p w14:paraId="6563BC7C" w14:textId="27C7DADF" w:rsidR="00FC6AE1" w:rsidRPr="00FC6AE1" w:rsidRDefault="00FC6AE1" w:rsidP="00FC6AE1">
            <w:pPr>
              <w:pStyle w:val="PargrafodaLista"/>
              <w:numPr>
                <w:ilvl w:val="0"/>
                <w:numId w:val="16"/>
              </w:numPr>
            </w:pPr>
            <w:r>
              <w:t>Saúde financeira prejudicada.</w:t>
            </w:r>
          </w:p>
          <w:p w14:paraId="560DEE00" w14:textId="1B609932" w:rsidR="00FC6AE1" w:rsidRPr="00FC6AE1" w:rsidRDefault="00FC6AE1" w:rsidP="00FC6AE1"/>
        </w:tc>
        <w:tc>
          <w:tcPr>
            <w:tcW w:w="5580" w:type="dxa"/>
            <w:vAlign w:val="center"/>
          </w:tcPr>
          <w:p w14:paraId="7ABC6654" w14:textId="2E41B504" w:rsidR="00FC6AE1" w:rsidRPr="00D77A69" w:rsidRDefault="00FC6AE1" w:rsidP="00FC6AE1">
            <w:pPr>
              <w:jc w:val="left"/>
              <w:rPr>
                <w:lang w:val="pt-PT"/>
              </w:rPr>
            </w:pPr>
            <w:r>
              <w:t>Como um usuário, eu quero ter acesso a relatórios para analisar minhas finanças pessoais.</w:t>
            </w:r>
          </w:p>
        </w:tc>
      </w:tr>
      <w:tr w:rsidR="00FC6AE1" w14:paraId="3969BCB4" w14:textId="77777777" w:rsidTr="00FC6AE1">
        <w:tc>
          <w:tcPr>
            <w:tcW w:w="3591" w:type="dxa"/>
            <w:vAlign w:val="center"/>
          </w:tcPr>
          <w:p w14:paraId="7F05E6E4" w14:textId="1501CCA6" w:rsidR="00FC6AE1" w:rsidRPr="00136E26" w:rsidRDefault="00FC6AE1" w:rsidP="00FC6AE1">
            <w:pPr>
              <w:pStyle w:val="Instruo"/>
              <w:rPr>
                <w:i w:val="0"/>
                <w:iCs/>
              </w:rPr>
            </w:pPr>
            <w:r w:rsidRPr="00E2094F">
              <w:rPr>
                <w:i w:val="0"/>
                <w:iCs/>
                <w:color w:val="auto"/>
              </w:rPr>
              <w:t xml:space="preserve">Não </w:t>
            </w:r>
            <w:r>
              <w:rPr>
                <w:i w:val="0"/>
                <w:iCs/>
                <w:color w:val="auto"/>
              </w:rPr>
              <w:t>é possível verificar os valores dos ativos móveis em tempo real.</w:t>
            </w:r>
          </w:p>
        </w:tc>
        <w:tc>
          <w:tcPr>
            <w:tcW w:w="2104" w:type="dxa"/>
            <w:vAlign w:val="center"/>
          </w:tcPr>
          <w:p w14:paraId="2077AD45" w14:textId="7CE97FA0" w:rsidR="00FC6AE1" w:rsidRDefault="00FC6AE1" w:rsidP="00FC6AE1">
            <w:pPr>
              <w:pStyle w:val="PargrafodaLista"/>
              <w:numPr>
                <w:ilvl w:val="0"/>
                <w:numId w:val="17"/>
              </w:numPr>
              <w:jc w:val="left"/>
            </w:pPr>
            <w:r>
              <w:t>Usuários Pessoa Física.</w:t>
            </w:r>
          </w:p>
        </w:tc>
        <w:tc>
          <w:tcPr>
            <w:tcW w:w="3853" w:type="dxa"/>
            <w:vAlign w:val="center"/>
          </w:tcPr>
          <w:p w14:paraId="4B50172D" w14:textId="77777777" w:rsidR="00FC6AE1" w:rsidRDefault="00FC6AE1" w:rsidP="00FC6AE1">
            <w:pPr>
              <w:pStyle w:val="Instruo"/>
              <w:numPr>
                <w:ilvl w:val="0"/>
                <w:numId w:val="18"/>
              </w:numPr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Ausência dos valores dos ativos móveis em tempo real.</w:t>
            </w:r>
          </w:p>
          <w:p w14:paraId="2A3EEE09" w14:textId="4A80B668" w:rsidR="00FC6AE1" w:rsidRPr="00E2094F" w:rsidRDefault="00FC6AE1" w:rsidP="00FC6AE1">
            <w:pPr>
              <w:pStyle w:val="PargrafodaLista"/>
              <w:numPr>
                <w:ilvl w:val="0"/>
                <w:numId w:val="18"/>
              </w:numPr>
              <w:jc w:val="left"/>
            </w:pPr>
            <w:r>
              <w:t>Dificuldade na análise do desempenho dos investimentos.</w:t>
            </w:r>
          </w:p>
        </w:tc>
        <w:tc>
          <w:tcPr>
            <w:tcW w:w="5580" w:type="dxa"/>
            <w:vAlign w:val="center"/>
          </w:tcPr>
          <w:p w14:paraId="4B3E8B10" w14:textId="4D47DA56" w:rsidR="00FC6AE1" w:rsidRDefault="00FC6AE1" w:rsidP="00FC6AE1">
            <w:pPr>
              <w:jc w:val="left"/>
            </w:pPr>
            <w:r>
              <w:t>Como um usuário, eu quero ter acesso aos valores dos meus ativos móveis em tempo real.</w:t>
            </w:r>
          </w:p>
        </w:tc>
      </w:tr>
    </w:tbl>
    <w:p w14:paraId="4D8AA8D5" w14:textId="77777777" w:rsidR="00D77A69" w:rsidRDefault="00D77A69" w:rsidP="00D77A69">
      <w:pPr>
        <w:rPr>
          <w:lang w:val="pt-PT"/>
        </w:rPr>
      </w:pPr>
    </w:p>
    <w:p w14:paraId="5B7BC4C0" w14:textId="77777777" w:rsidR="00DA2E88" w:rsidRDefault="00DA2E88" w:rsidP="00D77A69">
      <w:pPr>
        <w:rPr>
          <w:lang w:val="pt-PT"/>
        </w:rPr>
      </w:pPr>
    </w:p>
    <w:p w14:paraId="3637DDA1" w14:textId="77777777" w:rsidR="00DA2E88" w:rsidRPr="0091283D" w:rsidRDefault="00DA2E88" w:rsidP="00DA2E88">
      <w:pPr>
        <w:rPr>
          <w:lang w:val="pt-PT"/>
        </w:rPr>
      </w:pPr>
    </w:p>
    <w:p w14:paraId="183E4833" w14:textId="77777777" w:rsidR="00DA2E88" w:rsidRPr="00264EFB" w:rsidRDefault="00DA2E88" w:rsidP="00DA2E88">
      <w:pPr>
        <w:tabs>
          <w:tab w:val="left" w:pos="3700"/>
        </w:tabs>
        <w:sectPr w:rsidR="00DA2E88" w:rsidRPr="00264EFB" w:rsidSect="00DA2E88">
          <w:headerReference w:type="first" r:id="rId13"/>
          <w:footerReference w:type="first" r:id="rId14"/>
          <w:pgSz w:w="16840" w:h="11907" w:orient="landscape" w:code="9"/>
          <w:pgMar w:top="851" w:right="851" w:bottom="1418" w:left="851" w:header="851" w:footer="851" w:gutter="0"/>
          <w:cols w:space="708"/>
          <w:docGrid w:linePitch="360"/>
        </w:sectPr>
      </w:pPr>
    </w:p>
    <w:p w14:paraId="286496C8" w14:textId="77777777" w:rsidR="00DA2E88" w:rsidRDefault="00DA2E88" w:rsidP="00D77A69">
      <w:pPr>
        <w:rPr>
          <w:lang w:val="pt-PT"/>
        </w:rPr>
      </w:pPr>
    </w:p>
    <w:p w14:paraId="35F950B9" w14:textId="77777777" w:rsidR="0037618A" w:rsidRPr="0037618A" w:rsidRDefault="0037618A" w:rsidP="0037618A">
      <w:pPr>
        <w:pStyle w:val="Ttulo1"/>
        <w:rPr>
          <w:lang w:val="pt-PT"/>
        </w:rPr>
      </w:pPr>
      <w:bookmarkStart w:id="19" w:name="_Toc41559915"/>
      <w:r>
        <w:rPr>
          <w:lang w:val="pt-PT"/>
        </w:rPr>
        <w:t>Usuários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6"/>
        <w:gridCol w:w="2008"/>
        <w:gridCol w:w="2219"/>
      </w:tblGrid>
      <w:tr w:rsidR="0091283D" w:rsidRPr="0091283D" w14:paraId="4B84A57D" w14:textId="77777777" w:rsidTr="00DA2E88">
        <w:tc>
          <w:tcPr>
            <w:tcW w:w="0" w:type="auto"/>
            <w:shd w:val="pct5" w:color="auto" w:fill="auto"/>
          </w:tcPr>
          <w:p w14:paraId="389A896C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0" w:type="auto"/>
            <w:shd w:val="pct5" w:color="auto" w:fill="auto"/>
          </w:tcPr>
          <w:p w14:paraId="1B96C143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14:paraId="0180F6B1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91283D" w14:paraId="6DC7D705" w14:textId="77777777" w:rsidTr="00DA2E88">
        <w:tc>
          <w:tcPr>
            <w:tcW w:w="0" w:type="auto"/>
          </w:tcPr>
          <w:p w14:paraId="4A1486F6" w14:textId="6AA85BF5" w:rsidR="0091008A" w:rsidRPr="0091008A" w:rsidRDefault="00FC6AE1" w:rsidP="0091008A">
            <w:pPr>
              <w:rPr>
                <w:lang w:val="pt-PT"/>
              </w:rPr>
            </w:pPr>
            <w:r>
              <w:rPr>
                <w:lang w:val="pt-PT"/>
              </w:rPr>
              <w:t>Juliano Vasques Balarin</w:t>
            </w:r>
          </w:p>
        </w:tc>
        <w:tc>
          <w:tcPr>
            <w:tcW w:w="0" w:type="auto"/>
          </w:tcPr>
          <w:p w14:paraId="237C3D37" w14:textId="61933787" w:rsidR="0091008A" w:rsidRPr="0091008A" w:rsidRDefault="00FC6AE1" w:rsidP="0091008A">
            <w:pPr>
              <w:rPr>
                <w:lang w:val="pt-PT"/>
              </w:rPr>
            </w:pPr>
            <w:r>
              <w:rPr>
                <w:lang w:val="pt-PT"/>
              </w:rPr>
              <w:t>Não se aplica</w:t>
            </w:r>
          </w:p>
        </w:tc>
        <w:tc>
          <w:tcPr>
            <w:tcW w:w="0" w:type="auto"/>
          </w:tcPr>
          <w:p w14:paraId="4212FEDA" w14:textId="0B19D2DB" w:rsidR="0091008A" w:rsidRPr="0091008A" w:rsidRDefault="00FC6AE1" w:rsidP="0091008A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Desenvolver o sistema.</w:t>
            </w:r>
          </w:p>
        </w:tc>
      </w:tr>
    </w:tbl>
    <w:p w14:paraId="69DBF60E" w14:textId="77777777" w:rsidR="0037618A" w:rsidRDefault="0037618A" w:rsidP="0037618A">
      <w:pPr>
        <w:rPr>
          <w:lang w:val="pt-PT"/>
        </w:rPr>
      </w:pPr>
    </w:p>
    <w:p w14:paraId="31484353" w14:textId="6DBD028A" w:rsidR="0091008A" w:rsidRPr="00FC6AE1" w:rsidRDefault="00E14F8E" w:rsidP="00BF4858">
      <w:pPr>
        <w:pStyle w:val="Ttulo1"/>
        <w:rPr>
          <w:lang w:val="pt-PT"/>
        </w:rPr>
      </w:pPr>
      <w:bookmarkStart w:id="20" w:name="_Toc41559916"/>
      <w:r w:rsidRPr="00FC6AE1">
        <w:rPr>
          <w:lang w:val="pt-PT"/>
        </w:rPr>
        <w:t>Restrições Impostas</w:t>
      </w:r>
      <w:bookmarkEnd w:id="20"/>
    </w:p>
    <w:p w14:paraId="1FC3FDA8" w14:textId="2B4CDDC0" w:rsidR="0091008A" w:rsidRPr="0091008A" w:rsidRDefault="0091008A" w:rsidP="00825774">
      <w:pPr>
        <w:pStyle w:val="PargrafodaLista"/>
        <w:numPr>
          <w:ilvl w:val="0"/>
          <w:numId w:val="7"/>
        </w:numPr>
        <w:rPr>
          <w:lang w:val="pt-PT"/>
        </w:rPr>
      </w:pPr>
      <w:r w:rsidRPr="0091008A">
        <w:rPr>
          <w:lang w:val="pt-PT"/>
        </w:rPr>
        <w:t>Deve ser uma aplicação web;</w:t>
      </w:r>
    </w:p>
    <w:p w14:paraId="1DA360C4" w14:textId="405A6715" w:rsidR="0091008A" w:rsidRDefault="0091008A" w:rsidP="0091008A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rodar nos principais navegadores;</w:t>
      </w:r>
    </w:p>
    <w:p w14:paraId="6CC5DB29" w14:textId="7631125A" w:rsidR="0091008A" w:rsidRDefault="0091008A" w:rsidP="0091008A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usar linguagem de programação Python;</w:t>
      </w:r>
    </w:p>
    <w:p w14:paraId="570A5719" w14:textId="3B9F1D55" w:rsidR="0091008A" w:rsidRPr="0091008A" w:rsidRDefault="0091008A" w:rsidP="0091008A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ser entregue até o final do segundo semestre de 2024.</w:t>
      </w:r>
    </w:p>
    <w:p w14:paraId="51EDAE29" w14:textId="77777777" w:rsidR="007B7D37" w:rsidRDefault="007B7D37" w:rsidP="007B7D37">
      <w:pPr>
        <w:pStyle w:val="Ttulo1"/>
        <w:rPr>
          <w:lang w:val="pt-PT"/>
        </w:rPr>
      </w:pPr>
      <w:bookmarkStart w:id="21" w:name="_Toc41559917"/>
      <w:r>
        <w:rPr>
          <w:lang w:val="pt-PT"/>
        </w:rPr>
        <w:t>Riscos</w:t>
      </w:r>
      <w:bookmarkEnd w:id="21"/>
    </w:p>
    <w:p w14:paraId="2C9875CD" w14:textId="64DB1169" w:rsidR="0091008A" w:rsidRPr="0091008A" w:rsidRDefault="0091008A" w:rsidP="00FC6AE1">
      <w:pPr>
        <w:pStyle w:val="PargrafodaLista"/>
        <w:numPr>
          <w:ilvl w:val="0"/>
          <w:numId w:val="7"/>
        </w:numPr>
        <w:jc w:val="left"/>
        <w:rPr>
          <w:lang w:val="pt-PT"/>
        </w:rPr>
      </w:pPr>
      <w:r>
        <w:rPr>
          <w:lang w:val="pt-PT"/>
        </w:rPr>
        <w:t>Cumprimento de prazo dada a complexidade</w:t>
      </w:r>
      <w:r w:rsidR="00FC6AE1">
        <w:rPr>
          <w:lang w:val="pt-PT"/>
        </w:rPr>
        <w:t>,</w:t>
      </w:r>
      <w:r>
        <w:rPr>
          <w:lang w:val="pt-PT"/>
        </w:rPr>
        <w:t xml:space="preserve"> </w:t>
      </w:r>
      <w:r w:rsidR="00FC6AE1">
        <w:rPr>
          <w:lang w:val="pt-PT"/>
        </w:rPr>
        <w:t xml:space="preserve">falta de recursos humanos e </w:t>
      </w:r>
      <w:r>
        <w:rPr>
          <w:lang w:val="pt-PT"/>
        </w:rPr>
        <w:t>tempo</w:t>
      </w:r>
      <w:r w:rsidR="00FC6AE1">
        <w:rPr>
          <w:lang w:val="pt-PT"/>
        </w:rPr>
        <w:t xml:space="preserve"> </w:t>
      </w:r>
      <w:r>
        <w:rPr>
          <w:lang w:val="pt-PT"/>
        </w:rPr>
        <w:t>para o desenvolvimento do sistema.</w:t>
      </w:r>
    </w:p>
    <w:p w14:paraId="280A2E7B" w14:textId="3595CD16" w:rsidR="0091008A" w:rsidRPr="00FC6AE1" w:rsidRDefault="00E14F8E" w:rsidP="0091008A">
      <w:pPr>
        <w:pStyle w:val="Ttulo1"/>
        <w:rPr>
          <w:lang w:val="pt-PT"/>
        </w:rPr>
      </w:pPr>
      <w:bookmarkStart w:id="22" w:name="_Toc41559918"/>
      <w:r>
        <w:rPr>
          <w:lang w:val="pt-PT"/>
        </w:rPr>
        <w:t>Requisitos de Documentação</w:t>
      </w:r>
      <w:bookmarkEnd w:id="22"/>
    </w:p>
    <w:p w14:paraId="3933DDC4" w14:textId="29547E46" w:rsidR="0091008A" w:rsidRPr="0091008A" w:rsidRDefault="0091008A" w:rsidP="00D34DB1">
      <w:pPr>
        <w:pStyle w:val="PargrafodaLista"/>
        <w:numPr>
          <w:ilvl w:val="0"/>
          <w:numId w:val="8"/>
        </w:numPr>
        <w:rPr>
          <w:lang w:val="pt-PT"/>
        </w:rPr>
      </w:pPr>
      <w:r w:rsidRPr="0091008A">
        <w:rPr>
          <w:lang w:val="pt-PT"/>
        </w:rPr>
        <w:t>Manual do usuário;</w:t>
      </w:r>
    </w:p>
    <w:p w14:paraId="0973C406" w14:textId="67D49836" w:rsidR="0091008A" w:rsidRPr="0091008A" w:rsidRDefault="0091008A" w:rsidP="0091008A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Manual de instalação.</w:t>
      </w:r>
    </w:p>
    <w:sectPr w:rsidR="0091008A" w:rsidRPr="0091008A" w:rsidSect="00DA2E88">
      <w:headerReference w:type="default" r:id="rId15"/>
      <w:footerReference w:type="default" r:id="rId16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E908DC" w14:textId="77777777" w:rsidR="006F127F" w:rsidRDefault="006F127F">
      <w:r>
        <w:separator/>
      </w:r>
    </w:p>
  </w:endnote>
  <w:endnote w:type="continuationSeparator" w:id="0">
    <w:p w14:paraId="4292C620" w14:textId="77777777" w:rsidR="006F127F" w:rsidRDefault="006F1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6B2F2" w14:textId="77777777"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 w14:paraId="45D086AA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23BA9C8" w14:textId="77777777" w:rsidR="006A25C4" w:rsidRDefault="006A25C4">
          <w:pPr>
            <w:pStyle w:val="Rodap"/>
          </w:pPr>
          <w:r>
            <w:t>Politec Ltda.</w:t>
          </w:r>
        </w:p>
        <w:p w14:paraId="35ED3C84" w14:textId="77777777" w:rsidR="006A25C4" w:rsidRDefault="006A25C4">
          <w:pPr>
            <w:pStyle w:val="Rodap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9376C24" w14:textId="77777777"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E3C9944" w14:textId="77777777"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6BCB141A" w14:textId="77777777"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8429A5" w14:textId="77777777" w:rsidR="00152A9F" w:rsidRDefault="00152A9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152A9F" w14:paraId="73DB7F61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93E8B24" w14:textId="77777777" w:rsidR="00152A9F" w:rsidRDefault="00152A9F">
          <w:pPr>
            <w:pStyle w:val="Rodap"/>
          </w:pPr>
          <w:r>
            <w:t>Politec Ltda.</w:t>
          </w:r>
        </w:p>
        <w:p w14:paraId="0F6CA2A6" w14:textId="77777777" w:rsidR="00152A9F" w:rsidRDefault="00152A9F">
          <w:pPr>
            <w:pStyle w:val="Rodap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55A8611E" w14:textId="77777777" w:rsidR="00152A9F" w:rsidRDefault="00152A9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7A2992F" w14:textId="77777777" w:rsidR="00152A9F" w:rsidRDefault="00152A9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46B2AE3D" w14:textId="77777777" w:rsidR="00152A9F" w:rsidRDefault="00152A9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3EF22" w14:textId="77777777" w:rsidR="00DA2E88" w:rsidRDefault="00DA2E8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DA2E88" w14:paraId="3219FEF6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7459CB55" w14:textId="77777777" w:rsidR="00DA2E88" w:rsidRDefault="00DA2E88">
          <w:pPr>
            <w:pStyle w:val="Rodap"/>
          </w:pPr>
          <w:r>
            <w:t>Politec Ltda.</w:t>
          </w:r>
        </w:p>
        <w:p w14:paraId="33DA6FDE" w14:textId="77777777" w:rsidR="00DA2E88" w:rsidRDefault="00DA2E88">
          <w:pPr>
            <w:pStyle w:val="Rodap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5E027861" w14:textId="77777777" w:rsidR="00DA2E88" w:rsidRDefault="00DA2E8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FD10E30" w14:textId="77777777" w:rsidR="00DA2E88" w:rsidRDefault="00DA2E8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2A56EDB3" w14:textId="77777777" w:rsidR="00DA2E88" w:rsidRDefault="00DA2E8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9AA59" w14:textId="77777777"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 w14:paraId="7D56D4C9" w14:textId="77777777">
      <w:trPr>
        <w:cantSplit/>
      </w:trPr>
      <w:sdt>
        <w:sdtPr>
          <w:alias w:val="Gestor"/>
          <w:tag w:val=""/>
          <w:id w:val="1558433569"/>
          <w:placeholder>
            <w:docPart w:val="C82387E103C8408AAD561F4381560845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Content>
          <w:tc>
            <w:tcPr>
              <w:tcW w:w="4320" w:type="dxa"/>
            </w:tcPr>
            <w:p w14:paraId="74C8ECEC" w14:textId="5511F135" w:rsidR="00CA1C0D" w:rsidRDefault="00226156">
              <w:r>
                <w:t>F360 – Finance360</w:t>
              </w:r>
            </w:p>
          </w:tc>
        </w:sdtContent>
      </w:sdt>
      <w:tc>
        <w:tcPr>
          <w:tcW w:w="1440" w:type="dxa"/>
          <w:vAlign w:val="center"/>
        </w:tcPr>
        <w:p w14:paraId="5B361CB5" w14:textId="77777777" w:rsidR="00CA1C0D" w:rsidRDefault="00CA1C0D"/>
      </w:tc>
      <w:sdt>
        <w:sdtPr>
          <w:rPr>
            <w:lang w:val="pt-PT"/>
          </w:rPr>
          <w:alias w:val="Assunto"/>
          <w:tag w:val=""/>
          <w:id w:val="1033692094"/>
          <w:placeholder>
            <w:docPart w:val="2CC43DE2F78A424D9C75877E53DC1DD2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2340" w:type="dxa"/>
              <w:vAlign w:val="center"/>
            </w:tcPr>
            <w:p w14:paraId="45F83913" w14:textId="200CA9FC" w:rsidR="00CA1C0D" w:rsidRPr="00F22AD8" w:rsidRDefault="00226156">
              <w:pPr>
                <w:rPr>
                  <w:lang w:val="pt-PT"/>
                </w:rPr>
              </w:pPr>
              <w:r>
                <w:rPr>
                  <w:lang w:val="pt-PT"/>
                </w:rPr>
                <w:t>Versão 1.0</w:t>
              </w:r>
            </w:p>
          </w:tc>
        </w:sdtContent>
      </w:sdt>
      <w:tc>
        <w:tcPr>
          <w:tcW w:w="1610" w:type="dxa"/>
          <w:vAlign w:val="center"/>
        </w:tcPr>
        <w:p w14:paraId="5EB26844" w14:textId="77777777" w:rsidR="00CA1C0D" w:rsidRDefault="00E14F8E" w:rsidP="006A25C4">
          <w:pPr>
            <w:jc w:val="right"/>
          </w:pPr>
          <w:proofErr w:type="spellStart"/>
          <w:r>
            <w:rPr>
              <w:lang w:val="en-US"/>
            </w:rPr>
            <w:t>Pág</w:t>
          </w:r>
          <w:proofErr w:type="spellEnd"/>
          <w:r>
            <w:rPr>
              <w:lang w:val="en-US"/>
            </w:rPr>
            <w:t xml:space="preserve">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31999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fldSimple w:instr=" NUMPAGES ">
            <w:r w:rsidR="00B31999">
              <w:rPr>
                <w:noProof/>
              </w:rPr>
              <w:t>6</w:t>
            </w:r>
          </w:fldSimple>
        </w:p>
      </w:tc>
    </w:tr>
  </w:tbl>
  <w:p w14:paraId="072E2C4B" w14:textId="2522461F" w:rsidR="00CA1C0D" w:rsidRDefault="006A25C4" w:rsidP="006A25C4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226156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A2C41A" w14:textId="77777777" w:rsidR="006F127F" w:rsidRDefault="006F127F">
      <w:r>
        <w:separator/>
      </w:r>
    </w:p>
  </w:footnote>
  <w:footnote w:type="continuationSeparator" w:id="0">
    <w:p w14:paraId="1185DA86" w14:textId="77777777" w:rsidR="006F127F" w:rsidRDefault="006F1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 w14:paraId="15D8B5FC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14F01E9B" w14:textId="77777777"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5AD2E4B8" w14:textId="77777777" w:rsidR="006A25C4" w:rsidRDefault="006A25C4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679D3A76" w14:textId="77777777"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48A55C3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7pt;height:34.6pt">
                <v:imagedata r:id="rId1" o:title=""/>
              </v:shape>
              <o:OLEObject Type="Embed" ProgID="Word.Picture.8" ShapeID="_x0000_i1025" DrawAspect="Content" ObjectID="_1789318793" r:id="rId2"/>
            </w:object>
          </w:r>
        </w:p>
      </w:tc>
    </w:tr>
  </w:tbl>
  <w:p w14:paraId="35CA345A" w14:textId="77777777"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52A9F" w14:paraId="0A6DA9BF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6C7DEE12" w14:textId="77777777" w:rsidR="00152A9F" w:rsidRDefault="00152A9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36230D8B" w14:textId="77777777" w:rsidR="00152A9F" w:rsidRDefault="00152A9F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79CB61A3" w14:textId="77777777" w:rsidR="00152A9F" w:rsidRDefault="00152A9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0AD0CAE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1.7pt;height:34.6pt">
                <v:imagedata r:id="rId1" o:title=""/>
              </v:shape>
              <o:OLEObject Type="Embed" ProgID="Word.Picture.8" ShapeID="_x0000_i1026" DrawAspect="Content" ObjectID="_1789318794" r:id="rId2"/>
            </w:object>
          </w:r>
        </w:p>
      </w:tc>
    </w:tr>
  </w:tbl>
  <w:p w14:paraId="2C15BDDC" w14:textId="77777777" w:rsidR="00152A9F" w:rsidRDefault="00152A9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A2E88" w14:paraId="3D7092B0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75592BD7" w14:textId="77777777" w:rsidR="00DA2E88" w:rsidRDefault="00DA2E8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78F3D090" w14:textId="77777777" w:rsidR="00DA2E88" w:rsidRDefault="00DA2E88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3C950F16" w14:textId="77777777" w:rsidR="00DA2E88" w:rsidRDefault="00DA2E8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07040C7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1.7pt;height:34.6pt">
                <v:imagedata r:id="rId1" o:title=""/>
              </v:shape>
              <o:OLEObject Type="Embed" ProgID="Word.Picture.8" ShapeID="_x0000_i1027" DrawAspect="Content" ObjectID="_1789318795" r:id="rId2"/>
            </w:object>
          </w:r>
        </w:p>
      </w:tc>
    </w:tr>
  </w:tbl>
  <w:p w14:paraId="22B83FA8" w14:textId="77777777" w:rsidR="00DA2E88" w:rsidRDefault="00DA2E8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 w14:paraId="762D316F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15ACDD1F" w14:textId="55B1EAD7" w:rsidR="00CA1C0D" w:rsidRDefault="00CA1C0D" w:rsidP="00FC6AE1">
          <w:pPr>
            <w:rPr>
              <w:b/>
              <w:bCs/>
              <w:lang w:val="pt-PT"/>
            </w:rPr>
          </w:pP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075FAB0861E34D068D00636B105198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23ABBBAA" w14:textId="77777777"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14:paraId="0E4B3497" w14:textId="77777777" w:rsidR="00CA1C0D" w:rsidRDefault="00CA1C0D">
          <w:pPr>
            <w:rPr>
              <w:b/>
            </w:rPr>
          </w:pPr>
        </w:p>
      </w:tc>
    </w:tr>
  </w:tbl>
  <w:p w14:paraId="3ECE7273" w14:textId="77777777"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F1683"/>
    <w:multiLevelType w:val="hybridMultilevel"/>
    <w:tmpl w:val="CC324212"/>
    <w:lvl w:ilvl="0" w:tplc="7DCC763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618E7"/>
    <w:multiLevelType w:val="hybridMultilevel"/>
    <w:tmpl w:val="B23AD7A4"/>
    <w:lvl w:ilvl="0" w:tplc="E88CD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53E72"/>
    <w:multiLevelType w:val="hybridMultilevel"/>
    <w:tmpl w:val="AB7675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15BB4"/>
    <w:multiLevelType w:val="hybridMultilevel"/>
    <w:tmpl w:val="B5F87F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59150F"/>
    <w:multiLevelType w:val="hybridMultilevel"/>
    <w:tmpl w:val="195C3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A6851"/>
    <w:multiLevelType w:val="hybridMultilevel"/>
    <w:tmpl w:val="9612D5AE"/>
    <w:lvl w:ilvl="0" w:tplc="1CB00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F08E0"/>
    <w:multiLevelType w:val="hybridMultilevel"/>
    <w:tmpl w:val="33B2A1AA"/>
    <w:lvl w:ilvl="0" w:tplc="26668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27512"/>
    <w:multiLevelType w:val="hybridMultilevel"/>
    <w:tmpl w:val="FA2E7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76973"/>
    <w:multiLevelType w:val="hybridMultilevel"/>
    <w:tmpl w:val="413E4250"/>
    <w:lvl w:ilvl="0" w:tplc="5FCA3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00A91"/>
    <w:multiLevelType w:val="hybridMultilevel"/>
    <w:tmpl w:val="5E72CAC8"/>
    <w:lvl w:ilvl="0" w:tplc="E5B866C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D2393C"/>
    <w:multiLevelType w:val="hybridMultilevel"/>
    <w:tmpl w:val="5A4A282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CD01DE"/>
    <w:multiLevelType w:val="hybridMultilevel"/>
    <w:tmpl w:val="AA32AA0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21190084">
    <w:abstractNumId w:val="12"/>
  </w:num>
  <w:num w:numId="2" w16cid:durableId="1092163123">
    <w:abstractNumId w:val="14"/>
  </w:num>
  <w:num w:numId="3" w16cid:durableId="1342782984">
    <w:abstractNumId w:val="14"/>
  </w:num>
  <w:num w:numId="4" w16cid:durableId="723140656">
    <w:abstractNumId w:val="14"/>
  </w:num>
  <w:num w:numId="5" w16cid:durableId="1664358740">
    <w:abstractNumId w:val="14"/>
  </w:num>
  <w:num w:numId="6" w16cid:durableId="1739401728">
    <w:abstractNumId w:val="4"/>
  </w:num>
  <w:num w:numId="7" w16cid:durableId="322852425">
    <w:abstractNumId w:val="3"/>
  </w:num>
  <w:num w:numId="8" w16cid:durableId="2014994747">
    <w:abstractNumId w:val="5"/>
  </w:num>
  <w:num w:numId="9" w16cid:durableId="519273331">
    <w:abstractNumId w:val="13"/>
  </w:num>
  <w:num w:numId="10" w16cid:durableId="1439792889">
    <w:abstractNumId w:val="11"/>
  </w:num>
  <w:num w:numId="11" w16cid:durableId="1272932741">
    <w:abstractNumId w:val="8"/>
  </w:num>
  <w:num w:numId="12" w16cid:durableId="44566590">
    <w:abstractNumId w:val="2"/>
  </w:num>
  <w:num w:numId="13" w16cid:durableId="633339972">
    <w:abstractNumId w:val="9"/>
  </w:num>
  <w:num w:numId="14" w16cid:durableId="1654674075">
    <w:abstractNumId w:val="6"/>
  </w:num>
  <w:num w:numId="15" w16cid:durableId="2016954299">
    <w:abstractNumId w:val="1"/>
  </w:num>
  <w:num w:numId="16" w16cid:durableId="1268654862">
    <w:abstractNumId w:val="0"/>
  </w:num>
  <w:num w:numId="17" w16cid:durableId="1134954527">
    <w:abstractNumId w:val="7"/>
  </w:num>
  <w:num w:numId="18" w16cid:durableId="362366986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56"/>
    <w:rsid w:val="000552D2"/>
    <w:rsid w:val="000568CE"/>
    <w:rsid w:val="0006541F"/>
    <w:rsid w:val="000B1595"/>
    <w:rsid w:val="000B65A4"/>
    <w:rsid w:val="000E5CBC"/>
    <w:rsid w:val="00134755"/>
    <w:rsid w:val="00136E26"/>
    <w:rsid w:val="00152A9F"/>
    <w:rsid w:val="00156BB7"/>
    <w:rsid w:val="00170C62"/>
    <w:rsid w:val="00184C3A"/>
    <w:rsid w:val="00195780"/>
    <w:rsid w:val="001E1E07"/>
    <w:rsid w:val="001F7C4D"/>
    <w:rsid w:val="00226156"/>
    <w:rsid w:val="00271A9A"/>
    <w:rsid w:val="00280DC8"/>
    <w:rsid w:val="002C4CB3"/>
    <w:rsid w:val="0037618A"/>
    <w:rsid w:val="003D28E2"/>
    <w:rsid w:val="00412ACF"/>
    <w:rsid w:val="00424835"/>
    <w:rsid w:val="004262DA"/>
    <w:rsid w:val="00480DDC"/>
    <w:rsid w:val="0054001E"/>
    <w:rsid w:val="00572868"/>
    <w:rsid w:val="00577A27"/>
    <w:rsid w:val="00591727"/>
    <w:rsid w:val="006A25C4"/>
    <w:rsid w:val="006F127F"/>
    <w:rsid w:val="006F3CDE"/>
    <w:rsid w:val="00706369"/>
    <w:rsid w:val="00754E2E"/>
    <w:rsid w:val="007B7D37"/>
    <w:rsid w:val="008535C4"/>
    <w:rsid w:val="008601CF"/>
    <w:rsid w:val="00866C43"/>
    <w:rsid w:val="00866F97"/>
    <w:rsid w:val="008A3B0B"/>
    <w:rsid w:val="008F5C6A"/>
    <w:rsid w:val="0091008A"/>
    <w:rsid w:val="0091283D"/>
    <w:rsid w:val="0095017F"/>
    <w:rsid w:val="00970EC6"/>
    <w:rsid w:val="0099317F"/>
    <w:rsid w:val="009B1EEF"/>
    <w:rsid w:val="00A17A8E"/>
    <w:rsid w:val="00A40A69"/>
    <w:rsid w:val="00B31999"/>
    <w:rsid w:val="00B562B3"/>
    <w:rsid w:val="00B940E5"/>
    <w:rsid w:val="00BA55D0"/>
    <w:rsid w:val="00BB7C2C"/>
    <w:rsid w:val="00BD4D84"/>
    <w:rsid w:val="00C22D9B"/>
    <w:rsid w:val="00C357FE"/>
    <w:rsid w:val="00C57F62"/>
    <w:rsid w:val="00C96500"/>
    <w:rsid w:val="00CA1C0D"/>
    <w:rsid w:val="00CF37F6"/>
    <w:rsid w:val="00D675CB"/>
    <w:rsid w:val="00D77A69"/>
    <w:rsid w:val="00D82CF1"/>
    <w:rsid w:val="00DA2E88"/>
    <w:rsid w:val="00DB5812"/>
    <w:rsid w:val="00DE041A"/>
    <w:rsid w:val="00E14F8E"/>
    <w:rsid w:val="00E2094F"/>
    <w:rsid w:val="00E26429"/>
    <w:rsid w:val="00E37A72"/>
    <w:rsid w:val="00E40350"/>
    <w:rsid w:val="00E72350"/>
    <w:rsid w:val="00EB261B"/>
    <w:rsid w:val="00EE12F5"/>
    <w:rsid w:val="00EF3596"/>
    <w:rsid w:val="00F11854"/>
    <w:rsid w:val="00F17D38"/>
    <w:rsid w:val="00F2279B"/>
    <w:rsid w:val="00F22AD8"/>
    <w:rsid w:val="00FC5E20"/>
    <w:rsid w:val="00FC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C6EB9BE"/>
  <w15:docId w15:val="{C5FE652A-1A0F-45D6-A5F1-7FE59F44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AE1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18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26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oBalarinActive\Downloads\Template%20-%20Vis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75FAB0861E34D068D00636B105198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1696561-FC08-4866-AC52-4F124E139F21}"/>
      </w:docPartPr>
      <w:docPartBody>
        <w:p w:rsidR="00F652C9" w:rsidRDefault="00000000">
          <w:pPr>
            <w:pStyle w:val="075FAB0861E34D068D00636B10519868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C82387E103C8408AAD561F43815608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9136D0-C882-41F0-B307-143AF2AA1B9B}"/>
      </w:docPartPr>
      <w:docPartBody>
        <w:p w:rsidR="00F652C9" w:rsidRDefault="00000000">
          <w:pPr>
            <w:pStyle w:val="C82387E103C8408AAD561F4381560845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2CC43DE2F78A424D9C75877E53DC1D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0E7C0D-921E-4857-94A0-3C6E550320C2}"/>
      </w:docPartPr>
      <w:docPartBody>
        <w:p w:rsidR="00F652C9" w:rsidRDefault="00000000">
          <w:pPr>
            <w:pStyle w:val="2CC43DE2F78A424D9C75877E53DC1DD2"/>
          </w:pPr>
          <w:r w:rsidRPr="00A0088E">
            <w:rPr>
              <w:rStyle w:val="TextodoEspaoReservado"/>
            </w:rPr>
            <w:t>[Gestor]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86"/>
    <w:rsid w:val="000552D2"/>
    <w:rsid w:val="001E1E07"/>
    <w:rsid w:val="004F0886"/>
    <w:rsid w:val="00926482"/>
    <w:rsid w:val="00F6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075FAB0861E34D068D00636B10519868">
    <w:name w:val="075FAB0861E34D068D00636B10519868"/>
  </w:style>
  <w:style w:type="paragraph" w:customStyle="1" w:styleId="C82387E103C8408AAD561F4381560845">
    <w:name w:val="C82387E103C8408AAD561F4381560845"/>
  </w:style>
  <w:style w:type="paragraph" w:customStyle="1" w:styleId="2CC43DE2F78A424D9C75877E53DC1DD2">
    <w:name w:val="2CC43DE2F78A424D9C75877E53DC1D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F8546-012C-4BC9-9CCA-E9198BD69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Visão.dotx</Template>
  <TotalTime>53</TotalTime>
  <Pages>6</Pages>
  <Words>454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F360 – Finance360</Manager>
  <Company/>
  <LinksUpToDate>false</LinksUpToDate>
  <CharactersWithSpaces>2902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1.0</dc:subject>
  <dc:creator>Juliano Balarin | Active Cloud Solutions</dc:creator>
  <cp:lastModifiedBy>Juliano Vasques Balarin</cp:lastModifiedBy>
  <cp:revision>2</cp:revision>
  <cp:lastPrinted>2005-05-17T17:30:00Z</cp:lastPrinted>
  <dcterms:created xsi:type="dcterms:W3CDTF">2024-09-11T11:58:00Z</dcterms:created>
  <dcterms:modified xsi:type="dcterms:W3CDTF">2024-10-01T23:13:00Z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