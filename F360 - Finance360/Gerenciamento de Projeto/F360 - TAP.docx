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1A515" w14:textId="77777777" w:rsidR="00925A18" w:rsidRPr="00A20D4F" w:rsidRDefault="000474B5" w:rsidP="000474B5">
      <w:pPr>
        <w:jc w:val="center"/>
      </w:pPr>
      <w:bookmarkStart w:id="0" w:name="_Toc74456896"/>
      <w:r>
        <w:rPr>
          <w:noProof/>
          <w:lang w:val="pt-PT" w:eastAsia="pt-PT"/>
        </w:rPr>
        <w:drawing>
          <wp:inline distT="0" distB="0" distL="0" distR="0" wp14:anchorId="14980C64" wp14:editId="28201CAA">
            <wp:extent cx="2857500" cy="2857500"/>
            <wp:effectExtent l="0" t="0" r="0" b="0"/>
            <wp:docPr id="4" name="Imagem 4" descr="Resultado de imagem para análise e desenvolvimento de sistem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Resultado de imagem para análise e desenvolvimento de sistemas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70333" w14:textId="77777777" w:rsidR="00925A18" w:rsidRPr="00A20D4F" w:rsidRDefault="00925A18" w:rsidP="00925A18"/>
    <w:p w14:paraId="7CE29D01" w14:textId="77777777" w:rsidR="00925A18" w:rsidRPr="00A20D4F" w:rsidRDefault="00925A18" w:rsidP="00925A18"/>
    <w:p w14:paraId="1CAE3BA2" w14:textId="77777777" w:rsidR="00925A18" w:rsidRPr="00A20D4F" w:rsidRDefault="00925A18" w:rsidP="00925A18"/>
    <w:p w14:paraId="63326A86" w14:textId="77777777" w:rsidR="00925A18" w:rsidRPr="00A20D4F" w:rsidRDefault="00925A18" w:rsidP="00925A18"/>
    <w:p w14:paraId="202D8B1F" w14:textId="77777777" w:rsidR="00925A18" w:rsidRPr="00A20D4F" w:rsidRDefault="00925A18" w:rsidP="00925A18"/>
    <w:p w14:paraId="0E3EE215" w14:textId="77777777" w:rsidR="00925A18" w:rsidRPr="00A20D4F" w:rsidRDefault="00925A18" w:rsidP="00925A18"/>
    <w:p w14:paraId="1D73ED7D" w14:textId="77777777" w:rsidR="00925A18" w:rsidRPr="00A20D4F" w:rsidRDefault="00925A18" w:rsidP="00925A18"/>
    <w:p w14:paraId="036A8E2F" w14:textId="77777777" w:rsidR="00925A18" w:rsidRPr="00A20D4F" w:rsidRDefault="00925A18" w:rsidP="00925A18"/>
    <w:p w14:paraId="29DD5646" w14:textId="77777777" w:rsidR="00925A18" w:rsidRPr="00A20D4F" w:rsidRDefault="00925A18" w:rsidP="00925A18"/>
    <w:p w14:paraId="2B4393EC" w14:textId="77777777" w:rsidR="00925A18" w:rsidRPr="00A20D4F" w:rsidRDefault="00925A18" w:rsidP="00925A18"/>
    <w:p w14:paraId="5A8E8C11" w14:textId="77777777" w:rsidR="00925A18" w:rsidRPr="00A20D4F" w:rsidRDefault="00925A18" w:rsidP="00925A18"/>
    <w:p w14:paraId="29A03F05" w14:textId="77777777" w:rsidR="00925A18" w:rsidRPr="00A20D4F" w:rsidRDefault="00925A18" w:rsidP="00925A18"/>
    <w:p w14:paraId="039E6A4D" w14:textId="77777777" w:rsidR="00925A18" w:rsidRPr="00A20D4F" w:rsidRDefault="00925A18" w:rsidP="00925A18"/>
    <w:p w14:paraId="6F60CA63" w14:textId="77777777" w:rsidR="00925A18" w:rsidRDefault="00925A18" w:rsidP="00925A18"/>
    <w:p w14:paraId="30182934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2F87268" wp14:editId="4049F904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B7B7809944BB4A84B8BC08BB44C78BB7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3DFB9B" w14:textId="77777777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TAP - Termo de Abertura de Projeto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F87268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B7B7809944BB4A84B8BC08BB44C78BB7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p w14:paraId="7F3DFB9B" w14:textId="77777777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TAP - Termo de Abertura de Projeto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9F18E87" w14:textId="77777777" w:rsidR="00925A18" w:rsidRPr="00264EFB" w:rsidRDefault="00925A18" w:rsidP="00925A18"/>
    <w:p w14:paraId="32F59454" w14:textId="77777777" w:rsidR="00925A18" w:rsidRPr="00264EFB" w:rsidRDefault="00925A18" w:rsidP="00925A18"/>
    <w:p w14:paraId="124838B4" w14:textId="77777777" w:rsidR="00925A18" w:rsidRPr="00264EFB" w:rsidRDefault="00925A18" w:rsidP="00925A18">
      <w:r w:rsidRPr="00A20D4F">
        <w:rPr>
          <w:i/>
          <w:noProof/>
          <w:color w:val="0000FF"/>
          <w:lang w:val="pt-PT"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E2E465" wp14:editId="4B60DDA4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8E12143" w14:textId="4E254ECC" w:rsidR="00925A18" w:rsidRPr="0037364C" w:rsidRDefault="00925A18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 xml:space="preserve">Versão </w:t>
                                </w:r>
                                <w:r w:rsidR="007648F6">
                                  <w:rPr>
                                    <w:rFonts w:ascii="Segoe UI" w:hAnsi="Segoe UI" w:cs="Segoe UI"/>
                                    <w:b w:val="0"/>
                                    <w:color w:val="1D1B11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1.0</w:t>
                                </w:r>
                              </w:p>
                            </w:sdtContent>
                          </w:sdt>
                          <w:p w14:paraId="7FC5E5E5" w14:textId="77777777" w:rsidR="00925A18" w:rsidRPr="0037364C" w:rsidRDefault="00925A18" w:rsidP="00925A18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66118B3C" w14:textId="77777777" w:rsidR="00925A18" w:rsidRPr="0037364C" w:rsidRDefault="00925A18" w:rsidP="00925A18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2E465" id="_x0000_s1027" type="#_x0000_t202" style="position:absolute;left:0;text-align:left;margin-left:-54.4pt;margin-top:15.5pt;width:559.25pt;height:47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8E12143" w14:textId="4E254ECC" w:rsidR="00925A18" w:rsidRPr="0037364C" w:rsidRDefault="00925A18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 xml:space="preserve">Versão </w:t>
                          </w:r>
                          <w:r w:rsidR="007648F6">
                            <w:rPr>
                              <w:rFonts w:ascii="Segoe UI" w:hAnsi="Segoe UI" w:cs="Segoe UI"/>
                              <w:b w:val="0"/>
                              <w:color w:val="1D1B11" w:themeColor="background2" w:themeShade="1A"/>
                              <w:sz w:val="32"/>
                              <w:szCs w:val="32"/>
                              <w:lang w:val="pt-PT"/>
                            </w:rPr>
                            <w:t>1.0</w:t>
                          </w:r>
                        </w:p>
                      </w:sdtContent>
                    </w:sdt>
                    <w:p w14:paraId="7FC5E5E5" w14:textId="77777777" w:rsidR="00925A18" w:rsidRPr="0037364C" w:rsidRDefault="00925A18" w:rsidP="00925A18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  <w:p w14:paraId="66118B3C" w14:textId="77777777" w:rsidR="00925A18" w:rsidRPr="0037364C" w:rsidRDefault="00925A18" w:rsidP="00925A18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D1B11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7B4113A" w14:textId="77777777" w:rsidR="00925A18" w:rsidRPr="00264EFB" w:rsidRDefault="00925A18" w:rsidP="00925A18"/>
    <w:p w14:paraId="5205D4FB" w14:textId="77777777" w:rsidR="00925A18" w:rsidRPr="00264EFB" w:rsidRDefault="00925A18" w:rsidP="00925A18"/>
    <w:p w14:paraId="44C88537" w14:textId="77777777" w:rsidR="00925A18" w:rsidRPr="00264EFB" w:rsidRDefault="00925A18" w:rsidP="00925A18"/>
    <w:p w14:paraId="5BAB5543" w14:textId="77777777" w:rsidR="00925A18" w:rsidRPr="00264EFB" w:rsidRDefault="00925A18" w:rsidP="00925A18"/>
    <w:p w14:paraId="56F2D3B7" w14:textId="77777777" w:rsidR="00925A18" w:rsidRPr="00264EFB" w:rsidRDefault="00925A18" w:rsidP="00925A18"/>
    <w:p w14:paraId="3CB0EE4B" w14:textId="77777777" w:rsidR="00925A18" w:rsidRPr="00264EFB" w:rsidRDefault="00925A18" w:rsidP="00925A18"/>
    <w:p w14:paraId="6AB292C7" w14:textId="77777777" w:rsidR="00925A18" w:rsidRPr="00264EFB" w:rsidRDefault="00925A18" w:rsidP="00925A18"/>
    <w:p w14:paraId="5FB5CCD5" w14:textId="77777777" w:rsidR="00925A18" w:rsidRPr="00264EFB" w:rsidRDefault="00925A18" w:rsidP="00925A18"/>
    <w:p w14:paraId="5C8000D6" w14:textId="77777777" w:rsidR="00925A18" w:rsidRPr="00264EFB" w:rsidRDefault="00925A18" w:rsidP="00925A18"/>
    <w:p w14:paraId="35ACFC71" w14:textId="77777777" w:rsidR="00925A18" w:rsidRPr="00264EFB" w:rsidRDefault="00925A18" w:rsidP="00925A18"/>
    <w:p w14:paraId="485D47B4" w14:textId="77777777" w:rsidR="00925A18" w:rsidRPr="00264EFB" w:rsidRDefault="00925A18" w:rsidP="00925A18"/>
    <w:p w14:paraId="3D949743" w14:textId="77777777" w:rsidR="00925A18" w:rsidRPr="00264EFB" w:rsidRDefault="00925A18" w:rsidP="00925A18"/>
    <w:p w14:paraId="087BBB23" w14:textId="77777777" w:rsidR="00925A18" w:rsidRPr="00264EFB" w:rsidRDefault="00925A18" w:rsidP="00925A18"/>
    <w:p w14:paraId="0DC6E05F" w14:textId="77777777" w:rsidR="00925A18" w:rsidRPr="00264EFB" w:rsidRDefault="00925A18" w:rsidP="00925A18"/>
    <w:p w14:paraId="219A47E6" w14:textId="77777777" w:rsidR="00925A18" w:rsidRPr="00264EFB" w:rsidRDefault="00925A18" w:rsidP="00925A18"/>
    <w:p w14:paraId="36C4FC8D" w14:textId="77777777" w:rsidR="00925A18" w:rsidRPr="00264EFB" w:rsidRDefault="00925A18" w:rsidP="00925A18"/>
    <w:p w14:paraId="3E197754" w14:textId="77777777" w:rsidR="00925A18" w:rsidRPr="00264EFB" w:rsidRDefault="00925A18" w:rsidP="00925A18"/>
    <w:p w14:paraId="72039DA4" w14:textId="77777777" w:rsidR="00925A18" w:rsidRDefault="00925A18" w:rsidP="00925A18">
      <w:pPr>
        <w:tabs>
          <w:tab w:val="left" w:pos="3700"/>
        </w:tabs>
      </w:pPr>
    </w:p>
    <w:p w14:paraId="0FC38B66" w14:textId="77777777" w:rsidR="00925A18" w:rsidRPr="00264EFB" w:rsidRDefault="00925A18" w:rsidP="00925A18">
      <w:pPr>
        <w:tabs>
          <w:tab w:val="left" w:pos="3700"/>
        </w:tabs>
        <w:sectPr w:rsidR="00925A18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23CC98" wp14:editId="1E6CD244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D1B11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7DAB2E24" w14:textId="38EDF8C1" w:rsidR="00925A18" w:rsidRPr="00264EFB" w:rsidRDefault="007648F6" w:rsidP="00925A18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</w:rPr>
                                  <w:t>F360</w:t>
                                </w:r>
                                <w:r w:rsidR="00925A18"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 xml:space="preserve"> - 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D1B11" w:themeColor="background2" w:themeShade="1A"/>
                                    <w:sz w:val="40"/>
                                    <w:lang w:val="pt-PT"/>
                                  </w:rPr>
                                  <w:t>Finance360</w:t>
                                </w:r>
                              </w:p>
                            </w:sdtContent>
                          </w:sdt>
                          <w:p w14:paraId="2B161164" w14:textId="77777777" w:rsidR="00925A18" w:rsidRDefault="00925A18" w:rsidP="00925A18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23CC98" id="Text Box 4" o:spid="_x0000_s1028" type="#_x0000_t202" style="position:absolute;left:0;text-align:left;margin-left:-59.15pt;margin-top:23pt;width:572.4pt;height:33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D1B11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Content>
                        <w:p w14:paraId="7DAB2E24" w14:textId="38EDF8C1" w:rsidR="00925A18" w:rsidRPr="00264EFB" w:rsidRDefault="007648F6" w:rsidP="00925A18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</w:rPr>
                            <w:t>F360</w:t>
                          </w:r>
                          <w:r w:rsidR="00925A1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 </w:t>
                          </w:r>
                          <w:r w:rsidR="00925A18"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 xml:space="preserve">- </w:t>
                          </w:r>
                          <w:r>
                            <w:rPr>
                              <w:rFonts w:ascii="Segoe UI" w:hAnsi="Segoe UI" w:cs="Segoe UI"/>
                              <w:color w:val="1D1B11" w:themeColor="background2" w:themeShade="1A"/>
                              <w:sz w:val="40"/>
                              <w:lang w:val="pt-PT"/>
                            </w:rPr>
                            <w:t>Finance360</w:t>
                          </w:r>
                        </w:p>
                      </w:sdtContent>
                    </w:sdt>
                    <w:p w14:paraId="2B161164" w14:textId="77777777" w:rsidR="00925A18" w:rsidRDefault="00925A18" w:rsidP="00925A18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</w:p>
    <w:p w14:paraId="5BC79468" w14:textId="77777777" w:rsidR="00A94162" w:rsidRDefault="00A94162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925A18" w14:paraId="36D00277" w14:textId="77777777" w:rsidTr="00926A44">
        <w:trPr>
          <w:trHeight w:val="284"/>
        </w:trPr>
        <w:tc>
          <w:tcPr>
            <w:tcW w:w="1550" w:type="dxa"/>
            <w:shd w:val="clear" w:color="auto" w:fill="C00000"/>
          </w:tcPr>
          <w:p w14:paraId="12953725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171465C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71A4E892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5E7B2F3C" w14:textId="77777777" w:rsidR="00925A18" w:rsidRPr="0037364C" w:rsidRDefault="00925A18" w:rsidP="00926A44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925A18" w14:paraId="233DF327" w14:textId="77777777" w:rsidTr="00926A44">
        <w:trPr>
          <w:trHeight w:val="284"/>
        </w:trPr>
        <w:tc>
          <w:tcPr>
            <w:tcW w:w="1550" w:type="dxa"/>
          </w:tcPr>
          <w:p w14:paraId="64FB57C2" w14:textId="670DDBD9" w:rsidR="00925A18" w:rsidRPr="00AB66FD" w:rsidRDefault="007648F6" w:rsidP="00926A44">
            <w:pPr>
              <w:pStyle w:val="Instruo"/>
            </w:pPr>
            <w:r>
              <w:t>11/09/2024</w:t>
            </w:r>
          </w:p>
          <w:p w14:paraId="1962A716" w14:textId="77777777" w:rsidR="00925A18" w:rsidRPr="00AB66FD" w:rsidRDefault="00925A18" w:rsidP="00926A44">
            <w:pPr>
              <w:pStyle w:val="Instruo"/>
            </w:pPr>
          </w:p>
        </w:tc>
        <w:tc>
          <w:tcPr>
            <w:tcW w:w="1080" w:type="dxa"/>
          </w:tcPr>
          <w:p w14:paraId="78B0C943" w14:textId="71E6A6DF" w:rsidR="00925A18" w:rsidRPr="00AB66FD" w:rsidRDefault="007648F6" w:rsidP="00926A44">
            <w:pPr>
              <w:pStyle w:val="Instruo"/>
            </w:pPr>
            <w:r>
              <w:t>1.0</w:t>
            </w:r>
          </w:p>
        </w:tc>
        <w:tc>
          <w:tcPr>
            <w:tcW w:w="4680" w:type="dxa"/>
          </w:tcPr>
          <w:p w14:paraId="3125FA1D" w14:textId="3A3A124C" w:rsidR="00925A18" w:rsidRPr="00AB66FD" w:rsidRDefault="007648F6" w:rsidP="00926A44">
            <w:pPr>
              <w:pStyle w:val="Instruo"/>
            </w:pPr>
            <w:r>
              <w:t>Criação do documento</w:t>
            </w:r>
          </w:p>
        </w:tc>
        <w:tc>
          <w:tcPr>
            <w:tcW w:w="2410" w:type="dxa"/>
          </w:tcPr>
          <w:p w14:paraId="18F8FE3C" w14:textId="2BA43C46" w:rsidR="00925A18" w:rsidRPr="00AB66FD" w:rsidRDefault="007648F6" w:rsidP="00926A44">
            <w:pPr>
              <w:pStyle w:val="Instruo"/>
            </w:pPr>
            <w:r>
              <w:t>Juliano Vasques Balarin</w:t>
            </w:r>
          </w:p>
        </w:tc>
      </w:tr>
    </w:tbl>
    <w:p w14:paraId="7B76D703" w14:textId="77777777" w:rsidR="00A94162" w:rsidRDefault="00A94162"/>
    <w:p w14:paraId="19239351" w14:textId="77777777" w:rsidR="00A94162" w:rsidRDefault="00A94162">
      <w:pPr>
        <w:pStyle w:val="Ttulo"/>
      </w:pPr>
      <w:r>
        <w:br w:type="page"/>
      </w:r>
      <w:r>
        <w:lastRenderedPageBreak/>
        <w:t>SUMÁRIO</w:t>
      </w:r>
    </w:p>
    <w:p w14:paraId="04D73C68" w14:textId="77777777" w:rsidR="00AE237E" w:rsidRDefault="00A94162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b/>
          <w:bCs w:val="0"/>
        </w:rPr>
        <w:fldChar w:fldCharType="begin"/>
      </w:r>
      <w:r>
        <w:rPr>
          <w:b/>
          <w:bCs w:val="0"/>
        </w:rPr>
        <w:instrText xml:space="preserve"> TOC \o "1-3" \h \z </w:instrText>
      </w:r>
      <w:r>
        <w:rPr>
          <w:b/>
          <w:bCs w:val="0"/>
        </w:rPr>
        <w:fldChar w:fldCharType="separate"/>
      </w:r>
      <w:hyperlink w:anchor="_Toc485810484" w:history="1">
        <w:r w:rsidR="00AE237E" w:rsidRPr="00EE3D13">
          <w:rPr>
            <w:rStyle w:val="Hyperlink"/>
          </w:rPr>
          <w:t>1. Introdução</w:t>
        </w:r>
        <w:r w:rsidR="00AE237E">
          <w:rPr>
            <w:webHidden/>
          </w:rPr>
          <w:tab/>
        </w:r>
        <w:r w:rsidR="00AE237E">
          <w:rPr>
            <w:webHidden/>
          </w:rPr>
          <w:fldChar w:fldCharType="begin"/>
        </w:r>
        <w:r w:rsidR="00AE237E">
          <w:rPr>
            <w:webHidden/>
          </w:rPr>
          <w:instrText xml:space="preserve"> PAGEREF _Toc485810484 \h </w:instrText>
        </w:r>
        <w:r w:rsidR="00AE237E">
          <w:rPr>
            <w:webHidden/>
          </w:rPr>
        </w:r>
        <w:r w:rsidR="00AE237E">
          <w:rPr>
            <w:webHidden/>
          </w:rPr>
          <w:fldChar w:fldCharType="separate"/>
        </w:r>
        <w:r w:rsidR="00AE237E">
          <w:rPr>
            <w:webHidden/>
          </w:rPr>
          <w:t>4</w:t>
        </w:r>
        <w:r w:rsidR="00AE237E">
          <w:rPr>
            <w:webHidden/>
          </w:rPr>
          <w:fldChar w:fldCharType="end"/>
        </w:r>
      </w:hyperlink>
    </w:p>
    <w:p w14:paraId="50351B2D" w14:textId="77777777" w:rsidR="00AE237E" w:rsidRDefault="00AE237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85" w:history="1">
        <w:r w:rsidRPr="00EE3D13">
          <w:rPr>
            <w:rStyle w:val="Hyperlink"/>
          </w:rPr>
          <w:t>1.1.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606C6F" w14:textId="77777777" w:rsidR="00AE237E" w:rsidRDefault="00AE23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6" w:history="1">
        <w:r w:rsidRPr="00EE3D13">
          <w:rPr>
            <w:rStyle w:val="Hyperlink"/>
          </w:rPr>
          <w:t>2. Objetivos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E2CA50F" w14:textId="77777777" w:rsidR="00AE237E" w:rsidRDefault="00AE23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7" w:history="1">
        <w:r w:rsidRPr="00EE3D13">
          <w:rPr>
            <w:rStyle w:val="Hyperlink"/>
          </w:rPr>
          <w:t>3. SOLICITANTE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1C4F5E9" w14:textId="77777777" w:rsidR="00AE237E" w:rsidRDefault="00AE23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8" w:history="1">
        <w:r w:rsidRPr="00EE3D13">
          <w:rPr>
            <w:rStyle w:val="Hyperlink"/>
          </w:rPr>
          <w:t>4. Premissas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1AADBA" w14:textId="77777777" w:rsidR="00AE237E" w:rsidRDefault="00AE23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89" w:history="1">
        <w:r w:rsidRPr="00EE3D13">
          <w:rPr>
            <w:rStyle w:val="Hyperlink"/>
          </w:rPr>
          <w:t>5. Restrições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687C0B8" w14:textId="77777777" w:rsidR="00AE237E" w:rsidRDefault="00AE237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0" w:history="1">
        <w:r w:rsidRPr="00EE3D13">
          <w:rPr>
            <w:rStyle w:val="Hyperlink"/>
          </w:rPr>
          <w:t>5.1. Requisitos Regulamentares e Estatutários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0F91EE5" w14:textId="77777777" w:rsidR="00AE237E" w:rsidRDefault="00AE23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1" w:history="1">
        <w:r w:rsidRPr="00EE3D13">
          <w:rPr>
            <w:rStyle w:val="Hyperlink"/>
          </w:rPr>
          <w:t>6. Escopo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0231F0B" w14:textId="77777777" w:rsidR="00AE237E" w:rsidRDefault="00AE237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2" w:history="1">
        <w:r w:rsidRPr="00EE3D13">
          <w:rPr>
            <w:rStyle w:val="Hyperlink"/>
          </w:rPr>
          <w:t>6.1. Exclusões do escopo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E6AB965" w14:textId="77777777" w:rsidR="00AE237E" w:rsidRDefault="00AE23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3" w:history="1">
        <w:r w:rsidRPr="00EE3D13">
          <w:rPr>
            <w:rStyle w:val="Hyperlink"/>
          </w:rPr>
          <w:t>7. Envolvidos no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F572DB5" w14:textId="77777777" w:rsidR="00AE237E" w:rsidRDefault="00AE237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4" w:history="1">
        <w:r w:rsidRPr="00EE3D13">
          <w:rPr>
            <w:rStyle w:val="Hyperlink"/>
          </w:rPr>
          <w:t>7.1. Equipe Técnica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7E8166AC" w14:textId="77777777" w:rsidR="00AE237E" w:rsidRDefault="00AE237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5" w:history="1">
        <w:r w:rsidRPr="00EE3D13">
          <w:rPr>
            <w:rStyle w:val="Hyperlink"/>
          </w:rPr>
          <w:t>7.2. Equipe do Cliente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54CC04E" w14:textId="77777777" w:rsidR="00AE237E" w:rsidRDefault="00AE237E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10496" w:history="1">
        <w:r w:rsidRPr="00EE3D13">
          <w:rPr>
            <w:rStyle w:val="Hyperlink"/>
          </w:rPr>
          <w:t>7.3. Infra-Estrutura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2C7A58DD" w14:textId="77777777" w:rsidR="00AE237E" w:rsidRDefault="00AE23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7" w:history="1">
        <w:r w:rsidRPr="00EE3D13">
          <w:rPr>
            <w:rStyle w:val="Hyperlink"/>
          </w:rPr>
          <w:t>8. Riscos iniciais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CAFD8AB" w14:textId="77777777" w:rsidR="00AE237E" w:rsidRDefault="00AE23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8" w:history="1">
        <w:r w:rsidRPr="00EE3D13">
          <w:rPr>
            <w:rStyle w:val="Hyperlink"/>
          </w:rPr>
          <w:t>9. EXPECTATIVA DE INÍCIO DO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11815C7" w14:textId="77777777" w:rsidR="00AE237E" w:rsidRDefault="00AE23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499" w:history="1">
        <w:r w:rsidRPr="00EE3D13">
          <w:rPr>
            <w:rStyle w:val="Hyperlink"/>
          </w:rPr>
          <w:t>10.</w:t>
        </w:r>
        <w:r w:rsidRPr="00EE3D13">
          <w:rPr>
            <w:rStyle w:val="Hyperlink"/>
            <w:lang w:val="pt-PT"/>
          </w:rPr>
          <w:t xml:space="preserve"> custos iniciais estimados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4083E4D" w14:textId="77777777" w:rsidR="00AE237E" w:rsidRDefault="00AE237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10500" w:history="1">
        <w:r w:rsidRPr="00EE3D13">
          <w:rPr>
            <w:rStyle w:val="Hyperlink"/>
          </w:rPr>
          <w:t>11. observações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_Toc485810500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4B4ABCA1" w14:textId="77777777" w:rsidR="00A94162" w:rsidRDefault="00A94162">
      <w:r>
        <w:rPr>
          <w:b/>
          <w:bCs/>
          <w:color w:val="auto"/>
        </w:rPr>
        <w:fldChar w:fldCharType="end"/>
      </w:r>
      <w:bookmarkStart w:id="1" w:name="_Toc89248979"/>
      <w:bookmarkStart w:id="2" w:name="_Toc89249094"/>
      <w:bookmarkStart w:id="3" w:name="_Toc89249312"/>
      <w:bookmarkStart w:id="4" w:name="_Toc89249435"/>
      <w:bookmarkStart w:id="5" w:name="_Toc89249476"/>
      <w:bookmarkStart w:id="6" w:name="_Toc89249726"/>
      <w:bookmarkStart w:id="7" w:name="_Toc89249767"/>
      <w:bookmarkStart w:id="8" w:name="_Toc79305298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0D335039" w14:textId="77777777" w:rsidR="00A94162" w:rsidRDefault="00A94162">
      <w:pPr>
        <w:pStyle w:val="Ttulo1"/>
      </w:pPr>
      <w:r>
        <w:br w:type="page"/>
      </w:r>
      <w:bookmarkStart w:id="9" w:name="_Toc89249728"/>
      <w:bookmarkStart w:id="10" w:name="_Toc89249770"/>
      <w:bookmarkStart w:id="11" w:name="_Toc89249851"/>
      <w:bookmarkStart w:id="12" w:name="_Toc89249931"/>
      <w:bookmarkStart w:id="13" w:name="_Toc89249973"/>
      <w:bookmarkStart w:id="14" w:name="_Toc89656338"/>
      <w:bookmarkStart w:id="15" w:name="_Toc90873295"/>
      <w:bookmarkStart w:id="16" w:name="_Toc101597543"/>
      <w:bookmarkStart w:id="17" w:name="_Toc101597744"/>
      <w:bookmarkStart w:id="18" w:name="_Toc101599606"/>
      <w:bookmarkStart w:id="19" w:name="_Toc101599681"/>
      <w:bookmarkStart w:id="20" w:name="_Toc101599756"/>
      <w:bookmarkStart w:id="21" w:name="_Toc101599830"/>
      <w:bookmarkStart w:id="22" w:name="_Toc101599905"/>
      <w:bookmarkStart w:id="23" w:name="_Toc101599980"/>
      <w:bookmarkStart w:id="24" w:name="_Toc101600055"/>
      <w:bookmarkStart w:id="25" w:name="_Toc101608273"/>
      <w:bookmarkStart w:id="26" w:name="_Toc104609654"/>
      <w:bookmarkStart w:id="27" w:name="_Toc104609848"/>
      <w:bookmarkStart w:id="28" w:name="_Toc104610042"/>
      <w:bookmarkStart w:id="29" w:name="_Toc108240843"/>
      <w:bookmarkStart w:id="30" w:name="_Toc108241661"/>
      <w:bookmarkStart w:id="31" w:name="_Toc108943308"/>
      <w:bookmarkStart w:id="32" w:name="_Toc108943502"/>
      <w:bookmarkStart w:id="33" w:name="_Toc485810484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lastRenderedPageBreak/>
        <w:t>Introdução</w:t>
      </w:r>
      <w:bookmarkEnd w:id="33"/>
    </w:p>
    <w:p w14:paraId="0499451F" w14:textId="77777777" w:rsidR="00A94162" w:rsidRDefault="00A94162">
      <w:r>
        <w:rPr>
          <w:color w:val="auto"/>
        </w:rPr>
        <w:t xml:space="preserve">Este documento tem por objetivo </w:t>
      </w:r>
      <w:r w:rsidR="00D0354A">
        <w:rPr>
          <w:color w:val="auto"/>
        </w:rPr>
        <w:t xml:space="preserve">de oficializar </w:t>
      </w:r>
      <w:r w:rsidR="0060692B">
        <w:rPr>
          <w:szCs w:val="18"/>
          <w:lang w:eastAsia="en-US"/>
        </w:rPr>
        <w:t>a abertura d</w:t>
      </w:r>
      <w:r w:rsidR="007760E6">
        <w:rPr>
          <w:szCs w:val="18"/>
          <w:lang w:eastAsia="en-US"/>
        </w:rPr>
        <w:t>e um</w:t>
      </w:r>
      <w:r w:rsidR="0060692B">
        <w:rPr>
          <w:szCs w:val="18"/>
          <w:lang w:eastAsia="en-US"/>
        </w:rPr>
        <w:t xml:space="preserve"> projeto.</w:t>
      </w:r>
    </w:p>
    <w:p w14:paraId="06FD6266" w14:textId="77777777" w:rsidR="00A94162" w:rsidRDefault="00A94162">
      <w:pPr>
        <w:pStyle w:val="Ttulo2"/>
      </w:pPr>
      <w:bookmarkStart w:id="34" w:name="_Toc485810485"/>
      <w:r>
        <w:t>Referências</w:t>
      </w:r>
      <w:bookmarkEnd w:id="34"/>
    </w:p>
    <w:p w14:paraId="6CB84A8F" w14:textId="1F51C9C3" w:rsidR="00A31EBB" w:rsidRDefault="00A31EBB" w:rsidP="00A31EBB">
      <w:r>
        <w:rPr>
          <w:color w:val="auto"/>
        </w:rPr>
        <w:t>Não se aplica.</w:t>
      </w:r>
    </w:p>
    <w:p w14:paraId="34744CEF" w14:textId="77777777" w:rsidR="00A31EBB" w:rsidRPr="00A31EBB" w:rsidRDefault="00A31EBB" w:rsidP="00A31EBB"/>
    <w:p w14:paraId="76C6C419" w14:textId="77777777" w:rsidR="00A94162" w:rsidRDefault="00A94162">
      <w:pPr>
        <w:pStyle w:val="Ttulo1"/>
      </w:pPr>
      <w:bookmarkStart w:id="35" w:name="_Toc89249097"/>
      <w:bookmarkStart w:id="36" w:name="_Toc89249315"/>
      <w:bookmarkStart w:id="37" w:name="_Toc89249438"/>
      <w:bookmarkStart w:id="38" w:name="_Toc89249479"/>
      <w:bookmarkStart w:id="39" w:name="_Toc89249771"/>
      <w:bookmarkStart w:id="40" w:name="_Toc89249853"/>
      <w:bookmarkStart w:id="41" w:name="_Toc89249933"/>
      <w:bookmarkStart w:id="42" w:name="_Toc89249975"/>
      <w:bookmarkStart w:id="43" w:name="_Toc89656340"/>
      <w:bookmarkStart w:id="44" w:name="_Toc90873297"/>
      <w:bookmarkStart w:id="45" w:name="_Toc101597545"/>
      <w:bookmarkStart w:id="46" w:name="_Toc101597746"/>
      <w:bookmarkStart w:id="47" w:name="_Toc101599608"/>
      <w:bookmarkStart w:id="48" w:name="_Toc101599683"/>
      <w:bookmarkStart w:id="49" w:name="_Toc101599758"/>
      <w:bookmarkStart w:id="50" w:name="_Toc101599832"/>
      <w:bookmarkStart w:id="51" w:name="_Toc101599907"/>
      <w:bookmarkStart w:id="52" w:name="_Toc101599982"/>
      <w:bookmarkStart w:id="53" w:name="_Toc101600057"/>
      <w:bookmarkStart w:id="54" w:name="_Toc101608275"/>
      <w:bookmarkStart w:id="55" w:name="_Toc104609656"/>
      <w:bookmarkStart w:id="56" w:name="_Toc104609850"/>
      <w:bookmarkStart w:id="57" w:name="_Toc104610044"/>
      <w:bookmarkStart w:id="58" w:name="_Toc108240845"/>
      <w:bookmarkStart w:id="59" w:name="_Toc108241663"/>
      <w:bookmarkStart w:id="60" w:name="_Toc108943310"/>
      <w:bookmarkStart w:id="61" w:name="_Toc108943504"/>
      <w:bookmarkStart w:id="62" w:name="_Toc89249772"/>
      <w:bookmarkStart w:id="63" w:name="_Toc89249854"/>
      <w:bookmarkStart w:id="64" w:name="_Toc89249934"/>
      <w:bookmarkStart w:id="65" w:name="_Toc89249976"/>
      <w:bookmarkStart w:id="66" w:name="_Toc89656341"/>
      <w:bookmarkStart w:id="67" w:name="_Toc90873298"/>
      <w:bookmarkStart w:id="68" w:name="_Toc101597546"/>
      <w:bookmarkStart w:id="69" w:name="_Toc101597747"/>
      <w:bookmarkStart w:id="70" w:name="_Toc101599609"/>
      <w:bookmarkStart w:id="71" w:name="_Toc101599684"/>
      <w:bookmarkStart w:id="72" w:name="_Toc101599759"/>
      <w:bookmarkStart w:id="73" w:name="_Toc101599833"/>
      <w:bookmarkStart w:id="74" w:name="_Toc101599908"/>
      <w:bookmarkStart w:id="75" w:name="_Toc101599983"/>
      <w:bookmarkStart w:id="76" w:name="_Toc101600058"/>
      <w:bookmarkStart w:id="77" w:name="_Toc101608276"/>
      <w:bookmarkStart w:id="78" w:name="_Toc104609657"/>
      <w:bookmarkStart w:id="79" w:name="_Toc104609851"/>
      <w:bookmarkStart w:id="80" w:name="_Toc104610045"/>
      <w:bookmarkStart w:id="81" w:name="_Toc108240846"/>
      <w:bookmarkStart w:id="82" w:name="_Toc108241664"/>
      <w:bookmarkStart w:id="83" w:name="_Toc108943311"/>
      <w:bookmarkStart w:id="84" w:name="_Toc108943505"/>
      <w:bookmarkStart w:id="85" w:name="_Toc89249855"/>
      <w:bookmarkStart w:id="86" w:name="_Toc89249935"/>
      <w:bookmarkStart w:id="87" w:name="_Toc89249977"/>
      <w:bookmarkStart w:id="88" w:name="_Toc89656342"/>
      <w:bookmarkStart w:id="89" w:name="_Toc90873299"/>
      <w:bookmarkStart w:id="90" w:name="_Toc101597547"/>
      <w:bookmarkStart w:id="91" w:name="_Toc101597748"/>
      <w:bookmarkStart w:id="92" w:name="_Toc101599610"/>
      <w:bookmarkStart w:id="93" w:name="_Toc101599685"/>
      <w:bookmarkStart w:id="94" w:name="_Toc101599760"/>
      <w:bookmarkStart w:id="95" w:name="_Toc101599834"/>
      <w:bookmarkStart w:id="96" w:name="_Toc101599909"/>
      <w:bookmarkStart w:id="97" w:name="_Toc101599984"/>
      <w:bookmarkStart w:id="98" w:name="_Toc101600059"/>
      <w:bookmarkStart w:id="99" w:name="_Toc101608277"/>
      <w:bookmarkStart w:id="100" w:name="_Toc104609658"/>
      <w:bookmarkStart w:id="101" w:name="_Toc104609852"/>
      <w:bookmarkStart w:id="102" w:name="_Toc104610046"/>
      <w:bookmarkStart w:id="103" w:name="_Toc108240847"/>
      <w:bookmarkStart w:id="104" w:name="_Toc108241665"/>
      <w:bookmarkStart w:id="105" w:name="_Toc108943312"/>
      <w:bookmarkStart w:id="106" w:name="_Toc108943506"/>
      <w:bookmarkStart w:id="107" w:name="_Toc485810486"/>
      <w:bookmarkEnd w:id="8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r>
        <w:t>Objetivos do Projeto</w:t>
      </w:r>
      <w:bookmarkEnd w:id="107"/>
    </w:p>
    <w:p w14:paraId="32DD3A95" w14:textId="5593AA0A" w:rsidR="00E1094E" w:rsidRPr="00E1094E" w:rsidRDefault="00E1094E" w:rsidP="00E1094E">
      <w:r>
        <w:t>O projeto tem como objetivo a criação de um sistema web para controle de finanças pessoais, incluindo a gestão de receitas, despesas, ativos e passivos de seus usuários.</w:t>
      </w:r>
    </w:p>
    <w:p w14:paraId="2781FDC2" w14:textId="77777777" w:rsidR="0042093D" w:rsidRDefault="0042093D" w:rsidP="0042093D">
      <w:pPr>
        <w:pStyle w:val="Ttulo1"/>
      </w:pPr>
      <w:bookmarkStart w:id="108" w:name="_Toc485810487"/>
      <w:r>
        <w:t>SOLICITANTE</w:t>
      </w:r>
      <w:bookmarkEnd w:id="108"/>
    </w:p>
    <w:p w14:paraId="173359AE" w14:textId="19C7CE6A" w:rsidR="00E1094E" w:rsidRPr="00E1094E" w:rsidRDefault="00E1094E" w:rsidP="00E1094E">
      <w:r>
        <w:t>Este projeto foi solicitado pelo professor Edson Murakami</w:t>
      </w:r>
      <w:r w:rsidR="00A31EBB">
        <w:t xml:space="preserve">. </w:t>
      </w:r>
    </w:p>
    <w:p w14:paraId="6CD933C9" w14:textId="77777777" w:rsidR="00A94162" w:rsidRDefault="00A94162">
      <w:pPr>
        <w:pStyle w:val="Ttulo1"/>
      </w:pPr>
      <w:bookmarkStart w:id="109" w:name="_Toc485810488"/>
      <w:r>
        <w:t>Premissas</w:t>
      </w:r>
      <w:bookmarkEnd w:id="109"/>
    </w:p>
    <w:p w14:paraId="09898563" w14:textId="2C814EAA" w:rsidR="00E1094E" w:rsidRDefault="00E1094E" w:rsidP="00E1094E">
      <w:r>
        <w:t>Todas as etapas do projeto serão supervisionadas e executadas mediante aprovação do professor Edson Murakami.</w:t>
      </w:r>
    </w:p>
    <w:p w14:paraId="42FC9E90" w14:textId="776A5859" w:rsidR="00E1094E" w:rsidRDefault="00700292" w:rsidP="00E1094E">
      <w:r>
        <w:t xml:space="preserve">Alterações no escopo do projeto podem ser feitas </w:t>
      </w:r>
      <w:r w:rsidR="00A31EBB">
        <w:t>conforme necessidade.</w:t>
      </w:r>
    </w:p>
    <w:p w14:paraId="6DDCE7DF" w14:textId="77777777" w:rsidR="00E1094E" w:rsidRPr="00E1094E" w:rsidRDefault="00E1094E" w:rsidP="00E1094E"/>
    <w:p w14:paraId="3A14A37B" w14:textId="77777777" w:rsidR="00A94162" w:rsidRDefault="00A94162">
      <w:pPr>
        <w:pStyle w:val="Ttulo1"/>
      </w:pPr>
      <w:bookmarkStart w:id="110" w:name="_Toc485810489"/>
      <w:r>
        <w:t>Restrições</w:t>
      </w:r>
      <w:bookmarkEnd w:id="110"/>
    </w:p>
    <w:p w14:paraId="0D04B971" w14:textId="08D8B6F9" w:rsidR="00E1094E" w:rsidRDefault="00E1094E" w:rsidP="00E1094E">
      <w:r>
        <w:t xml:space="preserve">O </w:t>
      </w:r>
      <w:r w:rsidR="00700292">
        <w:t>projeto deve ser entregue até o final do segundo semestre de 2024.</w:t>
      </w:r>
    </w:p>
    <w:p w14:paraId="3CDFC5BF" w14:textId="77777777" w:rsidR="00A94162" w:rsidRDefault="00A94162">
      <w:pPr>
        <w:pStyle w:val="Ttulo2"/>
      </w:pPr>
      <w:bookmarkStart w:id="111" w:name="_Toc74456908"/>
      <w:bookmarkStart w:id="112" w:name="_Toc79305310"/>
      <w:bookmarkStart w:id="113" w:name="_Toc485810490"/>
      <w:r>
        <w:t xml:space="preserve">Requisitos Regulamentares e </w:t>
      </w:r>
      <w:bookmarkEnd w:id="111"/>
      <w:bookmarkEnd w:id="112"/>
      <w:r>
        <w:t>Estatutários</w:t>
      </w:r>
      <w:bookmarkEnd w:id="113"/>
    </w:p>
    <w:p w14:paraId="2230A850" w14:textId="17972A8E" w:rsidR="00700292" w:rsidRPr="00700292" w:rsidRDefault="00700292" w:rsidP="00700292">
      <w:r>
        <w:t>Não se aplica.</w:t>
      </w:r>
    </w:p>
    <w:p w14:paraId="191A48F5" w14:textId="77777777" w:rsidR="00A94162" w:rsidRDefault="00A94162">
      <w:pPr>
        <w:pStyle w:val="Ttulo1"/>
      </w:pPr>
      <w:bookmarkStart w:id="114" w:name="_Toc485810491"/>
      <w:r>
        <w:t>Escopo</w:t>
      </w:r>
      <w:bookmarkEnd w:id="114"/>
    </w:p>
    <w:p w14:paraId="7AB6D9D0" w14:textId="7A4FAEA4" w:rsidR="00700292" w:rsidRDefault="00700292" w:rsidP="00700292">
      <w:bookmarkStart w:id="115" w:name="_Toc101599611"/>
      <w:bookmarkStart w:id="116" w:name="_Toc101599686"/>
      <w:bookmarkStart w:id="117" w:name="_Toc101599835"/>
      <w:bookmarkStart w:id="118" w:name="_Toc101599910"/>
      <w:bookmarkStart w:id="119" w:name="_Toc101599985"/>
      <w:bookmarkStart w:id="120" w:name="_Toc101600064"/>
      <w:bookmarkStart w:id="121" w:name="_Toc101608282"/>
      <w:bookmarkStart w:id="122" w:name="_Toc104609663"/>
      <w:bookmarkStart w:id="123" w:name="_Toc104609857"/>
      <w:bookmarkStart w:id="124" w:name="_Toc104610051"/>
      <w:bookmarkStart w:id="125" w:name="_Toc108240852"/>
      <w:bookmarkStart w:id="126" w:name="_Toc108241670"/>
      <w:bookmarkStart w:id="127" w:name="_Toc108943317"/>
      <w:bookmarkStart w:id="128" w:name="_Toc108943511"/>
      <w:bookmarkStart w:id="129" w:name="_Toc101599612"/>
      <w:bookmarkStart w:id="130" w:name="_Toc101599687"/>
      <w:bookmarkStart w:id="131" w:name="_Toc101599761"/>
      <w:bookmarkStart w:id="132" w:name="_Toc101599836"/>
      <w:bookmarkStart w:id="133" w:name="_Toc101599911"/>
      <w:bookmarkStart w:id="134" w:name="_Toc101599986"/>
      <w:bookmarkStart w:id="135" w:name="_Toc101600065"/>
      <w:bookmarkStart w:id="136" w:name="_Toc101608283"/>
      <w:bookmarkStart w:id="137" w:name="_Toc104609664"/>
      <w:bookmarkStart w:id="138" w:name="_Toc104609858"/>
      <w:bookmarkStart w:id="139" w:name="_Toc104610052"/>
      <w:bookmarkStart w:id="140" w:name="_Toc108240853"/>
      <w:bookmarkStart w:id="141" w:name="_Toc108241671"/>
      <w:bookmarkStart w:id="142" w:name="_Toc108943318"/>
      <w:bookmarkStart w:id="143" w:name="_Toc108943512"/>
      <w:bookmarkStart w:id="144" w:name="_Toc101600066"/>
      <w:bookmarkStart w:id="145" w:name="_Toc101608284"/>
      <w:bookmarkStart w:id="146" w:name="_Toc104609665"/>
      <w:bookmarkStart w:id="147" w:name="_Toc104609859"/>
      <w:bookmarkStart w:id="148" w:name="_Toc104610053"/>
      <w:bookmarkStart w:id="149" w:name="_Toc108240854"/>
      <w:bookmarkStart w:id="150" w:name="_Toc108241672"/>
      <w:bookmarkStart w:id="151" w:name="_Toc108943319"/>
      <w:bookmarkStart w:id="152" w:name="_Toc108943513"/>
      <w:bookmarkStart w:id="153" w:name="_Toc101599615"/>
      <w:bookmarkStart w:id="154" w:name="_Toc101599690"/>
      <w:bookmarkStart w:id="155" w:name="_Toc101599764"/>
      <w:bookmarkStart w:id="156" w:name="_Toc101599839"/>
      <w:bookmarkStart w:id="157" w:name="_Toc101599914"/>
      <w:bookmarkStart w:id="158" w:name="_Toc101599989"/>
      <w:bookmarkStart w:id="159" w:name="_Toc101600067"/>
      <w:bookmarkStart w:id="160" w:name="_Toc101608285"/>
      <w:bookmarkStart w:id="161" w:name="_Toc104609666"/>
      <w:bookmarkStart w:id="162" w:name="_Toc104609860"/>
      <w:bookmarkStart w:id="163" w:name="_Toc104610054"/>
      <w:bookmarkStart w:id="164" w:name="_Toc108240855"/>
      <w:bookmarkStart w:id="165" w:name="_Toc108241673"/>
      <w:bookmarkStart w:id="166" w:name="_Toc108943320"/>
      <w:bookmarkStart w:id="167" w:name="_Toc108943514"/>
      <w:bookmarkStart w:id="168" w:name="_Toc101599616"/>
      <w:bookmarkStart w:id="169" w:name="_Toc101599691"/>
      <w:bookmarkStart w:id="170" w:name="_Toc101599765"/>
      <w:bookmarkStart w:id="171" w:name="_Toc101599840"/>
      <w:bookmarkStart w:id="172" w:name="_Toc101599915"/>
      <w:bookmarkStart w:id="173" w:name="_Toc101599990"/>
      <w:bookmarkStart w:id="174" w:name="_Toc101600068"/>
      <w:bookmarkStart w:id="175" w:name="_Toc101608286"/>
      <w:bookmarkStart w:id="176" w:name="_Toc104609667"/>
      <w:bookmarkStart w:id="177" w:name="_Toc104609861"/>
      <w:bookmarkStart w:id="178" w:name="_Toc104610055"/>
      <w:bookmarkStart w:id="179" w:name="_Toc108240856"/>
      <w:bookmarkStart w:id="180" w:name="_Toc108241674"/>
      <w:bookmarkStart w:id="181" w:name="_Toc108943321"/>
      <w:bookmarkStart w:id="182" w:name="_Toc108943515"/>
      <w:bookmarkStart w:id="183" w:name="_Toc101599617"/>
      <w:bookmarkStart w:id="184" w:name="_Toc101599692"/>
      <w:bookmarkStart w:id="185" w:name="_Toc101599766"/>
      <w:bookmarkStart w:id="186" w:name="_Toc101599841"/>
      <w:bookmarkStart w:id="187" w:name="_Toc101599916"/>
      <w:bookmarkStart w:id="188" w:name="_Toc101599991"/>
      <w:bookmarkStart w:id="189" w:name="_Toc101600069"/>
      <w:bookmarkStart w:id="190" w:name="_Toc101608287"/>
      <w:bookmarkStart w:id="191" w:name="_Toc104609668"/>
      <w:bookmarkStart w:id="192" w:name="_Toc104609862"/>
      <w:bookmarkStart w:id="193" w:name="_Toc104610056"/>
      <w:bookmarkStart w:id="194" w:name="_Toc108240857"/>
      <w:bookmarkStart w:id="195" w:name="_Toc108241675"/>
      <w:bookmarkStart w:id="196" w:name="_Toc108943322"/>
      <w:bookmarkStart w:id="197" w:name="_Toc108943516"/>
      <w:bookmarkStart w:id="198" w:name="_Toc101599618"/>
      <w:bookmarkStart w:id="199" w:name="_Toc101599693"/>
      <w:bookmarkStart w:id="200" w:name="_Toc101599767"/>
      <w:bookmarkStart w:id="201" w:name="_Toc101599842"/>
      <w:bookmarkStart w:id="202" w:name="_Toc101599917"/>
      <w:bookmarkStart w:id="203" w:name="_Toc101599992"/>
      <w:bookmarkStart w:id="204" w:name="_Toc101600070"/>
      <w:bookmarkStart w:id="205" w:name="_Toc101608288"/>
      <w:bookmarkStart w:id="206" w:name="_Toc104609669"/>
      <w:bookmarkStart w:id="207" w:name="_Toc104609863"/>
      <w:bookmarkStart w:id="208" w:name="_Toc104610057"/>
      <w:bookmarkStart w:id="209" w:name="_Toc108240858"/>
      <w:bookmarkStart w:id="210" w:name="_Toc108241676"/>
      <w:bookmarkStart w:id="211" w:name="_Toc108943323"/>
      <w:bookmarkStart w:id="212" w:name="_Toc108943517"/>
      <w:bookmarkStart w:id="213" w:name="_Toc101599619"/>
      <w:bookmarkStart w:id="214" w:name="_Toc101599694"/>
      <w:bookmarkStart w:id="215" w:name="_Toc101599768"/>
      <w:bookmarkStart w:id="216" w:name="_Toc101599843"/>
      <w:bookmarkStart w:id="217" w:name="_Toc101599918"/>
      <w:bookmarkStart w:id="218" w:name="_Toc101599993"/>
      <w:bookmarkStart w:id="219" w:name="_Toc101600071"/>
      <w:bookmarkStart w:id="220" w:name="_Toc101608289"/>
      <w:bookmarkStart w:id="221" w:name="_Toc104609670"/>
      <w:bookmarkStart w:id="222" w:name="_Toc104609864"/>
      <w:bookmarkStart w:id="223" w:name="_Toc104610058"/>
      <w:bookmarkStart w:id="224" w:name="_Toc108240859"/>
      <w:bookmarkStart w:id="225" w:name="_Toc108241677"/>
      <w:bookmarkStart w:id="226" w:name="_Toc108943324"/>
      <w:bookmarkStart w:id="227" w:name="_Toc108943518"/>
      <w:bookmarkStart w:id="228" w:name="_Toc101599620"/>
      <w:bookmarkStart w:id="229" w:name="_Toc101599695"/>
      <w:bookmarkStart w:id="230" w:name="_Toc101599769"/>
      <w:bookmarkStart w:id="231" w:name="_Toc101599844"/>
      <w:bookmarkStart w:id="232" w:name="_Toc101599919"/>
      <w:bookmarkStart w:id="233" w:name="_Toc101599994"/>
      <w:bookmarkStart w:id="234" w:name="_Toc101600072"/>
      <w:bookmarkStart w:id="235" w:name="_Toc101608290"/>
      <w:bookmarkStart w:id="236" w:name="_Toc104609671"/>
      <w:bookmarkStart w:id="237" w:name="_Toc104609865"/>
      <w:bookmarkStart w:id="238" w:name="_Toc104610059"/>
      <w:bookmarkStart w:id="239" w:name="_Toc108240860"/>
      <w:bookmarkStart w:id="240" w:name="_Toc108241678"/>
      <w:bookmarkStart w:id="241" w:name="_Toc108943325"/>
      <w:bookmarkStart w:id="242" w:name="_Toc108943519"/>
      <w:bookmarkStart w:id="243" w:name="_Toc101600073"/>
      <w:bookmarkStart w:id="244" w:name="_Toc101608291"/>
      <w:bookmarkStart w:id="245" w:name="_Toc104609672"/>
      <w:bookmarkStart w:id="246" w:name="_Toc104609866"/>
      <w:bookmarkStart w:id="247" w:name="_Toc104610060"/>
      <w:bookmarkStart w:id="248" w:name="_Toc108240861"/>
      <w:bookmarkStart w:id="249" w:name="_Toc108241679"/>
      <w:bookmarkStart w:id="250" w:name="_Toc108943326"/>
      <w:bookmarkStart w:id="251" w:name="_Toc108943520"/>
      <w:bookmarkStart w:id="252" w:name="_Toc101599623"/>
      <w:bookmarkStart w:id="253" w:name="_Toc101599698"/>
      <w:bookmarkStart w:id="254" w:name="_Toc101599772"/>
      <w:bookmarkStart w:id="255" w:name="_Toc101599847"/>
      <w:bookmarkStart w:id="256" w:name="_Toc101599922"/>
      <w:bookmarkStart w:id="257" w:name="_Toc101599997"/>
      <w:bookmarkStart w:id="258" w:name="_Toc101600074"/>
      <w:bookmarkStart w:id="259" w:name="_Toc101608292"/>
      <w:bookmarkStart w:id="260" w:name="_Toc104609673"/>
      <w:bookmarkStart w:id="261" w:name="_Toc104609867"/>
      <w:bookmarkStart w:id="262" w:name="_Toc104610061"/>
      <w:bookmarkStart w:id="263" w:name="_Toc108240862"/>
      <w:bookmarkStart w:id="264" w:name="_Toc108241680"/>
      <w:bookmarkStart w:id="265" w:name="_Toc108943327"/>
      <w:bookmarkStart w:id="266" w:name="_Toc108943521"/>
      <w:bookmarkStart w:id="267" w:name="_Toc101599624"/>
      <w:bookmarkStart w:id="268" w:name="_Toc101599699"/>
      <w:bookmarkStart w:id="269" w:name="_Toc101599773"/>
      <w:bookmarkStart w:id="270" w:name="_Toc101599848"/>
      <w:bookmarkStart w:id="271" w:name="_Toc101599923"/>
      <w:bookmarkStart w:id="272" w:name="_Toc101599998"/>
      <w:bookmarkStart w:id="273" w:name="_Toc101600075"/>
      <w:bookmarkStart w:id="274" w:name="_Toc101608293"/>
      <w:bookmarkStart w:id="275" w:name="_Toc104609674"/>
      <w:bookmarkStart w:id="276" w:name="_Toc104609868"/>
      <w:bookmarkStart w:id="277" w:name="_Toc104610062"/>
      <w:bookmarkStart w:id="278" w:name="_Toc108240863"/>
      <w:bookmarkStart w:id="279" w:name="_Toc108241681"/>
      <w:bookmarkStart w:id="280" w:name="_Toc108943328"/>
      <w:bookmarkStart w:id="281" w:name="_Toc108943522"/>
      <w:bookmarkStart w:id="282" w:name="_Toc101599625"/>
      <w:bookmarkStart w:id="283" w:name="_Toc101599700"/>
      <w:bookmarkStart w:id="284" w:name="_Toc101599774"/>
      <w:bookmarkStart w:id="285" w:name="_Toc101599849"/>
      <w:bookmarkStart w:id="286" w:name="_Toc101599924"/>
      <w:bookmarkStart w:id="287" w:name="_Toc101599999"/>
      <w:bookmarkStart w:id="288" w:name="_Toc101600076"/>
      <w:bookmarkStart w:id="289" w:name="_Toc101608294"/>
      <w:bookmarkStart w:id="290" w:name="_Toc104609675"/>
      <w:bookmarkStart w:id="291" w:name="_Toc104609869"/>
      <w:bookmarkStart w:id="292" w:name="_Toc104610063"/>
      <w:bookmarkStart w:id="293" w:name="_Toc108240864"/>
      <w:bookmarkStart w:id="294" w:name="_Toc108241682"/>
      <w:bookmarkStart w:id="295" w:name="_Toc108943329"/>
      <w:bookmarkStart w:id="296" w:name="_Toc108943523"/>
      <w:bookmarkStart w:id="297" w:name="_Toc101599626"/>
      <w:bookmarkStart w:id="298" w:name="_Toc101599701"/>
      <w:bookmarkStart w:id="299" w:name="_Toc101599775"/>
      <w:bookmarkStart w:id="300" w:name="_Toc101599850"/>
      <w:bookmarkStart w:id="301" w:name="_Toc101599925"/>
      <w:bookmarkStart w:id="302" w:name="_Toc101600000"/>
      <w:bookmarkStart w:id="303" w:name="_Toc101600077"/>
      <w:bookmarkStart w:id="304" w:name="_Toc101608295"/>
      <w:bookmarkStart w:id="305" w:name="_Toc104609676"/>
      <w:bookmarkStart w:id="306" w:name="_Toc104609870"/>
      <w:bookmarkStart w:id="307" w:name="_Toc104610064"/>
      <w:bookmarkStart w:id="308" w:name="_Toc108240865"/>
      <w:bookmarkStart w:id="309" w:name="_Toc108241683"/>
      <w:bookmarkStart w:id="310" w:name="_Toc108943330"/>
      <w:bookmarkStart w:id="311" w:name="_Toc108943524"/>
      <w:bookmarkStart w:id="312" w:name="_Toc101599627"/>
      <w:bookmarkStart w:id="313" w:name="_Toc101599702"/>
      <w:bookmarkStart w:id="314" w:name="_Toc101599776"/>
      <w:bookmarkStart w:id="315" w:name="_Toc101599851"/>
      <w:bookmarkStart w:id="316" w:name="_Toc101599926"/>
      <w:bookmarkStart w:id="317" w:name="_Toc101600001"/>
      <w:bookmarkStart w:id="318" w:name="_Toc101600078"/>
      <w:bookmarkStart w:id="319" w:name="_Toc101608296"/>
      <w:bookmarkStart w:id="320" w:name="_Toc104609677"/>
      <w:bookmarkStart w:id="321" w:name="_Toc104609871"/>
      <w:bookmarkStart w:id="322" w:name="_Toc104610065"/>
      <w:bookmarkStart w:id="323" w:name="_Toc108240866"/>
      <w:bookmarkStart w:id="324" w:name="_Toc108241684"/>
      <w:bookmarkStart w:id="325" w:name="_Toc108943331"/>
      <w:bookmarkStart w:id="326" w:name="_Toc108943525"/>
      <w:bookmarkStart w:id="327" w:name="_Toc101599628"/>
      <w:bookmarkStart w:id="328" w:name="_Toc101599703"/>
      <w:bookmarkStart w:id="329" w:name="_Toc101599777"/>
      <w:bookmarkStart w:id="330" w:name="_Toc101599852"/>
      <w:bookmarkStart w:id="331" w:name="_Toc101599927"/>
      <w:bookmarkStart w:id="332" w:name="_Toc101600002"/>
      <w:bookmarkStart w:id="333" w:name="_Toc101600079"/>
      <w:bookmarkStart w:id="334" w:name="_Toc101608297"/>
      <w:bookmarkStart w:id="335" w:name="_Toc104609678"/>
      <w:bookmarkStart w:id="336" w:name="_Toc104609872"/>
      <w:bookmarkStart w:id="337" w:name="_Toc104610066"/>
      <w:bookmarkStart w:id="338" w:name="_Toc108240867"/>
      <w:bookmarkStart w:id="339" w:name="_Toc108241685"/>
      <w:bookmarkStart w:id="340" w:name="_Toc108943332"/>
      <w:bookmarkStart w:id="341" w:name="_Toc108943526"/>
      <w:bookmarkStart w:id="342" w:name="_Toc101600080"/>
      <w:bookmarkStart w:id="343" w:name="_Toc101608298"/>
      <w:bookmarkStart w:id="344" w:name="_Toc104609679"/>
      <w:bookmarkStart w:id="345" w:name="_Toc104609873"/>
      <w:bookmarkStart w:id="346" w:name="_Toc104610067"/>
      <w:bookmarkStart w:id="347" w:name="_Toc108240868"/>
      <w:bookmarkStart w:id="348" w:name="_Toc108241686"/>
      <w:bookmarkStart w:id="349" w:name="_Toc108943333"/>
      <w:bookmarkStart w:id="350" w:name="_Toc108943527"/>
      <w:bookmarkStart w:id="351" w:name="_Toc101599631"/>
      <w:bookmarkStart w:id="352" w:name="_Toc101599706"/>
      <w:bookmarkStart w:id="353" w:name="_Toc101599780"/>
      <w:bookmarkStart w:id="354" w:name="_Toc101599855"/>
      <w:bookmarkStart w:id="355" w:name="_Toc101599930"/>
      <w:bookmarkStart w:id="356" w:name="_Toc101600005"/>
      <w:bookmarkStart w:id="357" w:name="_Toc101600081"/>
      <w:bookmarkStart w:id="358" w:name="_Toc101608299"/>
      <w:bookmarkStart w:id="359" w:name="_Toc104609680"/>
      <w:bookmarkStart w:id="360" w:name="_Toc104609874"/>
      <w:bookmarkStart w:id="361" w:name="_Toc104610068"/>
      <w:bookmarkStart w:id="362" w:name="_Toc108240869"/>
      <w:bookmarkStart w:id="363" w:name="_Toc108241687"/>
      <w:bookmarkStart w:id="364" w:name="_Toc108943334"/>
      <w:bookmarkStart w:id="365" w:name="_Toc108943528"/>
      <w:bookmarkStart w:id="366" w:name="_Toc101599632"/>
      <w:bookmarkStart w:id="367" w:name="_Toc101599707"/>
      <w:bookmarkStart w:id="368" w:name="_Toc101599781"/>
      <w:bookmarkStart w:id="369" w:name="_Toc101599856"/>
      <w:bookmarkStart w:id="370" w:name="_Toc101599931"/>
      <w:bookmarkStart w:id="371" w:name="_Toc101600006"/>
      <w:bookmarkStart w:id="372" w:name="_Toc101600082"/>
      <w:bookmarkStart w:id="373" w:name="_Toc101608300"/>
      <w:bookmarkStart w:id="374" w:name="_Toc104609681"/>
      <w:bookmarkStart w:id="375" w:name="_Toc104609875"/>
      <w:bookmarkStart w:id="376" w:name="_Toc104610069"/>
      <w:bookmarkStart w:id="377" w:name="_Toc108240870"/>
      <w:bookmarkStart w:id="378" w:name="_Toc108241688"/>
      <w:bookmarkStart w:id="379" w:name="_Toc108943335"/>
      <w:bookmarkStart w:id="380" w:name="_Toc108943529"/>
      <w:bookmarkStart w:id="381" w:name="_Toc101599633"/>
      <w:bookmarkStart w:id="382" w:name="_Toc101599708"/>
      <w:bookmarkStart w:id="383" w:name="_Toc101599782"/>
      <w:bookmarkStart w:id="384" w:name="_Toc101599857"/>
      <w:bookmarkStart w:id="385" w:name="_Toc101599932"/>
      <w:bookmarkStart w:id="386" w:name="_Toc101600007"/>
      <w:bookmarkStart w:id="387" w:name="_Toc101600083"/>
      <w:bookmarkStart w:id="388" w:name="_Toc101608301"/>
      <w:bookmarkStart w:id="389" w:name="_Toc104609682"/>
      <w:bookmarkStart w:id="390" w:name="_Toc104609876"/>
      <w:bookmarkStart w:id="391" w:name="_Toc104610070"/>
      <w:bookmarkStart w:id="392" w:name="_Toc108240871"/>
      <w:bookmarkStart w:id="393" w:name="_Toc108241689"/>
      <w:bookmarkStart w:id="394" w:name="_Toc108943336"/>
      <w:bookmarkStart w:id="395" w:name="_Toc108943530"/>
      <w:bookmarkStart w:id="396" w:name="_Toc101599634"/>
      <w:bookmarkStart w:id="397" w:name="_Toc101599709"/>
      <w:bookmarkStart w:id="398" w:name="_Toc101599783"/>
      <w:bookmarkStart w:id="399" w:name="_Toc101599858"/>
      <w:bookmarkStart w:id="400" w:name="_Toc101599933"/>
      <w:bookmarkStart w:id="401" w:name="_Toc101600008"/>
      <w:bookmarkStart w:id="402" w:name="_Toc101600084"/>
      <w:bookmarkStart w:id="403" w:name="_Toc101608302"/>
      <w:bookmarkStart w:id="404" w:name="_Toc104609683"/>
      <w:bookmarkStart w:id="405" w:name="_Toc104609877"/>
      <w:bookmarkStart w:id="406" w:name="_Toc104610071"/>
      <w:bookmarkStart w:id="407" w:name="_Toc108240872"/>
      <w:bookmarkStart w:id="408" w:name="_Toc108241690"/>
      <w:bookmarkStart w:id="409" w:name="_Toc108943337"/>
      <w:bookmarkStart w:id="410" w:name="_Toc108943531"/>
      <w:bookmarkStart w:id="411" w:name="_Toc101599635"/>
      <w:bookmarkStart w:id="412" w:name="_Toc101599710"/>
      <w:bookmarkStart w:id="413" w:name="_Toc101599784"/>
      <w:bookmarkStart w:id="414" w:name="_Toc101599859"/>
      <w:bookmarkStart w:id="415" w:name="_Toc101599934"/>
      <w:bookmarkStart w:id="416" w:name="_Toc101600009"/>
      <w:bookmarkStart w:id="417" w:name="_Toc101600085"/>
      <w:bookmarkStart w:id="418" w:name="_Toc101608303"/>
      <w:bookmarkStart w:id="419" w:name="_Toc104609684"/>
      <w:bookmarkStart w:id="420" w:name="_Toc104609878"/>
      <w:bookmarkStart w:id="421" w:name="_Toc104610072"/>
      <w:bookmarkStart w:id="422" w:name="_Toc108240873"/>
      <w:bookmarkStart w:id="423" w:name="_Toc108241691"/>
      <w:bookmarkStart w:id="424" w:name="_Toc108943338"/>
      <w:bookmarkStart w:id="425" w:name="_Toc108943532"/>
      <w:bookmarkStart w:id="426" w:name="_Toc101599636"/>
      <w:bookmarkStart w:id="427" w:name="_Toc101599711"/>
      <w:bookmarkStart w:id="428" w:name="_Toc101599785"/>
      <w:bookmarkStart w:id="429" w:name="_Toc101599860"/>
      <w:bookmarkStart w:id="430" w:name="_Toc101599935"/>
      <w:bookmarkStart w:id="431" w:name="_Toc101600010"/>
      <w:bookmarkStart w:id="432" w:name="_Toc101600086"/>
      <w:bookmarkStart w:id="433" w:name="_Toc101608304"/>
      <w:bookmarkStart w:id="434" w:name="_Toc104609685"/>
      <w:bookmarkStart w:id="435" w:name="_Toc104609879"/>
      <w:bookmarkStart w:id="436" w:name="_Toc104610073"/>
      <w:bookmarkStart w:id="437" w:name="_Toc108240874"/>
      <w:bookmarkStart w:id="438" w:name="_Toc108241692"/>
      <w:bookmarkStart w:id="439" w:name="_Toc108943339"/>
      <w:bookmarkStart w:id="440" w:name="_Toc108943533"/>
      <w:bookmarkStart w:id="441" w:name="_Toc101599637"/>
      <w:bookmarkStart w:id="442" w:name="_Toc101599712"/>
      <w:bookmarkStart w:id="443" w:name="_Toc101599786"/>
      <w:bookmarkStart w:id="444" w:name="_Toc101599861"/>
      <w:bookmarkStart w:id="445" w:name="_Toc101599936"/>
      <w:bookmarkStart w:id="446" w:name="_Toc101600011"/>
      <w:bookmarkStart w:id="447" w:name="_Toc101600087"/>
      <w:bookmarkStart w:id="448" w:name="_Toc101608305"/>
      <w:bookmarkStart w:id="449" w:name="_Toc104609686"/>
      <w:bookmarkStart w:id="450" w:name="_Toc104609880"/>
      <w:bookmarkStart w:id="451" w:name="_Toc104610074"/>
      <w:bookmarkStart w:id="452" w:name="_Toc108240875"/>
      <w:bookmarkStart w:id="453" w:name="_Toc108241693"/>
      <w:bookmarkStart w:id="454" w:name="_Toc108943340"/>
      <w:bookmarkStart w:id="455" w:name="_Toc108943534"/>
      <w:bookmarkStart w:id="456" w:name="_Toc101599638"/>
      <w:bookmarkStart w:id="457" w:name="_Toc101599713"/>
      <w:bookmarkStart w:id="458" w:name="_Toc101599787"/>
      <w:bookmarkStart w:id="459" w:name="_Toc101599862"/>
      <w:bookmarkStart w:id="460" w:name="_Toc101599937"/>
      <w:bookmarkStart w:id="461" w:name="_Toc101600012"/>
      <w:bookmarkStart w:id="462" w:name="_Toc101600088"/>
      <w:bookmarkStart w:id="463" w:name="_Toc101608306"/>
      <w:bookmarkStart w:id="464" w:name="_Toc104609687"/>
      <w:bookmarkStart w:id="465" w:name="_Toc104609881"/>
      <w:bookmarkStart w:id="466" w:name="_Toc104610075"/>
      <w:bookmarkStart w:id="467" w:name="_Toc108240876"/>
      <w:bookmarkStart w:id="468" w:name="_Toc108241694"/>
      <w:bookmarkStart w:id="469" w:name="_Toc108943341"/>
      <w:bookmarkStart w:id="470" w:name="_Toc108943535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r>
        <w:t>Envolve:</w:t>
      </w:r>
    </w:p>
    <w:p w14:paraId="782059B4" w14:textId="379D94AF" w:rsidR="00700292" w:rsidRDefault="00700292" w:rsidP="00700292">
      <w:pPr>
        <w:pStyle w:val="PargrafodaLista"/>
        <w:numPr>
          <w:ilvl w:val="0"/>
          <w:numId w:val="18"/>
        </w:numPr>
      </w:pPr>
      <w:r>
        <w:t>Criação de interface do usuário para desktops.</w:t>
      </w:r>
    </w:p>
    <w:p w14:paraId="5EF0A9C0" w14:textId="29EAEB1F" w:rsidR="00700292" w:rsidRDefault="00700292" w:rsidP="00700292">
      <w:pPr>
        <w:pStyle w:val="PargrafodaLista"/>
        <w:numPr>
          <w:ilvl w:val="0"/>
          <w:numId w:val="18"/>
        </w:numPr>
      </w:pPr>
      <w:r>
        <w:t>Cadastro de receitas, despesas, ativos e passivos do usuário.</w:t>
      </w:r>
    </w:p>
    <w:p w14:paraId="35C1ADEE" w14:textId="72D5889C" w:rsidR="00700292" w:rsidRDefault="00700292" w:rsidP="00700292">
      <w:pPr>
        <w:pStyle w:val="PargrafodaLista"/>
        <w:numPr>
          <w:ilvl w:val="0"/>
          <w:numId w:val="18"/>
        </w:numPr>
      </w:pPr>
      <w:r>
        <w:t>Relatórios de receitas, despesas, ativos e passivos do usuário.</w:t>
      </w:r>
    </w:p>
    <w:p w14:paraId="2533856F" w14:textId="1BA18B6F" w:rsidR="00700292" w:rsidRPr="00700292" w:rsidRDefault="00700292" w:rsidP="00700292">
      <w:pPr>
        <w:pStyle w:val="PargrafodaLista"/>
        <w:numPr>
          <w:ilvl w:val="0"/>
          <w:numId w:val="18"/>
        </w:numPr>
      </w:pPr>
      <w:r>
        <w:t>Integração para exibição de valores de ativos móveis em tempo real.</w:t>
      </w:r>
    </w:p>
    <w:p w14:paraId="535A4D82" w14:textId="77777777" w:rsidR="00A94162" w:rsidRDefault="00A94162">
      <w:pPr>
        <w:pStyle w:val="Ttulo2"/>
      </w:pPr>
      <w:bookmarkStart w:id="471" w:name="_Toc101599641"/>
      <w:bookmarkStart w:id="472" w:name="_Toc101599716"/>
      <w:bookmarkStart w:id="473" w:name="_Toc101599790"/>
      <w:bookmarkStart w:id="474" w:name="_Toc101599865"/>
      <w:bookmarkStart w:id="475" w:name="_Toc101599940"/>
      <w:bookmarkStart w:id="476" w:name="_Toc101600015"/>
      <w:bookmarkStart w:id="477" w:name="_Toc101600090"/>
      <w:bookmarkStart w:id="478" w:name="_Toc101608308"/>
      <w:bookmarkStart w:id="479" w:name="_Toc104609689"/>
      <w:bookmarkStart w:id="480" w:name="_Toc104609883"/>
      <w:bookmarkStart w:id="481" w:name="_Toc104610077"/>
      <w:bookmarkStart w:id="482" w:name="_Toc108240878"/>
      <w:bookmarkStart w:id="483" w:name="_Toc108241696"/>
      <w:bookmarkStart w:id="484" w:name="_Toc108943343"/>
      <w:bookmarkStart w:id="485" w:name="_Toc108943537"/>
      <w:bookmarkStart w:id="486" w:name="_Toc101599642"/>
      <w:bookmarkStart w:id="487" w:name="_Toc101599717"/>
      <w:bookmarkStart w:id="488" w:name="_Toc101599791"/>
      <w:bookmarkStart w:id="489" w:name="_Toc101599866"/>
      <w:bookmarkStart w:id="490" w:name="_Toc101599941"/>
      <w:bookmarkStart w:id="491" w:name="_Toc101600016"/>
      <w:bookmarkStart w:id="492" w:name="_Toc101600091"/>
      <w:bookmarkStart w:id="493" w:name="_Toc101608309"/>
      <w:bookmarkStart w:id="494" w:name="_Toc104609690"/>
      <w:bookmarkStart w:id="495" w:name="_Toc104609884"/>
      <w:bookmarkStart w:id="496" w:name="_Toc104610078"/>
      <w:bookmarkStart w:id="497" w:name="_Toc108240879"/>
      <w:bookmarkStart w:id="498" w:name="_Toc108241697"/>
      <w:bookmarkStart w:id="499" w:name="_Toc108943344"/>
      <w:bookmarkStart w:id="500" w:name="_Toc108943538"/>
      <w:bookmarkStart w:id="501" w:name="_Toc101599643"/>
      <w:bookmarkStart w:id="502" w:name="_Toc101599718"/>
      <w:bookmarkStart w:id="503" w:name="_Toc101599792"/>
      <w:bookmarkStart w:id="504" w:name="_Toc101599867"/>
      <w:bookmarkStart w:id="505" w:name="_Toc101599942"/>
      <w:bookmarkStart w:id="506" w:name="_Toc101600017"/>
      <w:bookmarkStart w:id="507" w:name="_Toc101600092"/>
      <w:bookmarkStart w:id="508" w:name="_Toc101608310"/>
      <w:bookmarkStart w:id="509" w:name="_Toc104609691"/>
      <w:bookmarkStart w:id="510" w:name="_Toc104609885"/>
      <w:bookmarkStart w:id="511" w:name="_Toc104610079"/>
      <w:bookmarkStart w:id="512" w:name="_Toc108240880"/>
      <w:bookmarkStart w:id="513" w:name="_Toc108241698"/>
      <w:bookmarkStart w:id="514" w:name="_Toc108943345"/>
      <w:bookmarkStart w:id="515" w:name="_Toc108943539"/>
      <w:bookmarkStart w:id="516" w:name="_Toc101599644"/>
      <w:bookmarkStart w:id="517" w:name="_Toc101599719"/>
      <w:bookmarkStart w:id="518" w:name="_Toc101599793"/>
      <w:bookmarkStart w:id="519" w:name="_Toc101599868"/>
      <w:bookmarkStart w:id="520" w:name="_Toc101599943"/>
      <w:bookmarkStart w:id="521" w:name="_Toc101600018"/>
      <w:bookmarkStart w:id="522" w:name="_Toc101600093"/>
      <w:bookmarkStart w:id="523" w:name="_Toc101608311"/>
      <w:bookmarkStart w:id="524" w:name="_Toc104609692"/>
      <w:bookmarkStart w:id="525" w:name="_Toc104609886"/>
      <w:bookmarkStart w:id="526" w:name="_Toc104610080"/>
      <w:bookmarkStart w:id="527" w:name="_Toc108240881"/>
      <w:bookmarkStart w:id="528" w:name="_Toc108241699"/>
      <w:bookmarkStart w:id="529" w:name="_Toc108943346"/>
      <w:bookmarkStart w:id="530" w:name="_Toc108943540"/>
      <w:bookmarkStart w:id="531" w:name="_Toc101599645"/>
      <w:bookmarkStart w:id="532" w:name="_Toc101599720"/>
      <w:bookmarkStart w:id="533" w:name="_Toc101599794"/>
      <w:bookmarkStart w:id="534" w:name="_Toc101599869"/>
      <w:bookmarkStart w:id="535" w:name="_Toc101599944"/>
      <w:bookmarkStart w:id="536" w:name="_Toc101600019"/>
      <w:bookmarkStart w:id="537" w:name="_Toc101600094"/>
      <w:bookmarkStart w:id="538" w:name="_Toc101608312"/>
      <w:bookmarkStart w:id="539" w:name="_Toc104609693"/>
      <w:bookmarkStart w:id="540" w:name="_Toc104609887"/>
      <w:bookmarkStart w:id="541" w:name="_Toc104610081"/>
      <w:bookmarkStart w:id="542" w:name="_Toc108240882"/>
      <w:bookmarkStart w:id="543" w:name="_Toc108241700"/>
      <w:bookmarkStart w:id="544" w:name="_Toc108943347"/>
      <w:bookmarkStart w:id="545" w:name="_Toc108943541"/>
      <w:bookmarkStart w:id="546" w:name="_Toc101599646"/>
      <w:bookmarkStart w:id="547" w:name="_Toc101599721"/>
      <w:bookmarkStart w:id="548" w:name="_Toc101599795"/>
      <w:bookmarkStart w:id="549" w:name="_Toc101599870"/>
      <w:bookmarkStart w:id="550" w:name="_Toc101599945"/>
      <w:bookmarkStart w:id="551" w:name="_Toc101600020"/>
      <w:bookmarkStart w:id="552" w:name="_Toc101600095"/>
      <w:bookmarkStart w:id="553" w:name="_Toc101608313"/>
      <w:bookmarkStart w:id="554" w:name="_Toc104609694"/>
      <w:bookmarkStart w:id="555" w:name="_Toc104609888"/>
      <w:bookmarkStart w:id="556" w:name="_Toc104610082"/>
      <w:bookmarkStart w:id="557" w:name="_Toc108240883"/>
      <w:bookmarkStart w:id="558" w:name="_Toc108241701"/>
      <w:bookmarkStart w:id="559" w:name="_Toc108943348"/>
      <w:bookmarkStart w:id="560" w:name="_Toc108943542"/>
      <w:bookmarkStart w:id="561" w:name="_Toc101599647"/>
      <w:bookmarkStart w:id="562" w:name="_Toc101599722"/>
      <w:bookmarkStart w:id="563" w:name="_Toc101599796"/>
      <w:bookmarkStart w:id="564" w:name="_Toc101599871"/>
      <w:bookmarkStart w:id="565" w:name="_Toc101599946"/>
      <w:bookmarkStart w:id="566" w:name="_Toc101600021"/>
      <w:bookmarkStart w:id="567" w:name="_Toc101600096"/>
      <w:bookmarkStart w:id="568" w:name="_Toc101608314"/>
      <w:bookmarkStart w:id="569" w:name="_Toc104609695"/>
      <w:bookmarkStart w:id="570" w:name="_Toc104609889"/>
      <w:bookmarkStart w:id="571" w:name="_Toc104610083"/>
      <w:bookmarkStart w:id="572" w:name="_Toc108240884"/>
      <w:bookmarkStart w:id="573" w:name="_Toc108241702"/>
      <w:bookmarkStart w:id="574" w:name="_Toc108943349"/>
      <w:bookmarkStart w:id="575" w:name="_Toc108943543"/>
      <w:bookmarkStart w:id="576" w:name="_Toc485810492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r>
        <w:t>Exclusões do escopo do projeto</w:t>
      </w:r>
      <w:bookmarkEnd w:id="576"/>
    </w:p>
    <w:p w14:paraId="128CA8FC" w14:textId="574C905A" w:rsidR="002958BF" w:rsidRDefault="00700292" w:rsidP="002958BF">
      <w:pPr>
        <w:pStyle w:val="PargrafodaLista"/>
        <w:numPr>
          <w:ilvl w:val="0"/>
          <w:numId w:val="4"/>
        </w:numPr>
        <w:jc w:val="left"/>
      </w:pPr>
      <w:r>
        <w:t>Não serão criad</w:t>
      </w:r>
      <w:r w:rsidR="002958BF">
        <w:t>os mecanismos para integração ou importação automática de dados.</w:t>
      </w:r>
      <w:r w:rsidR="002958BF">
        <w:br/>
        <w:t>Todos os dados serão cadastrados manualmente, pelo usuário.</w:t>
      </w:r>
    </w:p>
    <w:p w14:paraId="0239A17D" w14:textId="30E21770" w:rsidR="002958BF" w:rsidRPr="00700292" w:rsidRDefault="002958BF" w:rsidP="002958BF">
      <w:pPr>
        <w:pStyle w:val="PargrafodaLista"/>
        <w:numPr>
          <w:ilvl w:val="0"/>
          <w:numId w:val="4"/>
        </w:numPr>
        <w:jc w:val="left"/>
      </w:pPr>
      <w:r>
        <w:t xml:space="preserve">Não é mandatório a criação de uma </w:t>
      </w:r>
      <w:r w:rsidR="00A31EBB">
        <w:t xml:space="preserve">interface </w:t>
      </w:r>
      <w:r>
        <w:t>para dispositivos móveis.</w:t>
      </w:r>
    </w:p>
    <w:p w14:paraId="2809A3DA" w14:textId="77777777" w:rsidR="00A94162" w:rsidRDefault="00A94162">
      <w:pPr>
        <w:pStyle w:val="Ttulo1"/>
      </w:pPr>
      <w:bookmarkStart w:id="577" w:name="_Toc89248988"/>
      <w:bookmarkStart w:id="578" w:name="_Toc89249104"/>
      <w:bookmarkStart w:id="579" w:name="_Toc89249322"/>
      <w:bookmarkStart w:id="580" w:name="_Toc89249445"/>
      <w:bookmarkStart w:id="581" w:name="_Toc89249486"/>
      <w:bookmarkStart w:id="582" w:name="_Toc89249736"/>
      <w:bookmarkStart w:id="583" w:name="_Toc89249780"/>
      <w:bookmarkStart w:id="584" w:name="_Toc89249861"/>
      <w:bookmarkStart w:id="585" w:name="_Toc89249941"/>
      <w:bookmarkStart w:id="586" w:name="_Toc89249983"/>
      <w:bookmarkStart w:id="587" w:name="_Toc89656348"/>
      <w:bookmarkStart w:id="588" w:name="_Toc90873305"/>
      <w:bookmarkStart w:id="589" w:name="_Toc101597555"/>
      <w:bookmarkStart w:id="590" w:name="_Toc101597756"/>
      <w:bookmarkStart w:id="591" w:name="_Toc101599651"/>
      <w:bookmarkStart w:id="592" w:name="_Toc101599726"/>
      <w:bookmarkStart w:id="593" w:name="_Toc101599800"/>
      <w:bookmarkStart w:id="594" w:name="_Toc101599875"/>
      <w:bookmarkStart w:id="595" w:name="_Toc101599950"/>
      <w:bookmarkStart w:id="596" w:name="_Toc101600025"/>
      <w:bookmarkStart w:id="597" w:name="_Toc101600100"/>
      <w:bookmarkStart w:id="598" w:name="_Toc101608318"/>
      <w:bookmarkStart w:id="599" w:name="_Toc101599652"/>
      <w:bookmarkStart w:id="600" w:name="_Toc101599727"/>
      <w:bookmarkStart w:id="601" w:name="_Toc101599801"/>
      <w:bookmarkStart w:id="602" w:name="_Toc101599876"/>
      <w:bookmarkStart w:id="603" w:name="_Toc101599951"/>
      <w:bookmarkStart w:id="604" w:name="_Toc101600026"/>
      <w:bookmarkStart w:id="605" w:name="_Toc101600101"/>
      <w:bookmarkStart w:id="606" w:name="_Toc101608319"/>
      <w:bookmarkStart w:id="607" w:name="_Toc104609699"/>
      <w:bookmarkStart w:id="608" w:name="_Toc104609893"/>
      <w:bookmarkStart w:id="609" w:name="_Toc104610087"/>
      <w:bookmarkStart w:id="610" w:name="_Toc108240888"/>
      <w:bookmarkStart w:id="611" w:name="_Toc108241706"/>
      <w:bookmarkStart w:id="612" w:name="_Toc108943353"/>
      <w:bookmarkStart w:id="613" w:name="_Toc108943547"/>
      <w:bookmarkStart w:id="614" w:name="_Toc101599653"/>
      <w:bookmarkStart w:id="615" w:name="_Toc101599728"/>
      <w:bookmarkStart w:id="616" w:name="_Toc101599802"/>
      <w:bookmarkStart w:id="617" w:name="_Toc101599877"/>
      <w:bookmarkStart w:id="618" w:name="_Toc101599952"/>
      <w:bookmarkStart w:id="619" w:name="_Toc101600027"/>
      <w:bookmarkStart w:id="620" w:name="_Toc101600102"/>
      <w:bookmarkStart w:id="621" w:name="_Toc101608320"/>
      <w:bookmarkStart w:id="622" w:name="_Toc104609700"/>
      <w:bookmarkStart w:id="623" w:name="_Toc104609894"/>
      <w:bookmarkStart w:id="624" w:name="_Toc104610088"/>
      <w:bookmarkStart w:id="625" w:name="_Toc108240889"/>
      <w:bookmarkStart w:id="626" w:name="_Toc108241707"/>
      <w:bookmarkStart w:id="627" w:name="_Toc108943354"/>
      <w:bookmarkStart w:id="628" w:name="_Toc108943548"/>
      <w:bookmarkStart w:id="629" w:name="_Toc89249948"/>
      <w:bookmarkStart w:id="630" w:name="_Toc89249990"/>
      <w:bookmarkStart w:id="631" w:name="_Toc89656355"/>
      <w:bookmarkStart w:id="632" w:name="_Toc90873312"/>
      <w:bookmarkStart w:id="633" w:name="_Toc101597562"/>
      <w:bookmarkStart w:id="634" w:name="_Toc101597763"/>
      <w:bookmarkStart w:id="635" w:name="_Toc101599659"/>
      <w:bookmarkStart w:id="636" w:name="_Toc101599734"/>
      <w:bookmarkStart w:id="637" w:name="_Toc101599808"/>
      <w:bookmarkStart w:id="638" w:name="_Toc101599883"/>
      <w:bookmarkStart w:id="639" w:name="_Toc101599958"/>
      <w:bookmarkStart w:id="640" w:name="_Toc101600033"/>
      <w:bookmarkStart w:id="641" w:name="_Toc101600108"/>
      <w:bookmarkStart w:id="642" w:name="_Toc101608326"/>
      <w:bookmarkStart w:id="643" w:name="_Toc104609706"/>
      <w:bookmarkStart w:id="644" w:name="_Toc104609900"/>
      <w:bookmarkStart w:id="645" w:name="_Toc104610094"/>
      <w:bookmarkStart w:id="646" w:name="_Toc108240895"/>
      <w:bookmarkStart w:id="647" w:name="_Toc108241713"/>
      <w:bookmarkStart w:id="648" w:name="_Toc108943360"/>
      <w:bookmarkStart w:id="649" w:name="_Toc108943554"/>
      <w:bookmarkStart w:id="650" w:name="_Toc89249329"/>
      <w:bookmarkStart w:id="651" w:name="_Toc89249453"/>
      <w:bookmarkStart w:id="652" w:name="_Toc89249494"/>
      <w:bookmarkStart w:id="653" w:name="_Toc89249744"/>
      <w:bookmarkStart w:id="654" w:name="_Toc89249788"/>
      <w:bookmarkStart w:id="655" w:name="_Toc89249869"/>
      <w:bookmarkStart w:id="656" w:name="_Toc89249950"/>
      <w:bookmarkStart w:id="657" w:name="_Toc89249992"/>
      <w:bookmarkStart w:id="658" w:name="_Toc89656357"/>
      <w:bookmarkStart w:id="659" w:name="_Toc90873314"/>
      <w:bookmarkStart w:id="660" w:name="_Toc89249330"/>
      <w:bookmarkStart w:id="661" w:name="_Toc89249454"/>
      <w:bookmarkStart w:id="662" w:name="_Toc89249495"/>
      <w:bookmarkStart w:id="663" w:name="_Toc89249745"/>
      <w:bookmarkStart w:id="664" w:name="_Toc89249789"/>
      <w:bookmarkStart w:id="665" w:name="_Toc89249870"/>
      <w:bookmarkStart w:id="666" w:name="_Toc89249951"/>
      <w:bookmarkStart w:id="667" w:name="_Toc89249993"/>
      <w:bookmarkStart w:id="668" w:name="_Toc89656358"/>
      <w:bookmarkStart w:id="669" w:name="_Toc90873315"/>
      <w:bookmarkStart w:id="670" w:name="_Toc89249331"/>
      <w:bookmarkStart w:id="671" w:name="_Toc89249455"/>
      <w:bookmarkStart w:id="672" w:name="_Toc89249496"/>
      <w:bookmarkStart w:id="673" w:name="_Toc89249746"/>
      <w:bookmarkStart w:id="674" w:name="_Toc89249790"/>
      <w:bookmarkStart w:id="675" w:name="_Toc89249871"/>
      <w:bookmarkStart w:id="676" w:name="_Toc89249952"/>
      <w:bookmarkStart w:id="677" w:name="_Toc89249994"/>
      <w:bookmarkStart w:id="678" w:name="_Toc89656359"/>
      <w:bookmarkStart w:id="679" w:name="_Toc90873316"/>
      <w:bookmarkStart w:id="680" w:name="_Toc89248996"/>
      <w:bookmarkStart w:id="681" w:name="_Toc89249112"/>
      <w:bookmarkStart w:id="682" w:name="_Toc89249333"/>
      <w:bookmarkStart w:id="683" w:name="_Toc89249457"/>
      <w:bookmarkStart w:id="684" w:name="_Toc89249498"/>
      <w:bookmarkStart w:id="685" w:name="_Toc89249748"/>
      <w:bookmarkStart w:id="686" w:name="_Toc89249792"/>
      <w:bookmarkStart w:id="687" w:name="_Toc89249873"/>
      <w:bookmarkStart w:id="688" w:name="_Toc89249954"/>
      <w:bookmarkStart w:id="689" w:name="_Toc89249996"/>
      <w:bookmarkStart w:id="690" w:name="_Toc89656361"/>
      <w:bookmarkStart w:id="691" w:name="_Toc90873318"/>
      <w:bookmarkStart w:id="692" w:name="_Toc89249334"/>
      <w:bookmarkStart w:id="693" w:name="_Toc89249458"/>
      <w:bookmarkStart w:id="694" w:name="_Toc89249499"/>
      <w:bookmarkStart w:id="695" w:name="_Toc89249749"/>
      <w:bookmarkStart w:id="696" w:name="_Toc89249793"/>
      <w:bookmarkStart w:id="697" w:name="_Toc89249874"/>
      <w:bookmarkStart w:id="698" w:name="_Toc89249955"/>
      <w:bookmarkStart w:id="699" w:name="_Toc89249997"/>
      <w:bookmarkStart w:id="700" w:name="_Toc89656362"/>
      <w:bookmarkStart w:id="701" w:name="_Toc90873319"/>
      <w:bookmarkStart w:id="702" w:name="_Toc89244822"/>
      <w:bookmarkStart w:id="703" w:name="_Toc485810493"/>
      <w:bookmarkStart w:id="704" w:name="_Toc74456899"/>
      <w:bookmarkStart w:id="705" w:name="_Toc79305301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r>
        <w:lastRenderedPageBreak/>
        <w:t>Envolvidos no Projeto</w:t>
      </w:r>
      <w:bookmarkEnd w:id="702"/>
      <w:bookmarkEnd w:id="703"/>
    </w:p>
    <w:p w14:paraId="484394B7" w14:textId="17D7EBA5" w:rsidR="004F2BE1" w:rsidRPr="00A31EBB" w:rsidRDefault="004865CE" w:rsidP="00A31EBB">
      <w:pPr>
        <w:pStyle w:val="Ttulo2"/>
      </w:pPr>
      <w:bookmarkStart w:id="706" w:name="_Toc485810494"/>
      <w:r>
        <w:t>Equipe</w:t>
      </w:r>
      <w:r w:rsidR="007760E6">
        <w:t xml:space="preserve"> Técnic</w:t>
      </w:r>
      <w:r>
        <w:t>a</w:t>
      </w:r>
      <w:bookmarkEnd w:id="706"/>
    </w:p>
    <w:tbl>
      <w:tblPr>
        <w:tblW w:w="495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33"/>
        <w:gridCol w:w="1950"/>
        <w:gridCol w:w="3368"/>
      </w:tblGrid>
      <w:tr w:rsidR="004F2BE1" w14:paraId="578CAFDE" w14:textId="77777777" w:rsidTr="004F2BE1">
        <w:tc>
          <w:tcPr>
            <w:tcW w:w="2216" w:type="pct"/>
            <w:shd w:val="clear" w:color="auto" w:fill="C0C0C0"/>
            <w:vAlign w:val="center"/>
          </w:tcPr>
          <w:p w14:paraId="63AD04A0" w14:textId="77777777" w:rsidR="004F2BE1" w:rsidRDefault="004F2BE1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1021" w:type="pct"/>
            <w:shd w:val="clear" w:color="auto" w:fill="C0C0C0"/>
          </w:tcPr>
          <w:p w14:paraId="7F974749" w14:textId="77777777" w:rsidR="004F2BE1" w:rsidRDefault="004F2BE1" w:rsidP="00552BB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Função/Papel</w:t>
            </w:r>
          </w:p>
        </w:tc>
        <w:tc>
          <w:tcPr>
            <w:tcW w:w="1763" w:type="pct"/>
            <w:shd w:val="clear" w:color="auto" w:fill="C0C0C0"/>
            <w:vAlign w:val="center"/>
          </w:tcPr>
          <w:p w14:paraId="6996C190" w14:textId="77777777" w:rsidR="004F2BE1" w:rsidRDefault="004F2BE1" w:rsidP="004F2B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Alocação no Projeto</w:t>
            </w:r>
          </w:p>
        </w:tc>
      </w:tr>
      <w:tr w:rsidR="004F2BE1" w14:paraId="764AD57E" w14:textId="77777777" w:rsidTr="004F2BE1">
        <w:tc>
          <w:tcPr>
            <w:tcW w:w="2216" w:type="pct"/>
          </w:tcPr>
          <w:p w14:paraId="4B43A978" w14:textId="5AEF6CC4" w:rsidR="004F2BE1" w:rsidRDefault="002958BF" w:rsidP="00552BBA">
            <w:r>
              <w:t>Juliano Vasques Balarin</w:t>
            </w:r>
          </w:p>
        </w:tc>
        <w:tc>
          <w:tcPr>
            <w:tcW w:w="1021" w:type="pct"/>
          </w:tcPr>
          <w:p w14:paraId="7DC947EB" w14:textId="05761C4E" w:rsidR="004F2BE1" w:rsidRDefault="002958BF" w:rsidP="002958BF">
            <w:pPr>
              <w:jc w:val="left"/>
            </w:pPr>
            <w:r>
              <w:t>Time de Desenvolvimento</w:t>
            </w:r>
          </w:p>
        </w:tc>
        <w:tc>
          <w:tcPr>
            <w:tcW w:w="1763" w:type="pct"/>
          </w:tcPr>
          <w:p w14:paraId="2DD8EEB8" w14:textId="7089A391" w:rsidR="004F2BE1" w:rsidRDefault="002958BF" w:rsidP="00552BBA">
            <w:r>
              <w:t>Durante todo o projeto</w:t>
            </w:r>
          </w:p>
        </w:tc>
      </w:tr>
      <w:tr w:rsidR="004F2BE1" w14:paraId="38048B68" w14:textId="77777777" w:rsidTr="004F2BE1">
        <w:tc>
          <w:tcPr>
            <w:tcW w:w="2216" w:type="pct"/>
          </w:tcPr>
          <w:p w14:paraId="2FED3C02" w14:textId="4090CAFC" w:rsidR="004F2BE1" w:rsidRDefault="002958BF" w:rsidP="00552BBA">
            <w:r>
              <w:t>Gustavo Silva Guimarães de Brito</w:t>
            </w:r>
          </w:p>
        </w:tc>
        <w:tc>
          <w:tcPr>
            <w:tcW w:w="1021" w:type="pct"/>
          </w:tcPr>
          <w:p w14:paraId="3B23EEAC" w14:textId="712ABB5B" w:rsidR="004F2BE1" w:rsidRDefault="002958BF" w:rsidP="002958BF">
            <w:pPr>
              <w:jc w:val="left"/>
            </w:pPr>
            <w:r>
              <w:t>Time de Desenvolvimento</w:t>
            </w:r>
          </w:p>
        </w:tc>
        <w:tc>
          <w:tcPr>
            <w:tcW w:w="1763" w:type="pct"/>
          </w:tcPr>
          <w:p w14:paraId="6C87FD12" w14:textId="0CE2A230" w:rsidR="002958BF" w:rsidRDefault="002958BF" w:rsidP="00552BBA">
            <w:r>
              <w:t>Durante todo o projeto</w:t>
            </w:r>
          </w:p>
        </w:tc>
      </w:tr>
      <w:tr w:rsidR="002958BF" w14:paraId="41A1C82D" w14:textId="77777777" w:rsidTr="004F2BE1">
        <w:tc>
          <w:tcPr>
            <w:tcW w:w="2216" w:type="pct"/>
          </w:tcPr>
          <w:p w14:paraId="007C3D27" w14:textId="548DD42D" w:rsidR="002958BF" w:rsidRDefault="002958BF" w:rsidP="00552BBA">
            <w:r>
              <w:t>Eduardo Solano De Queiroz</w:t>
            </w:r>
          </w:p>
        </w:tc>
        <w:tc>
          <w:tcPr>
            <w:tcW w:w="1021" w:type="pct"/>
          </w:tcPr>
          <w:p w14:paraId="3942BBFD" w14:textId="25CEA9E2" w:rsidR="002958BF" w:rsidRDefault="002958BF" w:rsidP="002958BF">
            <w:pPr>
              <w:jc w:val="left"/>
            </w:pPr>
            <w:r>
              <w:t>Time de Desenvolvimento</w:t>
            </w:r>
          </w:p>
        </w:tc>
        <w:tc>
          <w:tcPr>
            <w:tcW w:w="1763" w:type="pct"/>
          </w:tcPr>
          <w:p w14:paraId="5032A2F1" w14:textId="34C4B620" w:rsidR="002958BF" w:rsidRDefault="002958BF" w:rsidP="00552BBA">
            <w:r>
              <w:t>Durante todo o projeto</w:t>
            </w:r>
          </w:p>
        </w:tc>
      </w:tr>
      <w:tr w:rsidR="00A31EBB" w14:paraId="2E943CD4" w14:textId="77777777" w:rsidTr="004F2BE1">
        <w:tc>
          <w:tcPr>
            <w:tcW w:w="2216" w:type="pct"/>
          </w:tcPr>
          <w:p w14:paraId="31895425" w14:textId="762515B5" w:rsidR="00A31EBB" w:rsidRDefault="00A31EBB" w:rsidP="00552BBA">
            <w:r>
              <w:t>Guilherme Fagundes de Almeida</w:t>
            </w:r>
          </w:p>
        </w:tc>
        <w:tc>
          <w:tcPr>
            <w:tcW w:w="1021" w:type="pct"/>
          </w:tcPr>
          <w:p w14:paraId="7C6DCDA1" w14:textId="5BE82712" w:rsidR="00A31EBB" w:rsidRDefault="00A31EBB" w:rsidP="002958BF">
            <w:pPr>
              <w:jc w:val="left"/>
            </w:pPr>
            <w:r>
              <w:t>Time de Desenvolvimento</w:t>
            </w:r>
          </w:p>
        </w:tc>
        <w:tc>
          <w:tcPr>
            <w:tcW w:w="1763" w:type="pct"/>
          </w:tcPr>
          <w:p w14:paraId="1B76908D" w14:textId="4ABE4916" w:rsidR="00A31EBB" w:rsidRDefault="00A31EBB" w:rsidP="00552BBA">
            <w:r>
              <w:t>Durante todo o projeto</w:t>
            </w:r>
          </w:p>
        </w:tc>
      </w:tr>
    </w:tbl>
    <w:p w14:paraId="2164F5F7" w14:textId="77777777" w:rsidR="00A94162" w:rsidRDefault="004865CE">
      <w:pPr>
        <w:pStyle w:val="Ttulo2"/>
      </w:pPr>
      <w:bookmarkStart w:id="707" w:name="_Toc485810495"/>
      <w:r>
        <w:t xml:space="preserve">Equipe do </w:t>
      </w:r>
      <w:r w:rsidR="00A94162">
        <w:t>Cliente</w:t>
      </w:r>
      <w:bookmarkEnd w:id="707"/>
    </w:p>
    <w:p w14:paraId="3B619704" w14:textId="0EF92F98" w:rsidR="004F2BE1" w:rsidRPr="004F2BE1" w:rsidRDefault="00A31EBB" w:rsidP="004F2BE1">
      <w:pPr>
        <w:rPr>
          <w:lang w:eastAsia="en-US"/>
        </w:rPr>
      </w:pPr>
      <w:r>
        <w:rPr>
          <w:rFonts w:eastAsia="MS Mincho"/>
        </w:rPr>
        <w:t>Não se aplica.</w:t>
      </w:r>
    </w:p>
    <w:p w14:paraId="40F9BE02" w14:textId="1A676218" w:rsidR="00A94162" w:rsidRDefault="0060692B" w:rsidP="00A31EBB">
      <w:pPr>
        <w:pStyle w:val="Ttulo2"/>
      </w:pPr>
      <w:bookmarkStart w:id="708" w:name="_Toc485810496"/>
      <w:bookmarkStart w:id="709" w:name="_Toc89244826"/>
      <w:proofErr w:type="spellStart"/>
      <w:proofErr w:type="gramStart"/>
      <w:r>
        <w:t>Infra-Estrutura</w:t>
      </w:r>
      <w:bookmarkEnd w:id="708"/>
      <w:proofErr w:type="spellEnd"/>
      <w:proofErr w:type="gramEnd"/>
    </w:p>
    <w:p w14:paraId="108E124C" w14:textId="5B436894" w:rsidR="002958BF" w:rsidRDefault="002958BF" w:rsidP="002958BF">
      <w:pPr>
        <w:pStyle w:val="PargrafodaLista"/>
        <w:numPr>
          <w:ilvl w:val="0"/>
          <w:numId w:val="19"/>
        </w:numPr>
      </w:pPr>
      <w:r>
        <w:t>Computadores para o time de desenvolvimento.</w:t>
      </w:r>
    </w:p>
    <w:p w14:paraId="32286A9B" w14:textId="0AF3366F" w:rsidR="002958BF" w:rsidRPr="002958BF" w:rsidRDefault="002958BF" w:rsidP="002958BF">
      <w:pPr>
        <w:pStyle w:val="PargrafodaLista"/>
        <w:numPr>
          <w:ilvl w:val="0"/>
          <w:numId w:val="19"/>
        </w:numPr>
      </w:pPr>
      <w:r>
        <w:t>Repositório do projeto.</w:t>
      </w:r>
    </w:p>
    <w:p w14:paraId="47FB25F9" w14:textId="77777777" w:rsidR="00A94162" w:rsidRDefault="00D42CA7">
      <w:pPr>
        <w:pStyle w:val="Ttulo1"/>
      </w:pPr>
      <w:bookmarkStart w:id="710" w:name="_Toc89243254"/>
      <w:bookmarkStart w:id="711" w:name="_Toc485810497"/>
      <w:bookmarkStart w:id="712" w:name="_Toc89244829"/>
      <w:bookmarkEnd w:id="709"/>
      <w:bookmarkEnd w:id="710"/>
      <w:r>
        <w:t>Riscos</w:t>
      </w:r>
      <w:r w:rsidR="007760E6">
        <w:t xml:space="preserve"> iniciais</w:t>
      </w:r>
      <w:bookmarkEnd w:id="711"/>
    </w:p>
    <w:p w14:paraId="3FFD1FE3" w14:textId="3F07A92D" w:rsidR="002958BF" w:rsidRPr="002958BF" w:rsidRDefault="002958BF" w:rsidP="002958BF">
      <w:pPr>
        <w:rPr>
          <w:lang w:val="pt-PT"/>
        </w:rPr>
      </w:pPr>
      <w:r>
        <w:rPr>
          <w:lang w:val="pt-PT"/>
        </w:rPr>
        <w:t>Não se aplica.</w:t>
      </w:r>
    </w:p>
    <w:p w14:paraId="5E2DD096" w14:textId="4711E444" w:rsidR="00A94162" w:rsidRDefault="005C3475" w:rsidP="007760E6">
      <w:pPr>
        <w:pStyle w:val="Ttulo1"/>
      </w:pPr>
      <w:bookmarkStart w:id="713" w:name="_Toc485810498"/>
      <w:bookmarkEnd w:id="712"/>
      <w:r>
        <w:t>EXPECTATIVA DE INÍCIO DO PROJETO</w:t>
      </w:r>
      <w:bookmarkEnd w:id="713"/>
    </w:p>
    <w:p w14:paraId="124671BF" w14:textId="579DE03E" w:rsidR="002958BF" w:rsidRPr="002958BF" w:rsidRDefault="002958BF" w:rsidP="002958BF">
      <w:r>
        <w:t>Início previsto para 11/09/2024.</w:t>
      </w:r>
    </w:p>
    <w:p w14:paraId="2E05B37A" w14:textId="294D5933" w:rsidR="00A94162" w:rsidRDefault="00D42CA7" w:rsidP="00A31EBB">
      <w:pPr>
        <w:pStyle w:val="Ttulo1"/>
      </w:pPr>
      <w:bookmarkStart w:id="714" w:name="_Toc485810499"/>
      <w:r>
        <w:rPr>
          <w:lang w:val="pt-PT"/>
        </w:rPr>
        <w:t xml:space="preserve">custos </w:t>
      </w:r>
      <w:r w:rsidR="007760E6">
        <w:rPr>
          <w:lang w:val="pt-PT"/>
        </w:rPr>
        <w:t xml:space="preserve">iniciais </w:t>
      </w:r>
      <w:r>
        <w:rPr>
          <w:lang w:val="pt-PT"/>
        </w:rPr>
        <w:t>estimados</w:t>
      </w:r>
      <w:bookmarkEnd w:id="714"/>
    </w:p>
    <w:p w14:paraId="35540FA3" w14:textId="3B6C2922" w:rsidR="002958BF" w:rsidRPr="002958BF" w:rsidRDefault="002958BF" w:rsidP="002958BF">
      <w:r>
        <w:t>Não se aplica.</w:t>
      </w:r>
    </w:p>
    <w:p w14:paraId="2BC324D1" w14:textId="77777777" w:rsidR="00A94162" w:rsidRDefault="00D42CA7">
      <w:pPr>
        <w:pStyle w:val="Ttulo1"/>
      </w:pPr>
      <w:bookmarkStart w:id="715" w:name="_Toc485810500"/>
      <w:r>
        <w:t>observações</w:t>
      </w:r>
      <w:bookmarkEnd w:id="715"/>
    </w:p>
    <w:p w14:paraId="3094488E" w14:textId="09CD8B34" w:rsidR="002958BF" w:rsidRPr="002958BF" w:rsidRDefault="002958BF" w:rsidP="002958BF">
      <w:pPr>
        <w:rPr>
          <w:lang w:val="pt-PT"/>
        </w:rPr>
      </w:pPr>
      <w:r>
        <w:rPr>
          <w:lang w:val="pt-PT"/>
        </w:rPr>
        <w:t>Não se aplica.</w:t>
      </w:r>
    </w:p>
    <w:p w14:paraId="4E162568" w14:textId="77777777" w:rsidR="00D42CA7" w:rsidRDefault="00D42CA7">
      <w:pPr>
        <w:rPr>
          <w:lang w:eastAsia="en-US"/>
        </w:rPr>
      </w:pPr>
    </w:p>
    <w:p w14:paraId="42A5E5B7" w14:textId="77777777" w:rsidR="00D42CA7" w:rsidRDefault="00D42CA7">
      <w:pPr>
        <w:rPr>
          <w:lang w:eastAsia="en-US"/>
        </w:rPr>
      </w:pPr>
    </w:p>
    <w:p w14:paraId="716A7CA3" w14:textId="77777777" w:rsidR="00366B30" w:rsidRDefault="00366B30">
      <w:pPr>
        <w:rPr>
          <w:lang w:eastAsia="en-US"/>
        </w:rPr>
      </w:pPr>
    </w:p>
    <w:p w14:paraId="1D3C6D48" w14:textId="77777777" w:rsidR="00366B30" w:rsidRDefault="00366B30">
      <w:pPr>
        <w:rPr>
          <w:lang w:eastAsia="en-US"/>
        </w:rPr>
      </w:pPr>
    </w:p>
    <w:p w14:paraId="32392492" w14:textId="77777777" w:rsidR="00A94162" w:rsidRDefault="00A94162"/>
    <w:p w14:paraId="553CBE78" w14:textId="47FF42FE" w:rsidR="00A94162" w:rsidRDefault="002958BF">
      <w:pPr>
        <w:jc w:val="right"/>
        <w:rPr>
          <w:b/>
          <w:bCs/>
          <w:i/>
          <w:iCs/>
        </w:rPr>
      </w:pPr>
      <w:r>
        <w:rPr>
          <w:b/>
          <w:bCs/>
          <w:i/>
          <w:iCs/>
        </w:rPr>
        <w:t>Salto</w:t>
      </w:r>
      <w:r w:rsidR="00A94162">
        <w:rPr>
          <w:b/>
          <w:bCs/>
          <w:i/>
          <w:iCs/>
        </w:rPr>
        <w:t xml:space="preserve">, </w:t>
      </w:r>
      <w:r>
        <w:rPr>
          <w:b/>
          <w:bCs/>
          <w:i/>
          <w:iCs/>
        </w:rPr>
        <w:t>11</w:t>
      </w:r>
      <w:r w:rsidR="00A94162">
        <w:rPr>
          <w:b/>
          <w:bCs/>
          <w:i/>
          <w:iCs/>
        </w:rPr>
        <w:t xml:space="preserve"> de</w:t>
      </w:r>
      <w:r>
        <w:rPr>
          <w:b/>
          <w:bCs/>
          <w:i/>
          <w:iCs/>
        </w:rPr>
        <w:t xml:space="preserve"> </w:t>
      </w:r>
      <w:proofErr w:type="gramStart"/>
      <w:r>
        <w:rPr>
          <w:b/>
          <w:bCs/>
          <w:i/>
          <w:iCs/>
        </w:rPr>
        <w:t>Setembro</w:t>
      </w:r>
      <w:proofErr w:type="gramEnd"/>
      <w:r w:rsidR="00A94162">
        <w:rPr>
          <w:b/>
          <w:bCs/>
          <w:i/>
          <w:iCs/>
        </w:rPr>
        <w:t xml:space="preserve"> de </w:t>
      </w:r>
      <w:r>
        <w:rPr>
          <w:b/>
          <w:bCs/>
          <w:i/>
          <w:iCs/>
        </w:rPr>
        <w:t>2024</w:t>
      </w:r>
    </w:p>
    <w:p w14:paraId="1663DBBC" w14:textId="77777777" w:rsidR="00A94162" w:rsidRDefault="00A94162">
      <w:pPr>
        <w:jc w:val="right"/>
        <w:rPr>
          <w:b/>
          <w:bCs/>
          <w:i/>
          <w:iCs/>
        </w:rPr>
      </w:pPr>
    </w:p>
    <w:tbl>
      <w:tblPr>
        <w:tblW w:w="0" w:type="auto"/>
        <w:jc w:val="center"/>
        <w:tblCellSpacing w:w="8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74"/>
      </w:tblGrid>
      <w:tr w:rsidR="00D42CA7" w14:paraId="3D077ACC" w14:textId="77777777" w:rsidTr="00D42CA7">
        <w:trPr>
          <w:trHeight w:val="1134"/>
          <w:tblCellSpacing w:w="85" w:type="dxa"/>
          <w:jc w:val="center"/>
        </w:trPr>
        <w:tc>
          <w:tcPr>
            <w:tcW w:w="4734" w:type="dxa"/>
            <w:vAlign w:val="bottom"/>
          </w:tcPr>
          <w:p w14:paraId="0FF1827B" w14:textId="77777777" w:rsidR="00D42CA7" w:rsidRDefault="00D42CA7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3F277197" w14:textId="25C82634" w:rsidR="00D42CA7" w:rsidRDefault="002958BF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Juliano Vasques Balarin</w:t>
            </w:r>
          </w:p>
          <w:p w14:paraId="673D7D94" w14:textId="77777777" w:rsidR="00D42CA7" w:rsidRDefault="006B65D6" w:rsidP="003611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Responsável</w:t>
            </w:r>
            <w:r w:rsidR="00D42CA7">
              <w:rPr>
                <w:lang w:val="pt-PT"/>
              </w:rPr>
              <w:t xml:space="preserve"> Técnico</w:t>
            </w:r>
          </w:p>
        </w:tc>
      </w:tr>
      <w:tr w:rsidR="00D42CA7" w14:paraId="6008046C" w14:textId="77777777" w:rsidTr="00D42CA7">
        <w:trPr>
          <w:trHeight w:val="1134"/>
          <w:tblCellSpacing w:w="85" w:type="dxa"/>
          <w:jc w:val="center"/>
        </w:trPr>
        <w:tc>
          <w:tcPr>
            <w:tcW w:w="4734" w:type="dxa"/>
            <w:vAlign w:val="bottom"/>
          </w:tcPr>
          <w:p w14:paraId="62FEAA64" w14:textId="77777777" w:rsidR="00D42CA7" w:rsidRDefault="00D42CA7">
            <w:pPr>
              <w:pBdr>
                <w:bottom w:val="single" w:sz="12" w:space="1" w:color="auto"/>
              </w:pBdr>
              <w:jc w:val="center"/>
              <w:rPr>
                <w:lang w:val="pt-PT"/>
              </w:rPr>
            </w:pPr>
          </w:p>
          <w:p w14:paraId="5EDBA6B4" w14:textId="45BD2DBB" w:rsidR="00D42CA7" w:rsidRDefault="002958BF">
            <w:pPr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Edson Murakami</w:t>
            </w:r>
          </w:p>
          <w:p w14:paraId="2B972235" w14:textId="77777777" w:rsidR="00D42CA7" w:rsidRDefault="006B65D6" w:rsidP="00361136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 xml:space="preserve">Responsável do </w:t>
            </w:r>
            <w:r w:rsidR="00D42CA7">
              <w:rPr>
                <w:lang w:val="pt-PT"/>
              </w:rPr>
              <w:t>Cliente</w:t>
            </w:r>
          </w:p>
        </w:tc>
      </w:tr>
    </w:tbl>
    <w:p w14:paraId="2E9E93C7" w14:textId="77777777" w:rsidR="00A94162" w:rsidRDefault="00A94162">
      <w:pPr>
        <w:rPr>
          <w:lang w:val="pt-PT"/>
        </w:rPr>
      </w:pPr>
      <w:bookmarkStart w:id="716" w:name="_Toc104609727"/>
      <w:bookmarkStart w:id="717" w:name="_Toc104609921"/>
      <w:bookmarkStart w:id="718" w:name="_Toc104610115"/>
      <w:bookmarkStart w:id="719" w:name="_Toc108240916"/>
      <w:bookmarkStart w:id="720" w:name="_Toc108241734"/>
      <w:bookmarkStart w:id="721" w:name="_Toc108943380"/>
      <w:bookmarkStart w:id="722" w:name="_Toc108943574"/>
      <w:bookmarkStart w:id="723" w:name="_Toc104609728"/>
      <w:bookmarkStart w:id="724" w:name="_Toc104609922"/>
      <w:bookmarkStart w:id="725" w:name="_Toc104610116"/>
      <w:bookmarkStart w:id="726" w:name="_Toc108240917"/>
      <w:bookmarkStart w:id="727" w:name="_Toc108241735"/>
      <w:bookmarkStart w:id="728" w:name="_Toc108943381"/>
      <w:bookmarkStart w:id="729" w:name="_Toc108943575"/>
      <w:bookmarkStart w:id="730" w:name="_Toc104609729"/>
      <w:bookmarkStart w:id="731" w:name="_Toc104609923"/>
      <w:bookmarkStart w:id="732" w:name="_Toc104610117"/>
      <w:bookmarkStart w:id="733" w:name="_Toc108240918"/>
      <w:bookmarkStart w:id="734" w:name="_Toc108241736"/>
      <w:bookmarkStart w:id="735" w:name="_Toc108943382"/>
      <w:bookmarkStart w:id="736" w:name="_Toc108943576"/>
      <w:bookmarkStart w:id="737" w:name="_Toc104609730"/>
      <w:bookmarkStart w:id="738" w:name="_Toc104609924"/>
      <w:bookmarkStart w:id="739" w:name="_Toc104610118"/>
      <w:bookmarkStart w:id="740" w:name="_Toc108240919"/>
      <w:bookmarkStart w:id="741" w:name="_Toc108241737"/>
      <w:bookmarkStart w:id="742" w:name="_Toc108943383"/>
      <w:bookmarkStart w:id="743" w:name="_Toc108943577"/>
      <w:bookmarkStart w:id="744" w:name="_Toc104609731"/>
      <w:bookmarkStart w:id="745" w:name="_Toc104609925"/>
      <w:bookmarkStart w:id="746" w:name="_Toc104610119"/>
      <w:bookmarkStart w:id="747" w:name="_Toc108240920"/>
      <w:bookmarkStart w:id="748" w:name="_Toc108241738"/>
      <w:bookmarkStart w:id="749" w:name="_Toc108943384"/>
      <w:bookmarkStart w:id="750" w:name="_Toc108943578"/>
      <w:bookmarkStart w:id="751" w:name="_Toc104609733"/>
      <w:bookmarkStart w:id="752" w:name="_Toc104609927"/>
      <w:bookmarkStart w:id="753" w:name="_Toc104610121"/>
      <w:bookmarkStart w:id="754" w:name="_Toc108240922"/>
      <w:bookmarkStart w:id="755" w:name="_Toc108241740"/>
      <w:bookmarkStart w:id="756" w:name="_Toc108943386"/>
      <w:bookmarkStart w:id="757" w:name="_Toc108943580"/>
      <w:bookmarkStart w:id="758" w:name="_Toc104609734"/>
      <w:bookmarkStart w:id="759" w:name="_Toc104609928"/>
      <w:bookmarkStart w:id="760" w:name="_Toc104610122"/>
      <w:bookmarkStart w:id="761" w:name="_Toc108240923"/>
      <w:bookmarkStart w:id="762" w:name="_Toc108241741"/>
      <w:bookmarkStart w:id="763" w:name="_Toc108943387"/>
      <w:bookmarkStart w:id="764" w:name="_Toc108943581"/>
      <w:bookmarkStart w:id="765" w:name="_Toc104609735"/>
      <w:bookmarkStart w:id="766" w:name="_Toc104609929"/>
      <w:bookmarkStart w:id="767" w:name="_Toc104610123"/>
      <w:bookmarkStart w:id="768" w:name="_Toc108240924"/>
      <w:bookmarkStart w:id="769" w:name="_Toc108241742"/>
      <w:bookmarkStart w:id="770" w:name="_Toc108943388"/>
      <w:bookmarkStart w:id="771" w:name="_Toc108943582"/>
      <w:bookmarkStart w:id="772" w:name="_Toc104609736"/>
      <w:bookmarkStart w:id="773" w:name="_Toc104609930"/>
      <w:bookmarkStart w:id="774" w:name="_Toc104610124"/>
      <w:bookmarkStart w:id="775" w:name="_Toc108240925"/>
      <w:bookmarkStart w:id="776" w:name="_Toc108241743"/>
      <w:bookmarkStart w:id="777" w:name="_Toc108943389"/>
      <w:bookmarkStart w:id="778" w:name="_Toc108943583"/>
      <w:bookmarkStart w:id="779" w:name="_Toc104609737"/>
      <w:bookmarkStart w:id="780" w:name="_Toc104609931"/>
      <w:bookmarkStart w:id="781" w:name="_Toc104610125"/>
      <w:bookmarkStart w:id="782" w:name="_Toc108240926"/>
      <w:bookmarkStart w:id="783" w:name="_Toc108241744"/>
      <w:bookmarkStart w:id="784" w:name="_Toc108943390"/>
      <w:bookmarkStart w:id="785" w:name="_Toc108943584"/>
      <w:bookmarkStart w:id="786" w:name="_Toc104609738"/>
      <w:bookmarkStart w:id="787" w:name="_Toc104609932"/>
      <w:bookmarkStart w:id="788" w:name="_Toc104610126"/>
      <w:bookmarkStart w:id="789" w:name="_Toc108240927"/>
      <w:bookmarkStart w:id="790" w:name="_Toc108241745"/>
      <w:bookmarkStart w:id="791" w:name="_Toc108943391"/>
      <w:bookmarkStart w:id="792" w:name="_Toc108943585"/>
      <w:bookmarkStart w:id="793" w:name="_Toc104609740"/>
      <w:bookmarkStart w:id="794" w:name="_Toc104609934"/>
      <w:bookmarkStart w:id="795" w:name="_Toc104610128"/>
      <w:bookmarkStart w:id="796" w:name="_Toc108240929"/>
      <w:bookmarkStart w:id="797" w:name="_Toc108241747"/>
      <w:bookmarkStart w:id="798" w:name="_Toc108943393"/>
      <w:bookmarkStart w:id="799" w:name="_Toc108943587"/>
      <w:bookmarkStart w:id="800" w:name="_Toc104609741"/>
      <w:bookmarkStart w:id="801" w:name="_Toc104609935"/>
      <w:bookmarkStart w:id="802" w:name="_Toc104610129"/>
      <w:bookmarkStart w:id="803" w:name="_Toc108240930"/>
      <w:bookmarkStart w:id="804" w:name="_Toc108241748"/>
      <w:bookmarkStart w:id="805" w:name="_Toc108943394"/>
      <w:bookmarkStart w:id="806" w:name="_Toc108943588"/>
      <w:bookmarkStart w:id="807" w:name="_Toc104609742"/>
      <w:bookmarkStart w:id="808" w:name="_Toc104609936"/>
      <w:bookmarkStart w:id="809" w:name="_Toc104610130"/>
      <w:bookmarkStart w:id="810" w:name="_Toc108240931"/>
      <w:bookmarkStart w:id="811" w:name="_Toc108241749"/>
      <w:bookmarkStart w:id="812" w:name="_Toc108943395"/>
      <w:bookmarkStart w:id="813" w:name="_Toc108943589"/>
      <w:bookmarkStart w:id="814" w:name="_Toc104609743"/>
      <w:bookmarkStart w:id="815" w:name="_Toc104609937"/>
      <w:bookmarkStart w:id="816" w:name="_Toc104610131"/>
      <w:bookmarkStart w:id="817" w:name="_Toc108240932"/>
      <w:bookmarkStart w:id="818" w:name="_Toc108241750"/>
      <w:bookmarkStart w:id="819" w:name="_Toc108943396"/>
      <w:bookmarkStart w:id="820" w:name="_Toc108943590"/>
      <w:bookmarkStart w:id="821" w:name="_Toc104609744"/>
      <w:bookmarkStart w:id="822" w:name="_Toc104609938"/>
      <w:bookmarkStart w:id="823" w:name="_Toc104610132"/>
      <w:bookmarkStart w:id="824" w:name="_Toc108240933"/>
      <w:bookmarkStart w:id="825" w:name="_Toc108241751"/>
      <w:bookmarkStart w:id="826" w:name="_Toc108943397"/>
      <w:bookmarkStart w:id="827" w:name="_Toc108943591"/>
      <w:bookmarkStart w:id="828" w:name="_Toc104609745"/>
      <w:bookmarkStart w:id="829" w:name="_Toc104609939"/>
      <w:bookmarkStart w:id="830" w:name="_Toc104610133"/>
      <w:bookmarkStart w:id="831" w:name="_Toc108240934"/>
      <w:bookmarkStart w:id="832" w:name="_Toc108241752"/>
      <w:bookmarkStart w:id="833" w:name="_Toc108943398"/>
      <w:bookmarkStart w:id="834" w:name="_Toc108943592"/>
      <w:bookmarkStart w:id="835" w:name="_Toc104609747"/>
      <w:bookmarkStart w:id="836" w:name="_Toc104609941"/>
      <w:bookmarkStart w:id="837" w:name="_Toc104610135"/>
      <w:bookmarkStart w:id="838" w:name="_Toc108240936"/>
      <w:bookmarkStart w:id="839" w:name="_Toc108241754"/>
      <w:bookmarkStart w:id="840" w:name="_Toc108943400"/>
      <w:bookmarkStart w:id="841" w:name="_Toc108943594"/>
      <w:bookmarkStart w:id="842" w:name="_Toc104609748"/>
      <w:bookmarkStart w:id="843" w:name="_Toc104609942"/>
      <w:bookmarkStart w:id="844" w:name="_Toc104610136"/>
      <w:bookmarkStart w:id="845" w:name="_Toc108240937"/>
      <w:bookmarkStart w:id="846" w:name="_Toc108241755"/>
      <w:bookmarkStart w:id="847" w:name="_Toc108943401"/>
      <w:bookmarkStart w:id="848" w:name="_Toc108943595"/>
      <w:bookmarkStart w:id="849" w:name="_Toc104609749"/>
      <w:bookmarkStart w:id="850" w:name="_Toc104609943"/>
      <w:bookmarkStart w:id="851" w:name="_Toc104610137"/>
      <w:bookmarkStart w:id="852" w:name="_Toc108240938"/>
      <w:bookmarkStart w:id="853" w:name="_Toc108241756"/>
      <w:bookmarkStart w:id="854" w:name="_Toc108943402"/>
      <w:bookmarkStart w:id="855" w:name="_Toc108943596"/>
      <w:bookmarkStart w:id="856" w:name="_Toc104609750"/>
      <w:bookmarkStart w:id="857" w:name="_Toc104609944"/>
      <w:bookmarkStart w:id="858" w:name="_Toc104610138"/>
      <w:bookmarkStart w:id="859" w:name="_Toc108240939"/>
      <w:bookmarkStart w:id="860" w:name="_Toc108241757"/>
      <w:bookmarkStart w:id="861" w:name="_Toc108943403"/>
      <w:bookmarkStart w:id="862" w:name="_Toc108943597"/>
      <w:bookmarkStart w:id="863" w:name="_Toc104609751"/>
      <w:bookmarkStart w:id="864" w:name="_Toc104609945"/>
      <w:bookmarkStart w:id="865" w:name="_Toc104610139"/>
      <w:bookmarkStart w:id="866" w:name="_Toc108240940"/>
      <w:bookmarkStart w:id="867" w:name="_Toc108241758"/>
      <w:bookmarkStart w:id="868" w:name="_Toc108943404"/>
      <w:bookmarkStart w:id="869" w:name="_Toc108943598"/>
      <w:bookmarkStart w:id="870" w:name="_Toc104609753"/>
      <w:bookmarkStart w:id="871" w:name="_Toc104609947"/>
      <w:bookmarkStart w:id="872" w:name="_Toc104610141"/>
      <w:bookmarkStart w:id="873" w:name="_Toc108240942"/>
      <w:bookmarkStart w:id="874" w:name="_Toc108241760"/>
      <w:bookmarkStart w:id="875" w:name="_Toc108943406"/>
      <w:bookmarkStart w:id="876" w:name="_Toc108943600"/>
      <w:bookmarkStart w:id="877" w:name="_Toc104609754"/>
      <w:bookmarkStart w:id="878" w:name="_Toc104609948"/>
      <w:bookmarkStart w:id="879" w:name="_Toc104610142"/>
      <w:bookmarkStart w:id="880" w:name="_Toc108240943"/>
      <w:bookmarkStart w:id="881" w:name="_Toc108241761"/>
      <w:bookmarkStart w:id="882" w:name="_Toc108943407"/>
      <w:bookmarkStart w:id="883" w:name="_Toc108943601"/>
      <w:bookmarkStart w:id="884" w:name="_Toc104609755"/>
      <w:bookmarkStart w:id="885" w:name="_Toc104609949"/>
      <w:bookmarkStart w:id="886" w:name="_Toc104610143"/>
      <w:bookmarkStart w:id="887" w:name="_Toc108240944"/>
      <w:bookmarkStart w:id="888" w:name="_Toc108241762"/>
      <w:bookmarkStart w:id="889" w:name="_Toc108943408"/>
      <w:bookmarkStart w:id="890" w:name="_Toc108943602"/>
      <w:bookmarkStart w:id="891" w:name="_Toc104609756"/>
      <w:bookmarkStart w:id="892" w:name="_Toc104609950"/>
      <w:bookmarkStart w:id="893" w:name="_Toc104610144"/>
      <w:bookmarkStart w:id="894" w:name="_Toc108240945"/>
      <w:bookmarkStart w:id="895" w:name="_Toc108241763"/>
      <w:bookmarkStart w:id="896" w:name="_Toc108943409"/>
      <w:bookmarkStart w:id="897" w:name="_Toc108943603"/>
      <w:bookmarkStart w:id="898" w:name="_Toc104609757"/>
      <w:bookmarkStart w:id="899" w:name="_Toc104609951"/>
      <w:bookmarkStart w:id="900" w:name="_Toc104610145"/>
      <w:bookmarkStart w:id="901" w:name="_Toc108240946"/>
      <w:bookmarkStart w:id="902" w:name="_Toc108241764"/>
      <w:bookmarkStart w:id="903" w:name="_Toc108943410"/>
      <w:bookmarkStart w:id="904" w:name="_Toc108943604"/>
      <w:bookmarkStart w:id="905" w:name="_Toc104609758"/>
      <w:bookmarkStart w:id="906" w:name="_Toc104609952"/>
      <w:bookmarkStart w:id="907" w:name="_Toc104610146"/>
      <w:bookmarkStart w:id="908" w:name="_Toc108240947"/>
      <w:bookmarkStart w:id="909" w:name="_Toc108241765"/>
      <w:bookmarkStart w:id="910" w:name="_Toc108943411"/>
      <w:bookmarkStart w:id="911" w:name="_Toc108943605"/>
      <w:bookmarkStart w:id="912" w:name="_Toc104609760"/>
      <w:bookmarkStart w:id="913" w:name="_Toc104609954"/>
      <w:bookmarkStart w:id="914" w:name="_Toc104610148"/>
      <w:bookmarkStart w:id="915" w:name="_Toc108240949"/>
      <w:bookmarkStart w:id="916" w:name="_Toc108241767"/>
      <w:bookmarkStart w:id="917" w:name="_Toc108943413"/>
      <w:bookmarkStart w:id="918" w:name="_Toc108943607"/>
      <w:bookmarkStart w:id="919" w:name="_Toc104609761"/>
      <w:bookmarkStart w:id="920" w:name="_Toc104609955"/>
      <w:bookmarkStart w:id="921" w:name="_Toc104610149"/>
      <w:bookmarkStart w:id="922" w:name="_Toc108240950"/>
      <w:bookmarkStart w:id="923" w:name="_Toc108241768"/>
      <w:bookmarkStart w:id="924" w:name="_Toc108943414"/>
      <w:bookmarkStart w:id="925" w:name="_Toc108943608"/>
      <w:bookmarkStart w:id="926" w:name="_Toc104609762"/>
      <w:bookmarkStart w:id="927" w:name="_Toc104609956"/>
      <w:bookmarkStart w:id="928" w:name="_Toc104610150"/>
      <w:bookmarkStart w:id="929" w:name="_Toc108240951"/>
      <w:bookmarkStart w:id="930" w:name="_Toc108241769"/>
      <w:bookmarkStart w:id="931" w:name="_Toc108943415"/>
      <w:bookmarkStart w:id="932" w:name="_Toc108943609"/>
      <w:bookmarkStart w:id="933" w:name="_Toc104609763"/>
      <w:bookmarkStart w:id="934" w:name="_Toc104609957"/>
      <w:bookmarkStart w:id="935" w:name="_Toc104610151"/>
      <w:bookmarkStart w:id="936" w:name="_Toc108240952"/>
      <w:bookmarkStart w:id="937" w:name="_Toc108241770"/>
      <w:bookmarkStart w:id="938" w:name="_Toc108943416"/>
      <w:bookmarkStart w:id="939" w:name="_Toc108943610"/>
      <w:bookmarkStart w:id="940" w:name="_Toc104609764"/>
      <w:bookmarkStart w:id="941" w:name="_Toc104609958"/>
      <w:bookmarkStart w:id="942" w:name="_Toc104610152"/>
      <w:bookmarkStart w:id="943" w:name="_Toc108240953"/>
      <w:bookmarkStart w:id="944" w:name="_Toc108241771"/>
      <w:bookmarkStart w:id="945" w:name="_Toc108943417"/>
      <w:bookmarkStart w:id="946" w:name="_Toc108943611"/>
      <w:bookmarkStart w:id="947" w:name="_Toc104609765"/>
      <w:bookmarkStart w:id="948" w:name="_Toc104609959"/>
      <w:bookmarkStart w:id="949" w:name="_Toc104610153"/>
      <w:bookmarkStart w:id="950" w:name="_Toc108240954"/>
      <w:bookmarkStart w:id="951" w:name="_Toc108241772"/>
      <w:bookmarkStart w:id="952" w:name="_Toc108943418"/>
      <w:bookmarkStart w:id="953" w:name="_Toc108943612"/>
      <w:bookmarkStart w:id="954" w:name="_Toc104609767"/>
      <w:bookmarkStart w:id="955" w:name="_Toc104609961"/>
      <w:bookmarkStart w:id="956" w:name="_Toc104610155"/>
      <w:bookmarkStart w:id="957" w:name="_Toc108240956"/>
      <w:bookmarkStart w:id="958" w:name="_Toc108241774"/>
      <w:bookmarkStart w:id="959" w:name="_Toc108943420"/>
      <w:bookmarkStart w:id="960" w:name="_Toc108943614"/>
      <w:bookmarkStart w:id="961" w:name="_Toc104609768"/>
      <w:bookmarkStart w:id="962" w:name="_Toc104609962"/>
      <w:bookmarkStart w:id="963" w:name="_Toc104610156"/>
      <w:bookmarkStart w:id="964" w:name="_Toc108240957"/>
      <w:bookmarkStart w:id="965" w:name="_Toc108241775"/>
      <w:bookmarkStart w:id="966" w:name="_Toc108943421"/>
      <w:bookmarkStart w:id="967" w:name="_Toc108943615"/>
      <w:bookmarkStart w:id="968" w:name="_Toc104609769"/>
      <w:bookmarkStart w:id="969" w:name="_Toc104609963"/>
      <w:bookmarkStart w:id="970" w:name="_Toc104610157"/>
      <w:bookmarkStart w:id="971" w:name="_Toc108240958"/>
      <w:bookmarkStart w:id="972" w:name="_Toc108241776"/>
      <w:bookmarkStart w:id="973" w:name="_Toc108943422"/>
      <w:bookmarkStart w:id="974" w:name="_Toc108943616"/>
      <w:bookmarkStart w:id="975" w:name="_Toc104609770"/>
      <w:bookmarkStart w:id="976" w:name="_Toc104609964"/>
      <w:bookmarkStart w:id="977" w:name="_Toc104610158"/>
      <w:bookmarkStart w:id="978" w:name="_Toc108240959"/>
      <w:bookmarkStart w:id="979" w:name="_Toc108241777"/>
      <w:bookmarkStart w:id="980" w:name="_Toc108943423"/>
      <w:bookmarkStart w:id="981" w:name="_Toc108943617"/>
      <w:bookmarkStart w:id="982" w:name="_Toc104609772"/>
      <w:bookmarkStart w:id="983" w:name="_Toc104609966"/>
      <w:bookmarkStart w:id="984" w:name="_Toc104610160"/>
      <w:bookmarkStart w:id="985" w:name="_Toc108240961"/>
      <w:bookmarkStart w:id="986" w:name="_Toc108241779"/>
      <w:bookmarkStart w:id="987" w:name="_Toc108943425"/>
      <w:bookmarkStart w:id="988" w:name="_Toc108943619"/>
      <w:bookmarkStart w:id="989" w:name="_Toc104609773"/>
      <w:bookmarkStart w:id="990" w:name="_Toc104609967"/>
      <w:bookmarkStart w:id="991" w:name="_Toc104610161"/>
      <w:bookmarkStart w:id="992" w:name="_Toc108240962"/>
      <w:bookmarkStart w:id="993" w:name="_Toc108241780"/>
      <w:bookmarkStart w:id="994" w:name="_Toc108943426"/>
      <w:bookmarkStart w:id="995" w:name="_Toc108943620"/>
      <w:bookmarkStart w:id="996" w:name="_Toc104609774"/>
      <w:bookmarkStart w:id="997" w:name="_Toc104609968"/>
      <w:bookmarkStart w:id="998" w:name="_Toc104610162"/>
      <w:bookmarkStart w:id="999" w:name="_Toc108240963"/>
      <w:bookmarkStart w:id="1000" w:name="_Toc108241781"/>
      <w:bookmarkStart w:id="1001" w:name="_Toc108943427"/>
      <w:bookmarkStart w:id="1002" w:name="_Toc108943621"/>
      <w:bookmarkStart w:id="1003" w:name="_Toc104609775"/>
      <w:bookmarkStart w:id="1004" w:name="_Toc104609969"/>
      <w:bookmarkStart w:id="1005" w:name="_Toc104610163"/>
      <w:bookmarkStart w:id="1006" w:name="_Toc108240964"/>
      <w:bookmarkStart w:id="1007" w:name="_Toc108241782"/>
      <w:bookmarkStart w:id="1008" w:name="_Toc108943428"/>
      <w:bookmarkStart w:id="1009" w:name="_Toc108943622"/>
      <w:bookmarkStart w:id="1010" w:name="_Toc104609776"/>
      <w:bookmarkStart w:id="1011" w:name="_Toc104609970"/>
      <w:bookmarkStart w:id="1012" w:name="_Toc104610164"/>
      <w:bookmarkStart w:id="1013" w:name="_Toc108240965"/>
      <w:bookmarkStart w:id="1014" w:name="_Toc108241783"/>
      <w:bookmarkStart w:id="1015" w:name="_Toc108943429"/>
      <w:bookmarkStart w:id="1016" w:name="_Toc108943623"/>
      <w:bookmarkStart w:id="1017" w:name="_Toc104609777"/>
      <w:bookmarkStart w:id="1018" w:name="_Toc104609971"/>
      <w:bookmarkStart w:id="1019" w:name="_Toc104610165"/>
      <w:bookmarkStart w:id="1020" w:name="_Toc108240966"/>
      <w:bookmarkStart w:id="1021" w:name="_Toc108241784"/>
      <w:bookmarkStart w:id="1022" w:name="_Toc108943430"/>
      <w:bookmarkStart w:id="1023" w:name="_Toc108943624"/>
      <w:bookmarkStart w:id="1024" w:name="_Toc104609779"/>
      <w:bookmarkStart w:id="1025" w:name="_Toc104609973"/>
      <w:bookmarkStart w:id="1026" w:name="_Toc104610167"/>
      <w:bookmarkStart w:id="1027" w:name="_Toc108240968"/>
      <w:bookmarkStart w:id="1028" w:name="_Toc108241786"/>
      <w:bookmarkStart w:id="1029" w:name="_Toc108943432"/>
      <w:bookmarkStart w:id="1030" w:name="_Toc108943626"/>
      <w:bookmarkStart w:id="1031" w:name="_Toc104609780"/>
      <w:bookmarkStart w:id="1032" w:name="_Toc104609974"/>
      <w:bookmarkStart w:id="1033" w:name="_Toc104610168"/>
      <w:bookmarkStart w:id="1034" w:name="_Toc108240969"/>
      <w:bookmarkStart w:id="1035" w:name="_Toc108241787"/>
      <w:bookmarkStart w:id="1036" w:name="_Toc108943433"/>
      <w:bookmarkStart w:id="1037" w:name="_Toc108943627"/>
      <w:bookmarkStart w:id="1038" w:name="_Toc104609781"/>
      <w:bookmarkStart w:id="1039" w:name="_Toc104609975"/>
      <w:bookmarkStart w:id="1040" w:name="_Toc104610169"/>
      <w:bookmarkStart w:id="1041" w:name="_Toc108240970"/>
      <w:bookmarkStart w:id="1042" w:name="_Toc108241788"/>
      <w:bookmarkStart w:id="1043" w:name="_Toc108943434"/>
      <w:bookmarkStart w:id="1044" w:name="_Toc108943628"/>
      <w:bookmarkStart w:id="1045" w:name="_Toc104609782"/>
      <w:bookmarkStart w:id="1046" w:name="_Toc104609976"/>
      <w:bookmarkStart w:id="1047" w:name="_Toc104610170"/>
      <w:bookmarkStart w:id="1048" w:name="_Toc108240971"/>
      <w:bookmarkStart w:id="1049" w:name="_Toc108241789"/>
      <w:bookmarkStart w:id="1050" w:name="_Toc108943435"/>
      <w:bookmarkStart w:id="1051" w:name="_Toc108943629"/>
      <w:bookmarkStart w:id="1052" w:name="_Toc104609783"/>
      <w:bookmarkStart w:id="1053" w:name="_Toc104609977"/>
      <w:bookmarkStart w:id="1054" w:name="_Toc104610171"/>
      <w:bookmarkStart w:id="1055" w:name="_Toc108240972"/>
      <w:bookmarkStart w:id="1056" w:name="_Toc108241790"/>
      <w:bookmarkStart w:id="1057" w:name="_Toc108943436"/>
      <w:bookmarkStart w:id="1058" w:name="_Toc108943630"/>
      <w:bookmarkStart w:id="1059" w:name="_Toc104609784"/>
      <w:bookmarkStart w:id="1060" w:name="_Toc104609978"/>
      <w:bookmarkStart w:id="1061" w:name="_Toc104610172"/>
      <w:bookmarkStart w:id="1062" w:name="_Toc108240973"/>
      <w:bookmarkStart w:id="1063" w:name="_Toc108241791"/>
      <w:bookmarkStart w:id="1064" w:name="_Toc108943437"/>
      <w:bookmarkStart w:id="1065" w:name="_Toc108943631"/>
      <w:bookmarkStart w:id="1066" w:name="_Toc104609786"/>
      <w:bookmarkStart w:id="1067" w:name="_Toc104609980"/>
      <w:bookmarkStart w:id="1068" w:name="_Toc104610174"/>
      <w:bookmarkStart w:id="1069" w:name="_Toc108240975"/>
      <w:bookmarkStart w:id="1070" w:name="_Toc108241793"/>
      <w:bookmarkStart w:id="1071" w:name="_Toc108943439"/>
      <w:bookmarkStart w:id="1072" w:name="_Toc108943633"/>
      <w:bookmarkStart w:id="1073" w:name="_Toc104609795"/>
      <w:bookmarkStart w:id="1074" w:name="_Toc104609989"/>
      <w:bookmarkStart w:id="1075" w:name="_Toc104610183"/>
      <w:bookmarkStart w:id="1076" w:name="_Toc108240984"/>
      <w:bookmarkStart w:id="1077" w:name="_Toc108241802"/>
      <w:bookmarkStart w:id="1078" w:name="_Toc108943448"/>
      <w:bookmarkStart w:id="1079" w:name="_Toc108943642"/>
      <w:bookmarkStart w:id="1080" w:name="_Toc104609801"/>
      <w:bookmarkStart w:id="1081" w:name="_Toc104609995"/>
      <w:bookmarkStart w:id="1082" w:name="_Toc104610189"/>
      <w:bookmarkStart w:id="1083" w:name="_Toc108240990"/>
      <w:bookmarkStart w:id="1084" w:name="_Toc108241808"/>
      <w:bookmarkStart w:id="1085" w:name="_Toc108943454"/>
      <w:bookmarkStart w:id="1086" w:name="_Toc108943648"/>
      <w:bookmarkStart w:id="1087" w:name="_Toc104609802"/>
      <w:bookmarkStart w:id="1088" w:name="_Toc104609996"/>
      <w:bookmarkStart w:id="1089" w:name="_Toc104610190"/>
      <w:bookmarkStart w:id="1090" w:name="_Toc108240991"/>
      <w:bookmarkStart w:id="1091" w:name="_Toc108241809"/>
      <w:bookmarkStart w:id="1092" w:name="_Toc108943455"/>
      <w:bookmarkStart w:id="1093" w:name="_Toc108943649"/>
      <w:bookmarkStart w:id="1094" w:name="_Toc104609804"/>
      <w:bookmarkStart w:id="1095" w:name="_Toc104609998"/>
      <w:bookmarkStart w:id="1096" w:name="_Toc104610192"/>
      <w:bookmarkStart w:id="1097" w:name="_Toc108240993"/>
      <w:bookmarkStart w:id="1098" w:name="_Toc108241811"/>
      <w:bookmarkStart w:id="1099" w:name="_Toc108943457"/>
      <w:bookmarkStart w:id="1100" w:name="_Toc108943651"/>
      <w:bookmarkStart w:id="1101" w:name="_Toc104609805"/>
      <w:bookmarkStart w:id="1102" w:name="_Toc104609999"/>
      <w:bookmarkStart w:id="1103" w:name="_Toc104610193"/>
      <w:bookmarkStart w:id="1104" w:name="_Toc108240994"/>
      <w:bookmarkStart w:id="1105" w:name="_Toc108241812"/>
      <w:bookmarkStart w:id="1106" w:name="_Toc108943458"/>
      <w:bookmarkStart w:id="1107" w:name="_Toc108943652"/>
      <w:bookmarkStart w:id="1108" w:name="_Toc104609806"/>
      <w:bookmarkStart w:id="1109" w:name="_Toc104610000"/>
      <w:bookmarkStart w:id="1110" w:name="_Toc104610194"/>
      <w:bookmarkStart w:id="1111" w:name="_Toc108240995"/>
      <w:bookmarkStart w:id="1112" w:name="_Toc108241813"/>
      <w:bookmarkStart w:id="1113" w:name="_Toc108943459"/>
      <w:bookmarkStart w:id="1114" w:name="_Toc108943653"/>
      <w:bookmarkStart w:id="1115" w:name="_Toc104609807"/>
      <w:bookmarkStart w:id="1116" w:name="_Toc104610001"/>
      <w:bookmarkStart w:id="1117" w:name="_Toc104610195"/>
      <w:bookmarkStart w:id="1118" w:name="_Toc108240996"/>
      <w:bookmarkStart w:id="1119" w:name="_Toc108241814"/>
      <w:bookmarkStart w:id="1120" w:name="_Toc108943460"/>
      <w:bookmarkStart w:id="1121" w:name="_Toc108943654"/>
      <w:bookmarkStart w:id="1122" w:name="_Toc104609808"/>
      <w:bookmarkStart w:id="1123" w:name="_Toc104610002"/>
      <w:bookmarkStart w:id="1124" w:name="_Toc104610196"/>
      <w:bookmarkStart w:id="1125" w:name="_Toc108240997"/>
      <w:bookmarkStart w:id="1126" w:name="_Toc108241815"/>
      <w:bookmarkStart w:id="1127" w:name="_Toc108943461"/>
      <w:bookmarkStart w:id="1128" w:name="_Toc108943655"/>
      <w:bookmarkStart w:id="1129" w:name="_Toc104609809"/>
      <w:bookmarkStart w:id="1130" w:name="_Toc104610003"/>
      <w:bookmarkStart w:id="1131" w:name="_Toc104610197"/>
      <w:bookmarkStart w:id="1132" w:name="_Toc108240998"/>
      <w:bookmarkStart w:id="1133" w:name="_Toc108241816"/>
      <w:bookmarkStart w:id="1134" w:name="_Toc108943462"/>
      <w:bookmarkStart w:id="1135" w:name="_Toc108943656"/>
      <w:bookmarkStart w:id="1136" w:name="_Toc104609811"/>
      <w:bookmarkStart w:id="1137" w:name="_Toc104610005"/>
      <w:bookmarkStart w:id="1138" w:name="_Toc104610199"/>
      <w:bookmarkStart w:id="1139" w:name="_Toc108241000"/>
      <w:bookmarkStart w:id="1140" w:name="_Toc108241818"/>
      <w:bookmarkStart w:id="1141" w:name="_Toc108943464"/>
      <w:bookmarkStart w:id="1142" w:name="_Toc108943658"/>
      <w:bookmarkStart w:id="1143" w:name="_Toc104609812"/>
      <w:bookmarkStart w:id="1144" w:name="_Toc104610006"/>
      <w:bookmarkStart w:id="1145" w:name="_Toc104610200"/>
      <w:bookmarkStart w:id="1146" w:name="_Toc108241001"/>
      <w:bookmarkStart w:id="1147" w:name="_Toc108241819"/>
      <w:bookmarkStart w:id="1148" w:name="_Toc108943465"/>
      <w:bookmarkStart w:id="1149" w:name="_Toc108943659"/>
      <w:bookmarkStart w:id="1150" w:name="_Toc104609813"/>
      <w:bookmarkStart w:id="1151" w:name="_Toc104610007"/>
      <w:bookmarkStart w:id="1152" w:name="_Toc104610201"/>
      <w:bookmarkStart w:id="1153" w:name="_Toc108241002"/>
      <w:bookmarkStart w:id="1154" w:name="_Toc108241820"/>
      <w:bookmarkStart w:id="1155" w:name="_Toc108943466"/>
      <w:bookmarkStart w:id="1156" w:name="_Toc108943660"/>
      <w:bookmarkStart w:id="1157" w:name="_Toc104609815"/>
      <w:bookmarkStart w:id="1158" w:name="_Toc104610009"/>
      <w:bookmarkStart w:id="1159" w:name="_Toc104610203"/>
      <w:bookmarkStart w:id="1160" w:name="_Toc108241004"/>
      <w:bookmarkStart w:id="1161" w:name="_Toc108241822"/>
      <w:bookmarkStart w:id="1162" w:name="_Toc108943468"/>
      <w:bookmarkStart w:id="1163" w:name="_Toc108943662"/>
      <w:bookmarkStart w:id="1164" w:name="_Toc104609817"/>
      <w:bookmarkStart w:id="1165" w:name="_Toc104610011"/>
      <w:bookmarkStart w:id="1166" w:name="_Toc104610205"/>
      <w:bookmarkStart w:id="1167" w:name="_Toc108241006"/>
      <w:bookmarkStart w:id="1168" w:name="_Toc108241824"/>
      <w:bookmarkStart w:id="1169" w:name="_Toc108943470"/>
      <w:bookmarkStart w:id="1170" w:name="_Toc108943664"/>
      <w:bookmarkStart w:id="1171" w:name="_Toc104609818"/>
      <w:bookmarkStart w:id="1172" w:name="_Toc104610012"/>
      <w:bookmarkStart w:id="1173" w:name="_Toc104610206"/>
      <w:bookmarkStart w:id="1174" w:name="_Toc108241007"/>
      <w:bookmarkStart w:id="1175" w:name="_Toc108241825"/>
      <w:bookmarkStart w:id="1176" w:name="_Toc108943471"/>
      <w:bookmarkStart w:id="1177" w:name="_Toc108943665"/>
      <w:bookmarkStart w:id="1178" w:name="_Toc104609819"/>
      <w:bookmarkStart w:id="1179" w:name="_Toc104610013"/>
      <w:bookmarkStart w:id="1180" w:name="_Toc104610207"/>
      <w:bookmarkStart w:id="1181" w:name="_Toc108241008"/>
      <w:bookmarkStart w:id="1182" w:name="_Toc108241826"/>
      <w:bookmarkStart w:id="1183" w:name="_Toc108943472"/>
      <w:bookmarkStart w:id="1184" w:name="_Toc108943666"/>
      <w:bookmarkStart w:id="1185" w:name="_Toc104609821"/>
      <w:bookmarkStart w:id="1186" w:name="_Toc104610015"/>
      <w:bookmarkStart w:id="1187" w:name="_Toc104610209"/>
      <w:bookmarkStart w:id="1188" w:name="_Toc108241010"/>
      <w:bookmarkStart w:id="1189" w:name="_Toc108241828"/>
      <w:bookmarkStart w:id="1190" w:name="_Toc108943474"/>
      <w:bookmarkStart w:id="1191" w:name="_Toc108943668"/>
      <w:bookmarkStart w:id="1192" w:name="_Toc104609822"/>
      <w:bookmarkStart w:id="1193" w:name="_Toc104610016"/>
      <w:bookmarkStart w:id="1194" w:name="_Toc104610210"/>
      <w:bookmarkStart w:id="1195" w:name="_Toc108241011"/>
      <w:bookmarkStart w:id="1196" w:name="_Toc108241829"/>
      <w:bookmarkStart w:id="1197" w:name="_Toc108943475"/>
      <w:bookmarkStart w:id="1198" w:name="_Toc108943669"/>
      <w:bookmarkStart w:id="1199" w:name="_Toc104609823"/>
      <w:bookmarkStart w:id="1200" w:name="_Toc104610017"/>
      <w:bookmarkStart w:id="1201" w:name="_Toc104610211"/>
      <w:bookmarkStart w:id="1202" w:name="_Toc108241012"/>
      <w:bookmarkStart w:id="1203" w:name="_Toc108241830"/>
      <w:bookmarkStart w:id="1204" w:name="_Toc108943476"/>
      <w:bookmarkStart w:id="1205" w:name="_Toc108943670"/>
      <w:bookmarkStart w:id="1206" w:name="_Toc104609824"/>
      <w:bookmarkStart w:id="1207" w:name="_Toc104610018"/>
      <w:bookmarkStart w:id="1208" w:name="_Toc104610212"/>
      <w:bookmarkStart w:id="1209" w:name="_Toc108241013"/>
      <w:bookmarkStart w:id="1210" w:name="_Toc108241831"/>
      <w:bookmarkStart w:id="1211" w:name="_Toc108943477"/>
      <w:bookmarkStart w:id="1212" w:name="_Toc108943671"/>
      <w:bookmarkStart w:id="1213" w:name="_Toc104609826"/>
      <w:bookmarkStart w:id="1214" w:name="_Toc104610020"/>
      <w:bookmarkStart w:id="1215" w:name="_Toc104610214"/>
      <w:bookmarkStart w:id="1216" w:name="_Toc108241015"/>
      <w:bookmarkStart w:id="1217" w:name="_Toc108241833"/>
      <w:bookmarkStart w:id="1218" w:name="_Toc108943479"/>
      <w:bookmarkStart w:id="1219" w:name="_Toc108943673"/>
      <w:bookmarkStart w:id="1220" w:name="_Toc104609827"/>
      <w:bookmarkStart w:id="1221" w:name="_Toc104610021"/>
      <w:bookmarkStart w:id="1222" w:name="_Toc104610215"/>
      <w:bookmarkStart w:id="1223" w:name="_Toc108241016"/>
      <w:bookmarkStart w:id="1224" w:name="_Toc108241834"/>
      <w:bookmarkStart w:id="1225" w:name="_Toc108943480"/>
      <w:bookmarkStart w:id="1226" w:name="_Toc108943674"/>
      <w:bookmarkStart w:id="1227" w:name="_Toc104609828"/>
      <w:bookmarkStart w:id="1228" w:name="_Toc104610022"/>
      <w:bookmarkStart w:id="1229" w:name="_Toc104610216"/>
      <w:bookmarkStart w:id="1230" w:name="_Toc108241017"/>
      <w:bookmarkStart w:id="1231" w:name="_Toc108241835"/>
      <w:bookmarkStart w:id="1232" w:name="_Toc108943481"/>
      <w:bookmarkStart w:id="1233" w:name="_Toc108943675"/>
      <w:bookmarkStart w:id="1234" w:name="_Toc104609829"/>
      <w:bookmarkStart w:id="1235" w:name="_Toc104610023"/>
      <w:bookmarkStart w:id="1236" w:name="_Toc104610217"/>
      <w:bookmarkStart w:id="1237" w:name="_Toc108241018"/>
      <w:bookmarkStart w:id="1238" w:name="_Toc108241836"/>
      <w:bookmarkStart w:id="1239" w:name="_Toc108943482"/>
      <w:bookmarkStart w:id="1240" w:name="_Toc108943676"/>
      <w:bookmarkStart w:id="1241" w:name="_Toc104609831"/>
      <w:bookmarkStart w:id="1242" w:name="_Toc104610025"/>
      <w:bookmarkStart w:id="1243" w:name="_Toc104610219"/>
      <w:bookmarkStart w:id="1244" w:name="_Toc108241020"/>
      <w:bookmarkStart w:id="1245" w:name="_Toc108241838"/>
      <w:bookmarkStart w:id="1246" w:name="_Toc108943484"/>
      <w:bookmarkStart w:id="1247" w:name="_Toc108943678"/>
      <w:bookmarkStart w:id="1248" w:name="_Toc104609832"/>
      <w:bookmarkStart w:id="1249" w:name="_Toc104610026"/>
      <w:bookmarkStart w:id="1250" w:name="_Toc104610220"/>
      <w:bookmarkStart w:id="1251" w:name="_Toc108241021"/>
      <w:bookmarkStart w:id="1252" w:name="_Toc108241839"/>
      <w:bookmarkStart w:id="1253" w:name="_Toc108943485"/>
      <w:bookmarkStart w:id="1254" w:name="_Toc108943679"/>
      <w:bookmarkStart w:id="1255" w:name="_Toc104609833"/>
      <w:bookmarkStart w:id="1256" w:name="_Toc104610027"/>
      <w:bookmarkStart w:id="1257" w:name="_Toc104610221"/>
      <w:bookmarkStart w:id="1258" w:name="_Toc108241022"/>
      <w:bookmarkStart w:id="1259" w:name="_Toc108241840"/>
      <w:bookmarkStart w:id="1260" w:name="_Toc108943486"/>
      <w:bookmarkStart w:id="1261" w:name="_Toc108943680"/>
      <w:bookmarkStart w:id="1262" w:name="_Toc104609834"/>
      <w:bookmarkStart w:id="1263" w:name="_Toc104610028"/>
      <w:bookmarkStart w:id="1264" w:name="_Toc104610222"/>
      <w:bookmarkStart w:id="1265" w:name="_Toc108241023"/>
      <w:bookmarkStart w:id="1266" w:name="_Toc108241841"/>
      <w:bookmarkStart w:id="1267" w:name="_Toc108943487"/>
      <w:bookmarkStart w:id="1268" w:name="_Toc108943681"/>
      <w:bookmarkStart w:id="1269" w:name="_Toc104609836"/>
      <w:bookmarkStart w:id="1270" w:name="_Toc104610030"/>
      <w:bookmarkStart w:id="1271" w:name="_Toc104610224"/>
      <w:bookmarkStart w:id="1272" w:name="_Toc108241025"/>
      <w:bookmarkStart w:id="1273" w:name="_Toc108241843"/>
      <w:bookmarkStart w:id="1274" w:name="_Toc108943489"/>
      <w:bookmarkStart w:id="1275" w:name="_Toc108943683"/>
      <w:bookmarkStart w:id="1276" w:name="_Toc104609837"/>
      <w:bookmarkStart w:id="1277" w:name="_Toc104610031"/>
      <w:bookmarkStart w:id="1278" w:name="_Toc104610225"/>
      <w:bookmarkStart w:id="1279" w:name="_Toc108241026"/>
      <w:bookmarkStart w:id="1280" w:name="_Toc108241844"/>
      <w:bookmarkStart w:id="1281" w:name="_Toc108943490"/>
      <w:bookmarkStart w:id="1282" w:name="_Toc108943684"/>
      <w:bookmarkStart w:id="1283" w:name="_Toc104609838"/>
      <w:bookmarkStart w:id="1284" w:name="_Toc104610032"/>
      <w:bookmarkStart w:id="1285" w:name="_Toc104610226"/>
      <w:bookmarkStart w:id="1286" w:name="_Toc108241027"/>
      <w:bookmarkStart w:id="1287" w:name="_Toc108241845"/>
      <w:bookmarkStart w:id="1288" w:name="_Toc108943491"/>
      <w:bookmarkStart w:id="1289" w:name="_Toc108943685"/>
      <w:bookmarkStart w:id="1290" w:name="_Toc104609840"/>
      <w:bookmarkStart w:id="1291" w:name="_Toc104610034"/>
      <w:bookmarkStart w:id="1292" w:name="_Toc104610228"/>
      <w:bookmarkStart w:id="1293" w:name="_Toc108241029"/>
      <w:bookmarkStart w:id="1294" w:name="_Toc108241847"/>
      <w:bookmarkStart w:id="1295" w:name="_Toc108943493"/>
      <w:bookmarkStart w:id="1296" w:name="_Toc108943687"/>
      <w:bookmarkStart w:id="1297" w:name="_Toc104609841"/>
      <w:bookmarkStart w:id="1298" w:name="_Toc104610035"/>
      <w:bookmarkStart w:id="1299" w:name="_Toc104610229"/>
      <w:bookmarkStart w:id="1300" w:name="_Toc108241030"/>
      <w:bookmarkStart w:id="1301" w:name="_Toc108241848"/>
      <w:bookmarkStart w:id="1302" w:name="_Toc108943494"/>
      <w:bookmarkStart w:id="1303" w:name="_Toc108943688"/>
      <w:bookmarkStart w:id="1304" w:name="_Toc104609842"/>
      <w:bookmarkStart w:id="1305" w:name="_Toc104610036"/>
      <w:bookmarkStart w:id="1306" w:name="_Toc104610230"/>
      <w:bookmarkStart w:id="1307" w:name="_Toc108241031"/>
      <w:bookmarkStart w:id="1308" w:name="_Toc108241849"/>
      <w:bookmarkStart w:id="1309" w:name="_Toc108943495"/>
      <w:bookmarkStart w:id="1310" w:name="_Toc108943689"/>
      <w:bookmarkStart w:id="1311" w:name="_Toc104609843"/>
      <w:bookmarkStart w:id="1312" w:name="_Toc104610037"/>
      <w:bookmarkStart w:id="1313" w:name="_Toc104610231"/>
      <w:bookmarkStart w:id="1314" w:name="_Toc108241032"/>
      <w:bookmarkStart w:id="1315" w:name="_Toc108241850"/>
      <w:bookmarkStart w:id="1316" w:name="_Toc108943496"/>
      <w:bookmarkStart w:id="1317" w:name="_Toc108943690"/>
      <w:bookmarkStart w:id="1318" w:name="_Toc104609846"/>
      <w:bookmarkStart w:id="1319" w:name="_Toc104610040"/>
      <w:bookmarkStart w:id="1320" w:name="_Toc104610234"/>
      <w:bookmarkStart w:id="1321" w:name="_Toc108241035"/>
      <w:bookmarkStart w:id="1322" w:name="_Toc108241853"/>
      <w:bookmarkStart w:id="1323" w:name="_Toc108943499"/>
      <w:bookmarkStart w:id="1324" w:name="_Toc108943693"/>
      <w:bookmarkEnd w:id="704"/>
      <w:bookmarkEnd w:id="70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  <w:bookmarkEnd w:id="1297"/>
      <w:bookmarkEnd w:id="1298"/>
      <w:bookmarkEnd w:id="1299"/>
      <w:bookmarkEnd w:id="1300"/>
      <w:bookmarkEnd w:id="1301"/>
      <w:bookmarkEnd w:id="1302"/>
      <w:bookmarkEnd w:id="1303"/>
      <w:bookmarkEnd w:id="1304"/>
      <w:bookmarkEnd w:id="1305"/>
      <w:bookmarkEnd w:id="1306"/>
      <w:bookmarkEnd w:id="1307"/>
      <w:bookmarkEnd w:id="1308"/>
      <w:bookmarkEnd w:id="1309"/>
      <w:bookmarkEnd w:id="1310"/>
      <w:bookmarkEnd w:id="1311"/>
      <w:bookmarkEnd w:id="1312"/>
      <w:bookmarkEnd w:id="1313"/>
      <w:bookmarkEnd w:id="1314"/>
      <w:bookmarkEnd w:id="1315"/>
      <w:bookmarkEnd w:id="1316"/>
      <w:bookmarkEnd w:id="1317"/>
      <w:bookmarkEnd w:id="1318"/>
      <w:bookmarkEnd w:id="1319"/>
      <w:bookmarkEnd w:id="1320"/>
      <w:bookmarkEnd w:id="1321"/>
      <w:bookmarkEnd w:id="1322"/>
      <w:bookmarkEnd w:id="1323"/>
      <w:bookmarkEnd w:id="1324"/>
    </w:p>
    <w:sectPr w:rsidR="00A94162">
      <w:headerReference w:type="default" r:id="rId10"/>
      <w:footerReference w:type="default" r:id="rId11"/>
      <w:pgSz w:w="11909" w:h="16834" w:code="9"/>
      <w:pgMar w:top="851" w:right="851" w:bottom="851" w:left="1418" w:header="851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8DE49E" w14:textId="77777777" w:rsidR="00091D8E" w:rsidRDefault="00091D8E">
      <w:r>
        <w:separator/>
      </w:r>
    </w:p>
  </w:endnote>
  <w:endnote w:type="continuationSeparator" w:id="0">
    <w:p w14:paraId="7132188B" w14:textId="77777777" w:rsidR="00091D8E" w:rsidRDefault="0009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CED59" w14:textId="77777777" w:rsidR="00925A18" w:rsidRDefault="00925A1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925A18" w14:paraId="3E06292B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E9A3E87" w14:textId="77777777" w:rsidR="00925A18" w:rsidRDefault="00925A18">
          <w:pPr>
            <w:pStyle w:val="Rodap"/>
          </w:pPr>
          <w:r>
            <w:t>Politec Ltda.</w:t>
          </w:r>
        </w:p>
        <w:p w14:paraId="7E5DC104" w14:textId="77777777" w:rsidR="00925A18" w:rsidRDefault="00925A1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DC2BFF2" w14:textId="77777777" w:rsidR="00925A18" w:rsidRDefault="00925A1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34A8CBD" w14:textId="77777777" w:rsidR="00925A18" w:rsidRDefault="00925A1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0D662FCA" w14:textId="77777777" w:rsidR="00925A18" w:rsidRDefault="00925A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F4BA74" w14:textId="77777777" w:rsidR="00A94162" w:rsidRDefault="00A94162">
    <w:pPr>
      <w:jc w:val="left"/>
      <w:rPr>
        <w:noProof/>
      </w:rPr>
    </w:pPr>
  </w:p>
  <w:tbl>
    <w:tblPr>
      <w:tblW w:w="5000" w:type="pct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704"/>
      <w:gridCol w:w="1242"/>
      <w:gridCol w:w="1694"/>
    </w:tblGrid>
    <w:tr w:rsidR="00A94162" w14:paraId="4287054D" w14:textId="77777777" w:rsidTr="00925A18">
      <w:trPr>
        <w:cantSplit/>
      </w:trPr>
      <w:tc>
        <w:tcPr>
          <w:tcW w:w="6804" w:type="dxa"/>
        </w:tcPr>
        <w:p w14:paraId="56A1DE2A" w14:textId="13D9F5DD" w:rsidR="00A94162" w:rsidRDefault="00000000" w:rsidP="00925A18">
          <w:pPr>
            <w:pStyle w:val="Rodap"/>
            <w:tabs>
              <w:tab w:val="clear" w:pos="4320"/>
              <w:tab w:val="clear" w:pos="8640"/>
              <w:tab w:val="left" w:pos="5388"/>
            </w:tabs>
            <w:jc w:val="left"/>
          </w:pPr>
          <w:sdt>
            <w:sdtPr>
              <w:alias w:val="Gestor"/>
              <w:tag w:val=""/>
              <w:id w:val="247702765"/>
              <w:placeholder>
                <w:docPart w:val="A8DCDF1670D8498C9B8480F9009CB435"/>
              </w:placeholder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7648F6">
                <w:t>F360 - Finance360</w:t>
              </w:r>
            </w:sdtContent>
          </w:sdt>
          <w:r w:rsidR="00925A18">
            <w:tab/>
          </w:r>
          <w:sdt>
            <w:sdtPr>
              <w:alias w:val="Assunto"/>
              <w:tag w:val=""/>
              <w:id w:val="136467017"/>
              <w:placeholder>
                <w:docPart w:val="DFD93E86B01440F793B395864FEC5C3A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7648F6">
                <w:t>Versão 1.0</w:t>
              </w:r>
            </w:sdtContent>
          </w:sdt>
        </w:p>
      </w:tc>
      <w:tc>
        <w:tcPr>
          <w:tcW w:w="1259" w:type="dxa"/>
          <w:vAlign w:val="center"/>
        </w:tcPr>
        <w:p w14:paraId="1AD4CBEC" w14:textId="77777777" w:rsidR="00A94162" w:rsidRDefault="00A94162">
          <w:pPr>
            <w:pStyle w:val="Rodap"/>
            <w:jc w:val="center"/>
            <w:rPr>
              <w:lang w:val="pt-PT"/>
            </w:rPr>
          </w:pPr>
        </w:p>
      </w:tc>
      <w:tc>
        <w:tcPr>
          <w:tcW w:w="1717" w:type="dxa"/>
          <w:vAlign w:val="center"/>
        </w:tcPr>
        <w:p w14:paraId="709FEE54" w14:textId="77777777" w:rsidR="00A94162" w:rsidRDefault="00A94162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AE237E">
            <w:rPr>
              <w:noProof/>
            </w:rPr>
            <w:t>6</w:t>
          </w:r>
          <w:r>
            <w:fldChar w:fldCharType="end"/>
          </w:r>
        </w:p>
      </w:tc>
    </w:tr>
  </w:tbl>
  <w:p w14:paraId="50E32D51" w14:textId="63E658B4" w:rsidR="00A94162" w:rsidRDefault="00925A18" w:rsidP="00925A18">
    <w:pPr>
      <w:jc w:val="right"/>
      <w:rPr>
        <w:lang w:val="pt-PT"/>
      </w:rPr>
    </w:pPr>
    <w:r>
      <w:rPr>
        <w:lang w:val="pt-PT"/>
      </w:rPr>
      <w:t xml:space="preserve">vs: </w:t>
    </w:r>
    <w:r>
      <w:rPr>
        <w:lang w:val="pt-PT"/>
      </w:rPr>
      <w:fldChar w:fldCharType="begin"/>
    </w:r>
    <w:r>
      <w:rPr>
        <w:lang w:val="pt-PT"/>
      </w:rPr>
      <w:instrText xml:space="preserve"> DOCPROPERTY  "Versão Modelo"  \* MERGEFORMAT </w:instrText>
    </w:r>
    <w:r>
      <w:rPr>
        <w:lang w:val="pt-PT"/>
      </w:rPr>
      <w:fldChar w:fldCharType="separate"/>
    </w:r>
    <w:r w:rsidR="007648F6">
      <w:rPr>
        <w:lang w:val="pt-PT"/>
      </w:rPr>
      <w:t>1</w:t>
    </w:r>
    <w:r>
      <w:rPr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93B9BE" w14:textId="77777777" w:rsidR="00091D8E" w:rsidRDefault="00091D8E">
      <w:r>
        <w:separator/>
      </w:r>
    </w:p>
  </w:footnote>
  <w:footnote w:type="continuationSeparator" w:id="0">
    <w:p w14:paraId="74ADE466" w14:textId="77777777" w:rsidR="00091D8E" w:rsidRDefault="00091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25A18" w14:paraId="74207AA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5E5D77BA" w14:textId="77777777" w:rsidR="00925A18" w:rsidRDefault="00925A1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42C6F84E" w14:textId="77777777" w:rsidR="00925A18" w:rsidRDefault="00925A18">
          <w:pPr>
            <w:pStyle w:val="Rodap"/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14:paraId="6630AB17" w14:textId="77777777" w:rsidR="00925A18" w:rsidRDefault="00925A1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0" w:dyaOrig="690" w14:anchorId="69806F6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7pt;height:34.6pt">
                <v:imagedata r:id="rId1" o:title=""/>
              </v:shape>
              <o:OLEObject Type="Embed" ProgID="Word.Picture.8" ShapeID="_x0000_i1025" DrawAspect="Content" ObjectID="_1789320282" r:id="rId2"/>
            </w:object>
          </w:r>
        </w:p>
      </w:tc>
    </w:tr>
  </w:tbl>
  <w:p w14:paraId="1D0D5432" w14:textId="77777777" w:rsidR="00925A18" w:rsidRDefault="00925A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28"/>
      <w:gridCol w:w="6781"/>
      <w:gridCol w:w="1429"/>
    </w:tblGrid>
    <w:tr w:rsidR="00A94162" w14:paraId="2B292017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6267FE81" w14:textId="0148820D" w:rsidR="00A94162" w:rsidRDefault="00A94162">
          <w:pPr>
            <w:pStyle w:val="Cabealho"/>
            <w:rPr>
              <w:lang w:val="pt-PT"/>
            </w:rPr>
          </w:pPr>
        </w:p>
      </w:tc>
      <w:sdt>
        <w:sdtPr>
          <w:alias w:val="Título"/>
          <w:tag w:val=""/>
          <w:id w:val="1125197396"/>
          <w:placeholder>
            <w:docPart w:val="81EA6E9382E84847812A7D79F0A37537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4A9B8C14" w14:textId="77777777" w:rsidR="00A94162" w:rsidRDefault="00925A18">
              <w:pPr>
                <w:pStyle w:val="Cabealho"/>
              </w:pPr>
              <w:r>
                <w:rPr>
                  <w:lang w:val="pt-PT"/>
                </w:rPr>
                <w:t>TAP - Termo de Abertura de Projeto</w:t>
              </w:r>
            </w:p>
          </w:tc>
        </w:sdtContent>
      </w:sdt>
      <w:tc>
        <w:tcPr>
          <w:tcW w:w="1440" w:type="dxa"/>
          <w:vAlign w:val="center"/>
        </w:tcPr>
        <w:p w14:paraId="4C59C6B6" w14:textId="77777777" w:rsidR="00A94162" w:rsidRDefault="00A94162">
          <w:pPr>
            <w:pStyle w:val="Cabealho"/>
          </w:pPr>
        </w:p>
      </w:tc>
    </w:tr>
  </w:tbl>
  <w:p w14:paraId="63C0E261" w14:textId="77777777" w:rsidR="00A94162" w:rsidRDefault="00A9416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17479C"/>
    <w:multiLevelType w:val="hybridMultilevel"/>
    <w:tmpl w:val="F7E49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241D3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2" w15:restartNumberingAfterBreak="0">
    <w:nsid w:val="1CC15BD1"/>
    <w:multiLevelType w:val="hybridMultilevel"/>
    <w:tmpl w:val="5EA41F3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8736A"/>
    <w:multiLevelType w:val="hybridMultilevel"/>
    <w:tmpl w:val="F01633DE"/>
    <w:lvl w:ilvl="0" w:tplc="4F1AF42C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30E0A"/>
    <w:multiLevelType w:val="hybridMultilevel"/>
    <w:tmpl w:val="B1C431AC"/>
    <w:lvl w:ilvl="0" w:tplc="4F1AF42C">
      <w:start w:val="1"/>
      <w:numFmt w:val="bullet"/>
      <w:lvlText w:val=""/>
      <w:lvlJc w:val="left"/>
      <w:pPr>
        <w:tabs>
          <w:tab w:val="num" w:pos="1068"/>
        </w:tabs>
        <w:ind w:left="708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A21441E"/>
    <w:multiLevelType w:val="hybridMultilevel"/>
    <w:tmpl w:val="23281C20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1671EC"/>
    <w:multiLevelType w:val="hybridMultilevel"/>
    <w:tmpl w:val="8672686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992627"/>
    <w:multiLevelType w:val="hybridMultilevel"/>
    <w:tmpl w:val="9B0A46A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085FCA"/>
    <w:multiLevelType w:val="hybridMultilevel"/>
    <w:tmpl w:val="278EEE56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440E8"/>
    <w:multiLevelType w:val="multilevel"/>
    <w:tmpl w:val="DC5AFD38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C3D8E"/>
    <w:multiLevelType w:val="hybridMultilevel"/>
    <w:tmpl w:val="2D5A45D8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F37BFE"/>
    <w:multiLevelType w:val="hybridMultilevel"/>
    <w:tmpl w:val="6AFE1BD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5133A1"/>
    <w:multiLevelType w:val="multilevel"/>
    <w:tmpl w:val="C57E25F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 w15:restartNumberingAfterBreak="0">
    <w:nsid w:val="7D091896"/>
    <w:multiLevelType w:val="hybridMultilevel"/>
    <w:tmpl w:val="D84C7FCE"/>
    <w:lvl w:ilvl="0" w:tplc="4F1AF42C">
      <w:start w:val="1"/>
      <w:numFmt w:val="bullet"/>
      <w:lvlText w:val=""/>
      <w:lvlJc w:val="left"/>
      <w:pPr>
        <w:tabs>
          <w:tab w:val="num" w:pos="1069"/>
        </w:tabs>
        <w:ind w:left="709" w:firstLine="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 w16cid:durableId="1084646231">
    <w:abstractNumId w:val="1"/>
  </w:num>
  <w:num w:numId="2" w16cid:durableId="818813055">
    <w:abstractNumId w:val="8"/>
  </w:num>
  <w:num w:numId="3" w16cid:durableId="510415759">
    <w:abstractNumId w:val="10"/>
  </w:num>
  <w:num w:numId="4" w16cid:durableId="484324344">
    <w:abstractNumId w:val="11"/>
  </w:num>
  <w:num w:numId="5" w16cid:durableId="803036295">
    <w:abstractNumId w:val="2"/>
  </w:num>
  <w:num w:numId="6" w16cid:durableId="207961734">
    <w:abstractNumId w:val="6"/>
  </w:num>
  <w:num w:numId="7" w16cid:durableId="607398175">
    <w:abstractNumId w:val="12"/>
  </w:num>
  <w:num w:numId="8" w16cid:durableId="826673499">
    <w:abstractNumId w:val="13"/>
  </w:num>
  <w:num w:numId="9" w16cid:durableId="957680573">
    <w:abstractNumId w:val="13"/>
  </w:num>
  <w:num w:numId="10" w16cid:durableId="963270394">
    <w:abstractNumId w:val="13"/>
  </w:num>
  <w:num w:numId="11" w16cid:durableId="1049572150">
    <w:abstractNumId w:val="13"/>
  </w:num>
  <w:num w:numId="12" w16cid:durableId="759982129">
    <w:abstractNumId w:val="5"/>
  </w:num>
  <w:num w:numId="13" w16cid:durableId="1774781204">
    <w:abstractNumId w:val="14"/>
  </w:num>
  <w:num w:numId="14" w16cid:durableId="842670681">
    <w:abstractNumId w:val="3"/>
  </w:num>
  <w:num w:numId="15" w16cid:durableId="705714479">
    <w:abstractNumId w:val="4"/>
  </w:num>
  <w:num w:numId="16" w16cid:durableId="1161044534">
    <w:abstractNumId w:val="9"/>
  </w:num>
  <w:num w:numId="17" w16cid:durableId="1074352401">
    <w:abstractNumId w:val="4"/>
  </w:num>
  <w:num w:numId="18" w16cid:durableId="1370883539">
    <w:abstractNumId w:val="0"/>
  </w:num>
  <w:num w:numId="19" w16cid:durableId="437679541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attachedTemplate r:id="rId1"/>
  <w:defaultTabStop w:val="709"/>
  <w:hyphenationZone w:val="425"/>
  <w:noPunctuationKerning/>
  <w:characterSpacingControl w:val="doNotCompress"/>
  <w:hdrShapeDefaults>
    <o:shapedefaults v:ext="edit" spidmax="2050" fillcolor="white">
      <v:fill color="white"/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8F6"/>
    <w:rsid w:val="000474B5"/>
    <w:rsid w:val="00053016"/>
    <w:rsid w:val="000865C3"/>
    <w:rsid w:val="00091D8E"/>
    <w:rsid w:val="00096BDA"/>
    <w:rsid w:val="000A1A54"/>
    <w:rsid w:val="000D634E"/>
    <w:rsid w:val="001600CF"/>
    <w:rsid w:val="00163AE6"/>
    <w:rsid w:val="001E1E07"/>
    <w:rsid w:val="002112F9"/>
    <w:rsid w:val="002958BF"/>
    <w:rsid w:val="00361136"/>
    <w:rsid w:val="00366B30"/>
    <w:rsid w:val="0042093D"/>
    <w:rsid w:val="004865CE"/>
    <w:rsid w:val="004F2BE1"/>
    <w:rsid w:val="00537D41"/>
    <w:rsid w:val="005C3475"/>
    <w:rsid w:val="005E7536"/>
    <w:rsid w:val="0060692B"/>
    <w:rsid w:val="00617A55"/>
    <w:rsid w:val="00661A8E"/>
    <w:rsid w:val="006A2D93"/>
    <w:rsid w:val="006B65D6"/>
    <w:rsid w:val="006D511A"/>
    <w:rsid w:val="00700292"/>
    <w:rsid w:val="00727E39"/>
    <w:rsid w:val="007376D5"/>
    <w:rsid w:val="007648F6"/>
    <w:rsid w:val="007760E6"/>
    <w:rsid w:val="00826EE5"/>
    <w:rsid w:val="00925A18"/>
    <w:rsid w:val="009B050E"/>
    <w:rsid w:val="00A31EBB"/>
    <w:rsid w:val="00A52C04"/>
    <w:rsid w:val="00A5623D"/>
    <w:rsid w:val="00A94162"/>
    <w:rsid w:val="00AE237E"/>
    <w:rsid w:val="00B12574"/>
    <w:rsid w:val="00C00034"/>
    <w:rsid w:val="00C84985"/>
    <w:rsid w:val="00CF612C"/>
    <w:rsid w:val="00D0008E"/>
    <w:rsid w:val="00D0354A"/>
    <w:rsid w:val="00D2505D"/>
    <w:rsid w:val="00D42CA7"/>
    <w:rsid w:val="00DB0306"/>
    <w:rsid w:val="00E1094E"/>
    <w:rsid w:val="00E164DA"/>
    <w:rsid w:val="00E4763C"/>
    <w:rsid w:val="00E816B0"/>
    <w:rsid w:val="00ED23B6"/>
    <w:rsid w:val="00EF1A8A"/>
    <w:rsid w:val="00F9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  <o:colormru v:ext="edit" colors="#ddd"/>
    </o:shapedefaults>
    <o:shapelayout v:ext="edit">
      <o:idmap v:ext="edit" data="2"/>
    </o:shapelayout>
  </w:shapeDefaults>
  <w:decimalSymbol w:val=","/>
  <w:listSeparator w:val=";"/>
  <w14:docId w14:val="17B7CFFA"/>
  <w15:docId w15:val="{C5FE652A-1A0F-45D6-A5F1-7FE59F44C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EBB"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8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9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10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1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7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Assuntodocomentrio1">
    <w:name w:val="Assunto do comentário1"/>
    <w:basedOn w:val="Textodecomentrio"/>
    <w:next w:val="Textodecomentrio"/>
    <w:semiHidden/>
    <w:rPr>
      <w:b/>
      <w:bCs/>
    </w:rPr>
  </w:style>
  <w:style w:type="character" w:styleId="nfaseSutil">
    <w:name w:val="Subtle Emphasis"/>
    <w:basedOn w:val="Nmerodelinha"/>
    <w:uiPriority w:val="19"/>
    <w:qFormat/>
    <w:rsid w:val="0060692B"/>
    <w:rPr>
      <w:rFonts w:ascii="Century Gothic" w:hAnsi="Century Gothic"/>
      <w:i/>
      <w:iCs/>
      <w:color w:val="808080"/>
      <w:sz w:val="18"/>
    </w:rPr>
  </w:style>
  <w:style w:type="character" w:styleId="Nmerodelinha">
    <w:name w:val="line number"/>
    <w:basedOn w:val="Fontepargpadro"/>
    <w:uiPriority w:val="99"/>
    <w:semiHidden/>
    <w:unhideWhenUsed/>
    <w:rsid w:val="0060692B"/>
  </w:style>
  <w:style w:type="character" w:customStyle="1" w:styleId="Ttulo1Char">
    <w:name w:val="Título 1 Char"/>
    <w:basedOn w:val="Fontepargpadro"/>
    <w:link w:val="Ttulo1"/>
    <w:rsid w:val="0042093D"/>
    <w:rPr>
      <w:rFonts w:ascii="Arial" w:hAnsi="Arial" w:cs="Arial"/>
      <w:b/>
      <w:caps/>
      <w:sz w:val="24"/>
      <w:lang w:val="pt-BR" w:eastAsia="en-US"/>
    </w:rPr>
  </w:style>
  <w:style w:type="character" w:customStyle="1" w:styleId="RodapChar">
    <w:name w:val="Rodapé Char"/>
    <w:basedOn w:val="Fontepargpadro"/>
    <w:link w:val="Rodap"/>
    <w:semiHidden/>
    <w:rsid w:val="00925A18"/>
    <w:rPr>
      <w:rFonts w:ascii="Arial" w:hAnsi="Arial" w:cs="Arial"/>
      <w:color w:val="000000"/>
      <w:lang w:val="pt-BR" w:eastAsia="pt-BR"/>
    </w:rPr>
  </w:style>
  <w:style w:type="character" w:styleId="TextodoEspaoReservado">
    <w:name w:val="Placeholder Text"/>
    <w:basedOn w:val="Fontepargpadro"/>
    <w:uiPriority w:val="99"/>
    <w:semiHidden/>
    <w:rsid w:val="00925A1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865C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865CE"/>
    <w:rPr>
      <w:rFonts w:ascii="Tahoma" w:hAnsi="Tahoma" w:cs="Tahoma"/>
      <w:color w:val="000000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34"/>
    <w:qFormat/>
    <w:rsid w:val="00700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6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lianoBalarinActive\Downloads\Template%20-%20TAP%20-%20Termo%20de%20Abertura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7B7809944BB4A84B8BC08BB44C78B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6BC9B6-8FF3-4B5F-8124-232C0D9FF842}"/>
      </w:docPartPr>
      <w:docPartBody>
        <w:p w:rsidR="00C243E6" w:rsidRDefault="00000000">
          <w:pPr>
            <w:pStyle w:val="B7B7809944BB4A84B8BC08BB44C78BB7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81EA6E9382E84847812A7D79F0A3753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AF91C3-F834-452C-A80B-F78CEEC39FE2}"/>
      </w:docPartPr>
      <w:docPartBody>
        <w:p w:rsidR="00C243E6" w:rsidRDefault="00000000">
          <w:pPr>
            <w:pStyle w:val="81EA6E9382E84847812A7D79F0A37537"/>
          </w:pPr>
          <w:r w:rsidRPr="001751B4">
            <w:rPr>
              <w:rStyle w:val="TextodoEspaoReservado"/>
            </w:rPr>
            <w:t>[Título]</w:t>
          </w:r>
        </w:p>
      </w:docPartBody>
    </w:docPart>
    <w:docPart>
      <w:docPartPr>
        <w:name w:val="A8DCDF1670D8498C9B8480F9009CB4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417607-4BCF-464A-AF3C-810F08E5C8AC}"/>
      </w:docPartPr>
      <w:docPartBody>
        <w:p w:rsidR="00C243E6" w:rsidRDefault="00000000">
          <w:pPr>
            <w:pStyle w:val="A8DCDF1670D8498C9B8480F9009CB435"/>
          </w:pPr>
          <w:r w:rsidRPr="001751B4">
            <w:rPr>
              <w:rStyle w:val="TextodoEspaoReservado"/>
            </w:rPr>
            <w:t>[Gestor]</w:t>
          </w:r>
        </w:p>
      </w:docPartBody>
    </w:docPart>
    <w:docPart>
      <w:docPartPr>
        <w:name w:val="DFD93E86B01440F793B395864FEC5C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5F7820-47E9-41CA-82A8-2F75DD6DD117}"/>
      </w:docPartPr>
      <w:docPartBody>
        <w:p w:rsidR="00C243E6" w:rsidRDefault="00000000">
          <w:pPr>
            <w:pStyle w:val="DFD93E86B01440F793B395864FEC5C3A"/>
          </w:pPr>
          <w:r w:rsidRPr="001751B4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55"/>
    <w:rsid w:val="001E1E07"/>
    <w:rsid w:val="002C2301"/>
    <w:rsid w:val="00A5623D"/>
    <w:rsid w:val="00C243E6"/>
    <w:rsid w:val="00D2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B7B7809944BB4A84B8BC08BB44C78BB7">
    <w:name w:val="B7B7809944BB4A84B8BC08BB44C78BB7"/>
  </w:style>
  <w:style w:type="paragraph" w:customStyle="1" w:styleId="81EA6E9382E84847812A7D79F0A37537">
    <w:name w:val="81EA6E9382E84847812A7D79F0A37537"/>
  </w:style>
  <w:style w:type="paragraph" w:customStyle="1" w:styleId="A8DCDF1670D8498C9B8480F9009CB435">
    <w:name w:val="A8DCDF1670D8498C9B8480F9009CB435"/>
  </w:style>
  <w:style w:type="paragraph" w:customStyle="1" w:styleId="DFD93E86B01440F793B395864FEC5C3A">
    <w:name w:val="DFD93E86B01440F793B395864FEC5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TAP - Termo de Abertura do Projeto.dotx</Template>
  <TotalTime>45</TotalTime>
  <Pages>6</Pages>
  <Words>569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TAP - Termo de Abertura de Projeto</vt:lpstr>
    </vt:vector>
  </TitlesOfParts>
  <Manager>F360 - Finance360</Manager>
  <Company/>
  <LinksUpToDate>false</LinksUpToDate>
  <CharactersWithSpaces>3638</CharactersWithSpaces>
  <SharedDoc>false</SharedDoc>
  <HLinks>
    <vt:vector size="156" baseType="variant">
      <vt:variant>
        <vt:i4>1572990</vt:i4>
      </vt:variant>
      <vt:variant>
        <vt:i4>156</vt:i4>
      </vt:variant>
      <vt:variant>
        <vt:i4>0</vt:i4>
      </vt:variant>
      <vt:variant>
        <vt:i4>5</vt:i4>
      </vt:variant>
      <vt:variant>
        <vt:lpwstr>mailto:gerente@dominio.com.br</vt:lpwstr>
      </vt:variant>
      <vt:variant>
        <vt:lpwstr/>
      </vt:variant>
      <vt:variant>
        <vt:i4>1572917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_Toc419708814</vt:lpwstr>
      </vt:variant>
      <vt:variant>
        <vt:i4>1572917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_Toc419708813</vt:lpwstr>
      </vt:variant>
      <vt:variant>
        <vt:i4>1572917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_Toc419708812</vt:lpwstr>
      </vt:variant>
      <vt:variant>
        <vt:i4>1572917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_Toc419708811</vt:lpwstr>
      </vt:variant>
      <vt:variant>
        <vt:i4>1572917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_Toc419708810</vt:lpwstr>
      </vt:variant>
      <vt:variant>
        <vt:i4>1638453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_Toc419708809</vt:lpwstr>
      </vt:variant>
      <vt:variant>
        <vt:i4>1638453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_Toc419708808</vt:lpwstr>
      </vt:variant>
      <vt:variant>
        <vt:i4>1638453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_Toc419708807</vt:lpwstr>
      </vt:variant>
      <vt:variant>
        <vt:i4>1638453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_Toc419708806</vt:lpwstr>
      </vt:variant>
      <vt:variant>
        <vt:i4>1638453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_Toc419708805</vt:lpwstr>
      </vt:variant>
      <vt:variant>
        <vt:i4>1638453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_Toc419708804</vt:lpwstr>
      </vt:variant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_Toc419708803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_Toc419708802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_Toc419708801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_Toc419708800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_Toc419708799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_Toc419708798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_Toc419708797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_Toc419708796</vt:lpwstr>
      </vt:variant>
      <vt:variant>
        <vt:i4>1048634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_Toc419708795</vt:lpwstr>
      </vt:variant>
      <vt:variant>
        <vt:i4>1048634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_Toc419708794</vt:lpwstr>
      </vt:variant>
      <vt:variant>
        <vt:i4>1048634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_Toc419708793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_Toc419708792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_Toc419708791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_Toc419708790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TAP - Termo de Abertura de Projeto</dc:title>
  <dc:subject>Versão 1.0</dc:subject>
  <dc:creator>Juliano Balarin | Active Cloud Solutions</dc:creator>
  <cp:lastModifiedBy>Juliano Vasques Balarin</cp:lastModifiedBy>
  <cp:revision>2</cp:revision>
  <cp:lastPrinted>2004-12-09T08:05:00Z</cp:lastPrinted>
  <dcterms:created xsi:type="dcterms:W3CDTF">2024-09-11T10:47:00Z</dcterms:created>
  <dcterms:modified xsi:type="dcterms:W3CDTF">2024-10-01T23:38:00Z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