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:rsidR="00422BCD" w:rsidRPr="004B1997" w:rsidRDefault="00F931DC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</w:t>
      </w:r>
      <w:r w:rsidR="0033754E">
        <w:t>7</w:t>
      </w:r>
      <w:r w:rsidR="00422BCD">
        <w:t xml:space="preserve"> – </w:t>
      </w:r>
      <w:r w:rsidR="0033754E" w:rsidRPr="0033754E">
        <w:t>Visualizar valores de ativos moveis</w:t>
      </w:r>
    </w:p>
    <w:p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:rsidR="00AF2C6E" w:rsidRDefault="00AF2C6E" w:rsidP="00AF2C6E">
      <w:pPr>
        <w:pStyle w:val="EPP-Seonivel1"/>
      </w:pPr>
      <w:r>
        <w:t xml:space="preserve">estimativa: </w:t>
      </w:r>
    </w:p>
    <w:p w:rsidR="00422BCD" w:rsidRPr="00422BCD" w:rsidRDefault="0033754E" w:rsidP="00422BCD">
      <w:pPr>
        <w:ind w:firstLine="432"/>
      </w:pPr>
      <w:r>
        <w:t>22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poder </w:t>
      </w:r>
      <w:r w:rsidR="0033754E">
        <w:rPr>
          <w:rStyle w:val="EPP-TextoNormalCarcter"/>
          <w:b w:val="0"/>
          <w:bCs/>
          <w:caps w:val="0"/>
          <w:sz w:val="20"/>
          <w:szCs w:val="16"/>
        </w:rPr>
        <w:t>vizualizar os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33754E">
        <w:rPr>
          <w:rStyle w:val="EPP-TextoNormalCarcter"/>
          <w:b w:val="0"/>
          <w:bCs/>
          <w:caps w:val="0"/>
          <w:sz w:val="20"/>
          <w:szCs w:val="16"/>
        </w:rPr>
        <w:t xml:space="preserve">melhores 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>ativo</w:t>
      </w:r>
      <w:r w:rsidR="0033754E">
        <w:rPr>
          <w:rStyle w:val="EPP-TextoNormalCarcter"/>
          <w:b w:val="0"/>
          <w:bCs/>
          <w:caps w:val="0"/>
          <w:sz w:val="20"/>
          <w:szCs w:val="16"/>
        </w:rPr>
        <w:t>s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33754E">
        <w:rPr>
          <w:rStyle w:val="EPP-TextoNormalCarcter"/>
          <w:b w:val="0"/>
          <w:bCs/>
          <w:caps w:val="0"/>
          <w:sz w:val="20"/>
          <w:szCs w:val="16"/>
        </w:rPr>
        <w:t>moveis do dia e pesquisar outros de meu interrese para planejamentos de futuras compras ou apenas conhecimento sobre o mercado</w:t>
      </w:r>
      <w:r>
        <w:rPr>
          <w:rStyle w:val="EPP-TextoNormalCarcter"/>
          <w:b w:val="0"/>
          <w:bCs/>
          <w:caps w:val="0"/>
          <w:sz w:val="20"/>
          <w:szCs w:val="16"/>
        </w:rPr>
        <w:t>.</w:t>
      </w:r>
    </w:p>
    <w:p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>O usuário deve estar</w:t>
      </w:r>
      <w:r w:rsidR="0033754E">
        <w:t xml:space="preserve"> na tela inicial do sistema</w:t>
      </w:r>
      <w:r w:rsidR="003210D2" w:rsidRPr="003210D2">
        <w:t>.</w:t>
      </w:r>
    </w:p>
    <w:p w:rsidR="00016CF6" w:rsidRDefault="00016CF6" w:rsidP="00016CF6">
      <w:pPr>
        <w:pStyle w:val="EPP-Cabealho"/>
        <w:jc w:val="left"/>
      </w:pP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/>
      </w:tblPr>
      <w:tblGrid>
        <w:gridCol w:w="1101"/>
        <w:gridCol w:w="3787"/>
        <w:gridCol w:w="2445"/>
        <w:gridCol w:w="2445"/>
      </w:tblGrid>
      <w:tr w:rsidR="00016CF6" w:rsidRPr="00016CF6" w:rsidTr="00016CF6">
        <w:tc>
          <w:tcPr>
            <w:tcW w:w="1101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:rsidTr="00624231">
        <w:tc>
          <w:tcPr>
            <w:tcW w:w="1101" w:type="dxa"/>
          </w:tcPr>
          <w:p w:rsidR="003210D2" w:rsidRPr="003210D2" w:rsidRDefault="003210D2" w:rsidP="003210D2">
            <w:r w:rsidRPr="003210D2">
              <w:t>01</w:t>
            </w:r>
          </w:p>
        </w:tc>
        <w:tc>
          <w:tcPr>
            <w:tcW w:w="3787" w:type="dxa"/>
            <w:vAlign w:val="bottom"/>
          </w:tcPr>
          <w:p w:rsidR="003210D2" w:rsidRPr="003210D2" w:rsidRDefault="006E599B" w:rsidP="00F47B28">
            <w:r>
              <w:t xml:space="preserve">Visualizar melhores ativos </w:t>
            </w:r>
            <w:proofErr w:type="gramStart"/>
            <w:r>
              <w:t>moveis</w:t>
            </w:r>
            <w:proofErr w:type="gramEnd"/>
            <w:r w:rsidR="003210D2" w:rsidRPr="003210D2">
              <w:t xml:space="preserve"> </w:t>
            </w:r>
            <w:r>
              <w:t>do dia</w:t>
            </w:r>
          </w:p>
        </w:tc>
        <w:tc>
          <w:tcPr>
            <w:tcW w:w="2445" w:type="dxa"/>
            <w:vAlign w:val="bottom"/>
          </w:tcPr>
          <w:p w:rsidR="003210D2" w:rsidRPr="003210D2" w:rsidRDefault="006E599B" w:rsidP="00F47B28">
            <w:pPr>
              <w:jc w:val="left"/>
            </w:pPr>
            <w:r>
              <w:t>Nenhuma</w:t>
            </w:r>
          </w:p>
        </w:tc>
        <w:tc>
          <w:tcPr>
            <w:tcW w:w="2445" w:type="dxa"/>
            <w:vAlign w:val="bottom"/>
          </w:tcPr>
          <w:p w:rsidR="003210D2" w:rsidRPr="003210D2" w:rsidRDefault="006E599B" w:rsidP="003210D2">
            <w:proofErr w:type="gramStart"/>
            <w:r>
              <w:t>3</w:t>
            </w:r>
            <w:proofErr w:type="gramEnd"/>
            <w:r>
              <w:t xml:space="preserve"> melhores ativos moveis do dia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02</w:t>
            </w:r>
          </w:p>
        </w:tc>
        <w:tc>
          <w:tcPr>
            <w:tcW w:w="3787" w:type="dxa"/>
            <w:vAlign w:val="bottom"/>
          </w:tcPr>
          <w:p w:rsidR="003210D2" w:rsidRPr="003210D2" w:rsidRDefault="006E599B" w:rsidP="006E599B">
            <w:r>
              <w:t xml:space="preserve">Pesquisar ativos </w:t>
            </w:r>
            <w:proofErr w:type="gramStart"/>
            <w:r>
              <w:t>moveis</w:t>
            </w:r>
            <w:proofErr w:type="gramEnd"/>
          </w:p>
        </w:tc>
        <w:tc>
          <w:tcPr>
            <w:tcW w:w="2445" w:type="dxa"/>
            <w:vAlign w:val="bottom"/>
          </w:tcPr>
          <w:p w:rsidR="003210D2" w:rsidRPr="003210D2" w:rsidRDefault="00742870" w:rsidP="006E599B">
            <w:r>
              <w:t xml:space="preserve">Nome </w:t>
            </w:r>
            <w:r w:rsidR="006E599B">
              <w:t>do ativo</w:t>
            </w:r>
          </w:p>
        </w:tc>
        <w:tc>
          <w:tcPr>
            <w:tcW w:w="2445" w:type="dxa"/>
            <w:vAlign w:val="bottom"/>
          </w:tcPr>
          <w:p w:rsidR="003210D2" w:rsidRPr="003210D2" w:rsidRDefault="006E599B" w:rsidP="006E599B">
            <w:r>
              <w:t xml:space="preserve">Ativos móveis a serem selecionados 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03</w:t>
            </w:r>
          </w:p>
        </w:tc>
        <w:tc>
          <w:tcPr>
            <w:tcW w:w="3787" w:type="dxa"/>
            <w:vAlign w:val="bottom"/>
          </w:tcPr>
          <w:p w:rsidR="003210D2" w:rsidRPr="003210D2" w:rsidRDefault="006E599B" w:rsidP="003210D2">
            <w:proofErr w:type="gramStart"/>
            <w:r>
              <w:t>Pesquisa de ativos moveis</w:t>
            </w:r>
            <w:proofErr w:type="gramEnd"/>
            <w:r>
              <w:t xml:space="preserve"> por nome incorreto </w:t>
            </w:r>
          </w:p>
        </w:tc>
        <w:tc>
          <w:tcPr>
            <w:tcW w:w="2445" w:type="dxa"/>
            <w:vAlign w:val="bottom"/>
          </w:tcPr>
          <w:p w:rsidR="003210D2" w:rsidRPr="003210D2" w:rsidRDefault="00F931DC" w:rsidP="006E599B">
            <w:r>
              <w:t>N</w:t>
            </w:r>
            <w:r w:rsidR="006E599B">
              <w:t>ome do ativo</w:t>
            </w:r>
          </w:p>
        </w:tc>
        <w:tc>
          <w:tcPr>
            <w:tcW w:w="2445" w:type="dxa"/>
            <w:vAlign w:val="bottom"/>
          </w:tcPr>
          <w:p w:rsidR="003210D2" w:rsidRPr="003210D2" w:rsidRDefault="006E599B" w:rsidP="003210D2">
            <w:r w:rsidRPr="006E599B">
              <w:t>Ações não encontradas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t>tEM PROTÓTIPO?</w:t>
      </w:r>
    </w:p>
    <w:p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="00065F07">
        <w:rPr>
          <w:i w:val="0"/>
          <w:iCs/>
          <w:color w:val="auto"/>
        </w:rPr>
        <w:t>F360 - finance</w:t>
      </w:r>
      <w:r w:rsidRPr="007F2F98">
        <w:rPr>
          <w:i w:val="0"/>
          <w:iCs/>
          <w:color w:val="auto"/>
        </w:rPr>
        <w:t>\Desenvolvimento\</w:t>
      </w:r>
      <w:proofErr w:type="gramStart"/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</w:t>
      </w:r>
      <w:proofErr w:type="gramEnd"/>
      <w:r w:rsidRPr="007F2F98">
        <w:rPr>
          <w:i w:val="0"/>
          <w:iCs/>
          <w:color w:val="auto"/>
        </w:rPr>
        <w:t>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 w:rsidR="00065F07">
        <w:rPr>
          <w:i w:val="0"/>
          <w:iCs/>
          <w:color w:val="auto"/>
        </w:rPr>
        <w:t>/F360</w:t>
      </w:r>
    </w:p>
    <w:p w:rsidR="0033170C" w:rsidRDefault="0033170C" w:rsidP="003210D2">
      <w:pPr>
        <w:pStyle w:val="EPP-Comentario"/>
      </w:pPr>
    </w:p>
    <w:sectPr w:rsidR="0033170C" w:rsidSect="00E3695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5B4" w:rsidRDefault="00E405B4">
      <w:r>
        <w:separator/>
      </w:r>
    </w:p>
  </w:endnote>
  <w:endnote w:type="continuationSeparator" w:id="0">
    <w:p w:rsidR="00E405B4" w:rsidRDefault="00E40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E3695A" w:rsidP="00065F07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065F07">
                <w:t>F360</w:t>
              </w:r>
              <w:r w:rsidR="0069452F">
                <w:t xml:space="preserve"> </w:t>
              </w:r>
              <w:r w:rsidR="00065F07">
                <w:t>–</w:t>
              </w:r>
              <w:r w:rsidR="0069452F">
                <w:t xml:space="preserve"> </w:t>
              </w:r>
              <w:r w:rsidR="00065F07">
                <w:t>Finance360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E3695A" w:rsidP="007E6CB5">
          <w:pPr>
            <w:pStyle w:val="EPP-Cabealho"/>
          </w:pPr>
          <w:r>
            <w:fldChar w:fldCharType="begin"/>
          </w:r>
          <w:r w:rsidR="00375F64"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 w:rsidR="00E3695A">
            <w:fldChar w:fldCharType="begin"/>
          </w:r>
          <w:r>
            <w:instrText xml:space="preserve"> PAGE </w:instrText>
          </w:r>
          <w:r w:rsidR="00E3695A">
            <w:fldChar w:fldCharType="separate"/>
          </w:r>
          <w:r w:rsidR="006E599B">
            <w:rPr>
              <w:noProof/>
            </w:rPr>
            <w:t>1</w:t>
          </w:r>
          <w:r w:rsidR="00E3695A">
            <w:fldChar w:fldCharType="end"/>
          </w:r>
          <w:r>
            <w:t xml:space="preserve"> de </w:t>
          </w:r>
          <w:r w:rsidR="00E3695A">
            <w:fldChar w:fldCharType="begin"/>
          </w:r>
          <w:r w:rsidR="00841EC0">
            <w:instrText xml:space="preserve"> NUMPAGES </w:instrText>
          </w:r>
          <w:r w:rsidR="00E3695A">
            <w:fldChar w:fldCharType="separate"/>
          </w:r>
          <w:r w:rsidR="006E599B">
            <w:rPr>
              <w:noProof/>
            </w:rPr>
            <w:t>1</w:t>
          </w:r>
          <w:r w:rsidR="00E3695A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5B4" w:rsidRDefault="00E405B4">
      <w:r>
        <w:separator/>
      </w:r>
    </w:p>
  </w:footnote>
  <w:footnote w:type="continuationSeparator" w:id="0">
    <w:p w:rsidR="00E405B4" w:rsidRDefault="00E40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65F07" w:rsidRPr="00065F07" w:rsidRDefault="00065F07" w:rsidP="00065F07">
          <w:pPr>
            <w:pStyle w:val="EPP-Cabealho"/>
          </w:pPr>
          <w:r>
            <w:t>F360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22BCD"/>
    <w:rsid w:val="0000781E"/>
    <w:rsid w:val="00016CF6"/>
    <w:rsid w:val="00065F07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3754E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6E599B"/>
    <w:rsid w:val="00742870"/>
    <w:rsid w:val="007839CF"/>
    <w:rsid w:val="007C4737"/>
    <w:rsid w:val="007E1532"/>
    <w:rsid w:val="007E6CB5"/>
    <w:rsid w:val="008202EF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3695A"/>
    <w:rsid w:val="00E405B4"/>
    <w:rsid w:val="00E700C7"/>
    <w:rsid w:val="00E74320"/>
    <w:rsid w:val="00E85C1E"/>
    <w:rsid w:val="00EA5759"/>
    <w:rsid w:val="00F1779C"/>
    <w:rsid w:val="00F47B28"/>
    <w:rsid w:val="00F86AAC"/>
    <w:rsid w:val="00F931DC"/>
    <w:rsid w:val="00FB4266"/>
    <w:rsid w:val="00FD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3695A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rsid w:val="00E3695A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rsid w:val="00E3695A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rsid w:val="00E3695A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rsid w:val="00E3695A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rsid w:val="00E3695A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rsid w:val="00E3695A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rsid w:val="00E3695A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rsid w:val="00E3695A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rsid w:val="00E3695A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3695A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3695A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E3695A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3695A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3695A"/>
    <w:rPr>
      <w:color w:val="0000FF"/>
      <w:u w:val="single"/>
    </w:rPr>
  </w:style>
  <w:style w:type="paragraph" w:styleId="Lista">
    <w:name w:val="List"/>
    <w:basedOn w:val="Normal"/>
    <w:semiHidden/>
    <w:rsid w:val="00E3695A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E3695A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rsid w:val="00E3695A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3695A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3695A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3695A"/>
    <w:rPr>
      <w:sz w:val="16"/>
      <w:szCs w:val="16"/>
    </w:rPr>
  </w:style>
  <w:style w:type="paragraph" w:styleId="Textodecomentrio">
    <w:name w:val="annotation text"/>
    <w:basedOn w:val="Normal"/>
    <w:semiHidden/>
    <w:rsid w:val="00E3695A"/>
  </w:style>
  <w:style w:type="paragraph" w:customStyle="1" w:styleId="Instruo">
    <w:name w:val="Instrução"/>
    <w:basedOn w:val="Normal"/>
    <w:next w:val="Normal"/>
    <w:link w:val="InstruoCarcter"/>
    <w:rsid w:val="00E3695A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3695A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E3695A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E369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E3695A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E3695A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E3695A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E3695A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E3695A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E3695A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E3695A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0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F360 – Finance360</Manager>
  <Company/>
  <LinksUpToDate>false</LinksUpToDate>
  <CharactersWithSpaces>950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lcastro</cp:lastModifiedBy>
  <cp:revision>2</cp:revision>
  <cp:lastPrinted>2005-05-05T18:34:00Z</cp:lastPrinted>
  <dcterms:created xsi:type="dcterms:W3CDTF">2024-12-11T19:27:00Z</dcterms:created>
  <dcterms:modified xsi:type="dcterms:W3CDTF">2024-12-11T19:27:00Z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